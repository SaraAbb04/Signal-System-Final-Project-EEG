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3854" w14:textId="3BF499C5"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AA2CB23" wp14:editId="1187BBDC">
            <wp:simplePos x="0" y="0"/>
            <wp:positionH relativeFrom="page">
              <wp:align>right</wp:align>
            </wp:positionH>
            <wp:positionV relativeFrom="page">
              <wp:align>center</wp:align>
            </wp:positionV>
            <wp:extent cx="7772400" cy="103632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BEBA8EAE-BF5A-486C-A8C5-ECC9F3942E4B}">
                          <a14:imgProps xmlns:a14="http://schemas.microsoft.com/office/drawing/2010/main">
                            <a14:imgLayer r:embed="rId12">
                              <a14:imgEffect>
                                <a14:colorTemperature colorTemp="59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772400" cy="103632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80"/>
        <w:gridCol w:w="1458"/>
        <w:gridCol w:w="702"/>
        <w:gridCol w:w="57"/>
        <w:gridCol w:w="2398"/>
        <w:gridCol w:w="3665"/>
        <w:gridCol w:w="1890"/>
        <w:gridCol w:w="440"/>
      </w:tblGrid>
      <w:tr w:rsidR="00DF198B" w14:paraId="0C002D58" w14:textId="77777777" w:rsidTr="00EB7C2B">
        <w:trPr>
          <w:trHeight w:val="1083"/>
        </w:trPr>
        <w:tc>
          <w:tcPr>
            <w:tcW w:w="10790" w:type="dxa"/>
            <w:gridSpan w:val="8"/>
          </w:tcPr>
          <w:p w14:paraId="7083D145" w14:textId="641813ED" w:rsidR="00DF198B" w:rsidRDefault="00DF198B"/>
        </w:tc>
      </w:tr>
      <w:tr w:rsidR="009D5A2C" w14:paraId="422EAF65" w14:textId="77777777" w:rsidTr="009D5A2C">
        <w:trPr>
          <w:gridAfter w:val="6"/>
          <w:wAfter w:w="9152" w:type="dxa"/>
          <w:cantSplit/>
          <w:trHeight w:val="2304"/>
        </w:trPr>
        <w:tc>
          <w:tcPr>
            <w:tcW w:w="180" w:type="dxa"/>
            <w:tcBorders>
              <w:right w:val="single" w:sz="18" w:space="0" w:color="476166" w:themeColor="accent1"/>
            </w:tcBorders>
          </w:tcPr>
          <w:p w14:paraId="7DD84462" w14:textId="77777777" w:rsidR="009D5A2C" w:rsidRDefault="009D5A2C"/>
        </w:tc>
        <w:tc>
          <w:tcPr>
            <w:tcW w:w="1458" w:type="dxa"/>
            <w:tcBorders>
              <w:left w:val="single" w:sz="18" w:space="0" w:color="476166" w:themeColor="accent1"/>
            </w:tcBorders>
          </w:tcPr>
          <w:p w14:paraId="457204CB" w14:textId="77777777" w:rsidR="009D5A2C" w:rsidRDefault="009D5A2C"/>
        </w:tc>
      </w:tr>
      <w:tr w:rsidR="00DF198B" w14:paraId="7D72C1F9" w14:textId="77777777" w:rsidTr="009D5A2C">
        <w:trPr>
          <w:trHeight w:val="1837"/>
        </w:trPr>
        <w:tc>
          <w:tcPr>
            <w:tcW w:w="180" w:type="dxa"/>
          </w:tcPr>
          <w:p w14:paraId="140B92C1" w14:textId="77777777" w:rsidR="00DF198B" w:rsidRDefault="00DF198B"/>
        </w:tc>
        <w:tc>
          <w:tcPr>
            <w:tcW w:w="10170" w:type="dxa"/>
            <w:gridSpan w:val="6"/>
          </w:tcPr>
          <w:p w14:paraId="1B09C085" w14:textId="179D7A12" w:rsidR="00DF198B" w:rsidRDefault="00B52050">
            <w:r>
              <w:rPr>
                <w:noProof/>
              </w:rPr>
              <mc:AlternateContent>
                <mc:Choice Requires="wps">
                  <w:drawing>
                    <wp:anchor distT="0" distB="0" distL="114300" distR="114300" simplePos="0" relativeHeight="251671552" behindDoc="0" locked="0" layoutInCell="1" allowOverlap="1" wp14:anchorId="5D10AD4F" wp14:editId="757A91DB">
                      <wp:simplePos x="0" y="0"/>
                      <wp:positionH relativeFrom="column">
                        <wp:posOffset>-114300</wp:posOffset>
                      </wp:positionH>
                      <wp:positionV relativeFrom="paragraph">
                        <wp:posOffset>-1499235</wp:posOffset>
                      </wp:positionV>
                      <wp:extent cx="6781800" cy="2152650"/>
                      <wp:effectExtent l="0" t="0" r="0" b="0"/>
                      <wp:wrapNone/>
                      <wp:docPr id="1026874261" name="Rectangle 7"/>
                      <wp:cNvGraphicFramePr/>
                      <a:graphic xmlns:a="http://schemas.openxmlformats.org/drawingml/2006/main">
                        <a:graphicData uri="http://schemas.microsoft.com/office/word/2010/wordprocessingShape">
                          <wps:wsp>
                            <wps:cNvSpPr/>
                            <wps:spPr>
                              <a:xfrm>
                                <a:off x="0" y="0"/>
                                <a:ext cx="6781800" cy="2152650"/>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FAF18" id="Rectangle 7" o:spid="_x0000_s1026" style="position:absolute;margin-left:-9pt;margin-top:-118.05pt;width:534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" fillcolor="white [3212]" stroked="f" strokeweight="2pt">
                      <v:stroke miterlimit="4"/>
                      <v:textbox inset="3pt,3pt,3pt,3pt"/>
                    </v:rect>
                  </w:pict>
                </mc:Fallback>
              </mc:AlternateContent>
            </w:r>
            <w:r>
              <w:rPr>
                <w:noProof/>
              </w:rPr>
              <mc:AlternateContent>
                <mc:Choice Requires="wps">
                  <w:drawing>
                    <wp:anchor distT="0" distB="0" distL="114300" distR="114300" simplePos="0" relativeHeight="251673600" behindDoc="0" locked="0" layoutInCell="1" allowOverlap="1" wp14:anchorId="292114B1" wp14:editId="4A0CB404">
                      <wp:simplePos x="0" y="0"/>
                      <wp:positionH relativeFrom="column">
                        <wp:posOffset>95250</wp:posOffset>
                      </wp:positionH>
                      <wp:positionV relativeFrom="paragraph">
                        <wp:posOffset>-979805</wp:posOffset>
                      </wp:positionV>
                      <wp:extent cx="6438900" cy="1536700"/>
                      <wp:effectExtent l="0" t="0" r="0" b="6350"/>
                      <wp:wrapNone/>
                      <wp:docPr id="451083582" name="Text Box 1"/>
                      <wp:cNvGraphicFramePr/>
                      <a:graphic xmlns:a="http://schemas.openxmlformats.org/drawingml/2006/main">
                        <a:graphicData uri="http://schemas.microsoft.com/office/word/2010/wordprocessingShape">
                          <wps:wsp>
                            <wps:cNvSpPr txBox="1"/>
                            <wps:spPr>
                              <a:xfrm>
                                <a:off x="0" y="0"/>
                                <a:ext cx="6438900" cy="1536700"/>
                              </a:xfrm>
                              <a:prstGeom prst="rect">
                                <a:avLst/>
                              </a:prstGeom>
                              <a:noFill/>
                              <a:ln>
                                <a:noFill/>
                              </a:ln>
                            </wps:spPr>
                            <wps:txb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114B1" id="_x0000_t202" coordsize="21600,21600" o:spt="202" path="m,l,21600r21600,l21600,xe">
                      <v:stroke joinstyle="miter"/>
                      <v:path gradientshapeok="t" o:connecttype="rect"/>
                    </v:shapetype>
                    <v:shape id="Text Box 1" o:spid="_x0000_s1026" type="#_x0000_t202" style="position:absolute;margin-left:7.5pt;margin-top:-77.15pt;width:507pt;height:1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" filled="f" stroked="f">
                      <v:textbo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w:t xml:space="preserve"> </w:t>
            </w:r>
          </w:p>
        </w:tc>
        <w:tc>
          <w:tcPr>
            <w:tcW w:w="440" w:type="dxa"/>
          </w:tcPr>
          <w:p w14:paraId="602B6FF4" w14:textId="24610BD2" w:rsidR="00DF198B" w:rsidRDefault="00DF198B"/>
        </w:tc>
      </w:tr>
      <w:tr w:rsidR="009D5A2C" w14:paraId="145CCB0A" w14:textId="77777777" w:rsidTr="009D5A2C">
        <w:trPr>
          <w:gridAfter w:val="3"/>
          <w:wAfter w:w="5995" w:type="dxa"/>
          <w:trHeight w:val="97"/>
        </w:trPr>
        <w:tc>
          <w:tcPr>
            <w:tcW w:w="2397" w:type="dxa"/>
            <w:gridSpan w:val="4"/>
          </w:tcPr>
          <w:p w14:paraId="36886199" w14:textId="77777777" w:rsidR="009D5A2C" w:rsidRDefault="009D5A2C"/>
        </w:tc>
        <w:tc>
          <w:tcPr>
            <w:tcW w:w="2398" w:type="dxa"/>
          </w:tcPr>
          <w:p w14:paraId="23BC92E9" w14:textId="77777777" w:rsidR="009D5A2C" w:rsidRDefault="009D5A2C"/>
        </w:tc>
      </w:tr>
      <w:tr w:rsidR="009D5A2C" w14:paraId="13C612F6" w14:textId="77777777" w:rsidTr="00EB7C2B">
        <w:trPr>
          <w:gridAfter w:val="3"/>
          <w:wAfter w:w="5995" w:type="dxa"/>
          <w:trHeight w:val="1460"/>
        </w:trPr>
        <w:tc>
          <w:tcPr>
            <w:tcW w:w="2397" w:type="dxa"/>
            <w:gridSpan w:val="4"/>
          </w:tcPr>
          <w:p w14:paraId="46E602AB" w14:textId="77777777" w:rsidR="009D5A2C" w:rsidRDefault="009D5A2C"/>
        </w:tc>
        <w:tc>
          <w:tcPr>
            <w:tcW w:w="2398" w:type="dxa"/>
          </w:tcPr>
          <w:p w14:paraId="25CBBAB2" w14:textId="77777777" w:rsidR="009D5A2C" w:rsidRDefault="009D5A2C"/>
        </w:tc>
      </w:tr>
      <w:tr w:rsidR="009D5A2C" w14:paraId="5D2AFE22" w14:textId="77777777" w:rsidTr="00EB7C2B">
        <w:trPr>
          <w:gridAfter w:val="3"/>
          <w:wAfter w:w="5995" w:type="dxa"/>
          <w:trHeight w:val="7176"/>
        </w:trPr>
        <w:tc>
          <w:tcPr>
            <w:tcW w:w="2397" w:type="dxa"/>
            <w:gridSpan w:val="4"/>
          </w:tcPr>
          <w:p w14:paraId="30D2339C" w14:textId="5B9C72E9" w:rsidR="009D5A2C" w:rsidRDefault="00B52050" w:rsidP="00DF198B">
            <w:pPr>
              <w:jc w:val="center"/>
            </w:pPr>
            <w:r>
              <w:rPr>
                <w:noProof/>
              </w:rPr>
              <mc:AlternateContent>
                <mc:Choice Requires="wps">
                  <w:drawing>
                    <wp:anchor distT="0" distB="0" distL="114300" distR="114300" simplePos="0" relativeHeight="251674624" behindDoc="0" locked="0" layoutInCell="1" allowOverlap="1" wp14:anchorId="054E3873" wp14:editId="52A60F3A">
                      <wp:simplePos x="0" y="0"/>
                      <wp:positionH relativeFrom="column">
                        <wp:posOffset>283792</wp:posOffset>
                      </wp:positionH>
                      <wp:positionV relativeFrom="paragraph">
                        <wp:posOffset>1427267</wp:posOffset>
                      </wp:positionV>
                      <wp:extent cx="0" cy="2514600"/>
                      <wp:effectExtent l="19050" t="0" r="19050" b="19050"/>
                      <wp:wrapNone/>
                      <wp:docPr id="1797452046" name="Straight Connector 8"/>
                      <wp:cNvGraphicFramePr/>
                      <a:graphic xmlns:a="http://schemas.openxmlformats.org/drawingml/2006/main">
                        <a:graphicData uri="http://schemas.microsoft.com/office/word/2010/wordprocessingShape">
                          <wps:wsp>
                            <wps:cNvCnPr/>
                            <wps:spPr>
                              <a:xfrm>
                                <a:off x="0" y="0"/>
                                <a:ext cx="0" cy="2514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35E16"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35pt,112.4pt" to="22.35pt,3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" strokecolor="#435b60 [3044]" strokeweight="2.25pt"/>
                  </w:pict>
                </mc:Fallback>
              </mc:AlternateContent>
            </w:r>
          </w:p>
        </w:tc>
        <w:tc>
          <w:tcPr>
            <w:tcW w:w="2398" w:type="dxa"/>
          </w:tcPr>
          <w:p w14:paraId="1ED7F050" w14:textId="27183E6A" w:rsidR="009D5A2C" w:rsidRDefault="00B52050" w:rsidP="00DF198B">
            <w:pPr>
              <w:jc w:val="center"/>
            </w:pPr>
            <w:r>
              <w:rPr>
                <w:noProof/>
              </w:rPr>
              <mc:AlternateContent>
                <mc:Choice Requires="wps">
                  <w:drawing>
                    <wp:anchor distT="0" distB="0" distL="114300" distR="114300" simplePos="0" relativeHeight="251678720" behindDoc="0" locked="0" layoutInCell="1" allowOverlap="1" wp14:anchorId="7181CF60" wp14:editId="34DD6823">
                      <wp:simplePos x="0" y="0"/>
                      <wp:positionH relativeFrom="column">
                        <wp:posOffset>-1158875</wp:posOffset>
                      </wp:positionH>
                      <wp:positionV relativeFrom="paragraph">
                        <wp:posOffset>1633879</wp:posOffset>
                      </wp:positionV>
                      <wp:extent cx="4537817" cy="2127903"/>
                      <wp:effectExtent l="0" t="0" r="0" b="5715"/>
                      <wp:wrapNone/>
                      <wp:docPr id="1405403342" name="Text Box 1"/>
                      <wp:cNvGraphicFramePr/>
                      <a:graphic xmlns:a="http://schemas.openxmlformats.org/drawingml/2006/main">
                        <a:graphicData uri="http://schemas.microsoft.com/office/word/2010/wordprocessingShape">
                          <wps:wsp>
                            <wps:cNvSpPr txBox="1"/>
                            <wps:spPr>
                              <a:xfrm>
                                <a:off x="0" y="0"/>
                                <a:ext cx="4537817" cy="2127903"/>
                              </a:xfrm>
                              <a:prstGeom prst="rect">
                                <a:avLst/>
                              </a:prstGeom>
                              <a:solidFill>
                                <a:schemeClr val="bg1"/>
                              </a:solidFill>
                              <a:ln>
                                <a:noFill/>
                              </a:ln>
                            </wps:spPr>
                            <wps:txb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Farzaneh Fakhri &amp; Sara Abbasghorbani</w:t>
                                  </w:r>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CF60" id="_x0000_s1027" type="#_x0000_t202" style="position:absolute;left:0;text-align:left;margin-left:-91.25pt;margin-top:128.65pt;width:357.3pt;height:16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" fillcolor="white [3212]" stroked="f">
                      <v:textbo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Farzaneh Fakhri &amp; Sara Abbasghorbani</w:t>
                            </w:r>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v:textbox>
                    </v:shape>
                  </w:pict>
                </mc:Fallback>
              </mc:AlternateContent>
            </w:r>
          </w:p>
        </w:tc>
      </w:tr>
      <w:tr w:rsidR="00DF198B" w14:paraId="7119741D" w14:textId="77777777" w:rsidTr="00EB7C2B">
        <w:tc>
          <w:tcPr>
            <w:tcW w:w="2340" w:type="dxa"/>
            <w:gridSpan w:val="3"/>
          </w:tcPr>
          <w:p w14:paraId="55644CB8" w14:textId="77777777" w:rsidR="00DF198B" w:rsidRDefault="00DF198B"/>
        </w:tc>
        <w:tc>
          <w:tcPr>
            <w:tcW w:w="6120" w:type="dxa"/>
            <w:gridSpan w:val="3"/>
          </w:tcPr>
          <w:p w14:paraId="03E01E0B" w14:textId="5A631B39" w:rsidR="00DF198B" w:rsidRDefault="00DF198B"/>
        </w:tc>
        <w:tc>
          <w:tcPr>
            <w:tcW w:w="2330" w:type="dxa"/>
            <w:gridSpan w:val="2"/>
          </w:tcPr>
          <w:p w14:paraId="47ED2E63" w14:textId="25796677" w:rsidR="00DF198B" w:rsidRDefault="00DF198B"/>
        </w:tc>
      </w:tr>
    </w:tbl>
    <w:p w14:paraId="788868CE" w14:textId="77777777" w:rsidR="00DF198B" w:rsidRDefault="00DF198B"/>
    <w:p w14:paraId="242992CF"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2987B51" w14:textId="77777777" w:rsidTr="00EB7C2B">
        <w:trPr>
          <w:trHeight w:val="1152"/>
        </w:trPr>
        <w:tc>
          <w:tcPr>
            <w:tcW w:w="2158" w:type="dxa"/>
          </w:tcPr>
          <w:p w14:paraId="69F1DF4C"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13B43076" wp14:editId="70C0DDB9">
                      <wp:simplePos x="0" y="0"/>
                      <wp:positionH relativeFrom="column">
                        <wp:posOffset>-876935</wp:posOffset>
                      </wp:positionH>
                      <wp:positionV relativeFrom="paragraph">
                        <wp:posOffset>-533400</wp:posOffset>
                      </wp:positionV>
                      <wp:extent cx="8343900" cy="100457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343900" cy="10045700"/>
                                <a:chOff x="0" y="-1"/>
                                <a:chExt cx="6858023" cy="9153223"/>
                              </a:xfrm>
                              <a:solidFill>
                                <a:srgbClr val="E8F6FC"/>
                              </a:solidFill>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grp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3" cstate="print">
                                  <a:alphaModFix amt="20000"/>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3" y="-1"/>
                                  <a:ext cx="6858000" cy="9153223"/>
                                </a:xfrm>
                                <a:prstGeom prst="rect">
                                  <a:avLst/>
                                </a:prstGeom>
                                <a:grpFill/>
                              </pic:spPr>
                            </pic:pic>
                          </wpg:wgp>
                        </a:graphicData>
                      </a:graphic>
                      <wp14:sizeRelH relativeFrom="margin">
                        <wp14:pctWidth>0</wp14:pctWidth>
                      </wp14:sizeRelH>
                      <wp14:sizeRelV relativeFrom="margin">
                        <wp14:pctHeight>0</wp14:pctHeight>
                      </wp14:sizeRelV>
                    </wp:anchor>
                  </w:drawing>
                </mc:Choice>
                <mc:Fallback>
                  <w:pict>
                    <v:group w14:anchorId="214A39A3" id="Group 7" o:spid="_x0000_s1026" alt="&quot;&quot;" style="position:absolute;margin-left:-69.05pt;margin-top:-42pt;width:657pt;height:791pt;z-index:-251656192;mso-width-relative:margin;mso-height-relative:margin" coordorigin="" coordsize="68580,91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" filled="f"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">
                        <v:imagedata r:id="rId14" o:title="Decorative"/>
                      </v:shape>
                      <w10:anchorlock/>
                    </v:group>
                  </w:pict>
                </mc:Fallback>
              </mc:AlternateContent>
            </w:r>
          </w:p>
        </w:tc>
        <w:tc>
          <w:tcPr>
            <w:tcW w:w="2158" w:type="dxa"/>
            <w:gridSpan w:val="3"/>
            <w:tcBorders>
              <w:bottom w:val="single" w:sz="18" w:space="0" w:color="476166" w:themeColor="accent1"/>
            </w:tcBorders>
          </w:tcPr>
          <w:p w14:paraId="7F10471D" w14:textId="77777777" w:rsidR="002D2200" w:rsidRDefault="002D2200"/>
        </w:tc>
        <w:tc>
          <w:tcPr>
            <w:tcW w:w="2158" w:type="dxa"/>
            <w:tcBorders>
              <w:bottom w:val="single" w:sz="18" w:space="0" w:color="476166" w:themeColor="accent1"/>
            </w:tcBorders>
          </w:tcPr>
          <w:p w14:paraId="2E8521F1" w14:textId="77777777" w:rsidR="002D2200" w:rsidRDefault="002D2200"/>
        </w:tc>
        <w:tc>
          <w:tcPr>
            <w:tcW w:w="2167" w:type="dxa"/>
            <w:gridSpan w:val="3"/>
            <w:tcBorders>
              <w:bottom w:val="single" w:sz="18" w:space="0" w:color="476166" w:themeColor="accent1"/>
            </w:tcBorders>
          </w:tcPr>
          <w:p w14:paraId="4473DE83" w14:textId="77777777" w:rsidR="002D2200" w:rsidRDefault="002D2200"/>
        </w:tc>
        <w:tc>
          <w:tcPr>
            <w:tcW w:w="2158" w:type="dxa"/>
          </w:tcPr>
          <w:p w14:paraId="2C2C17C4" w14:textId="77777777" w:rsidR="002D2200" w:rsidRDefault="002D2200"/>
        </w:tc>
      </w:tr>
      <w:tr w:rsidR="002D2200" w14:paraId="55FFF8E9" w14:textId="77777777" w:rsidTr="00EB7C2B">
        <w:trPr>
          <w:trHeight w:val="664"/>
        </w:trPr>
        <w:tc>
          <w:tcPr>
            <w:tcW w:w="2158" w:type="dxa"/>
            <w:tcBorders>
              <w:right w:val="single" w:sz="18" w:space="0" w:color="476166" w:themeColor="accent1"/>
            </w:tcBorders>
          </w:tcPr>
          <w:p w14:paraId="1EBFA659"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5D6898" w14:textId="77777777" w:rsidR="002D2200" w:rsidRPr="00E74B29" w:rsidRDefault="00000000" w:rsidP="00EB7C2B">
            <w:pPr>
              <w:pStyle w:val="Heading4"/>
            </w:pPr>
            <w:sdt>
              <w:sdtPr>
                <w:id w:val="2122175478"/>
                <w:placeholder>
                  <w:docPart w:val="0DF0A1F5B17F4CCDABD9FF980AC2A184"/>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4F8254E7" w14:textId="77777777" w:rsidR="002D2200" w:rsidRDefault="002D2200"/>
        </w:tc>
      </w:tr>
      <w:tr w:rsidR="002D2200" w14:paraId="2D15B853" w14:textId="77777777" w:rsidTr="00EB7C2B">
        <w:trPr>
          <w:trHeight w:val="311"/>
        </w:trPr>
        <w:tc>
          <w:tcPr>
            <w:tcW w:w="2158" w:type="dxa"/>
          </w:tcPr>
          <w:p w14:paraId="57FCD810" w14:textId="77777777" w:rsidR="002D2200" w:rsidRDefault="002D2200"/>
        </w:tc>
        <w:tc>
          <w:tcPr>
            <w:tcW w:w="2158" w:type="dxa"/>
            <w:gridSpan w:val="3"/>
            <w:tcBorders>
              <w:top w:val="single" w:sz="18" w:space="0" w:color="476166" w:themeColor="accent1"/>
            </w:tcBorders>
          </w:tcPr>
          <w:p w14:paraId="19F9BA5A" w14:textId="77777777" w:rsidR="002D2200" w:rsidRDefault="002D2200"/>
        </w:tc>
        <w:tc>
          <w:tcPr>
            <w:tcW w:w="2158" w:type="dxa"/>
            <w:tcBorders>
              <w:top w:val="single" w:sz="18" w:space="0" w:color="476166" w:themeColor="accent1"/>
            </w:tcBorders>
          </w:tcPr>
          <w:p w14:paraId="1C6ECEB0" w14:textId="77777777" w:rsidR="002D2200" w:rsidRDefault="002D2200"/>
        </w:tc>
        <w:tc>
          <w:tcPr>
            <w:tcW w:w="2167" w:type="dxa"/>
            <w:gridSpan w:val="3"/>
            <w:tcBorders>
              <w:top w:val="single" w:sz="18" w:space="0" w:color="476166" w:themeColor="accent1"/>
            </w:tcBorders>
          </w:tcPr>
          <w:p w14:paraId="61FBEE0F" w14:textId="77777777" w:rsidR="002D2200" w:rsidRDefault="002D2200"/>
        </w:tc>
        <w:tc>
          <w:tcPr>
            <w:tcW w:w="2158" w:type="dxa"/>
          </w:tcPr>
          <w:p w14:paraId="18E8912A" w14:textId="77777777" w:rsidR="002D2200" w:rsidRDefault="002D2200"/>
        </w:tc>
      </w:tr>
      <w:tr w:rsidR="00E74B29" w14:paraId="7CC3A7B3" w14:textId="77777777" w:rsidTr="00EB7C2B">
        <w:trPr>
          <w:trHeight w:val="576"/>
        </w:trPr>
        <w:tc>
          <w:tcPr>
            <w:tcW w:w="2158" w:type="dxa"/>
          </w:tcPr>
          <w:p w14:paraId="354D073E" w14:textId="77777777" w:rsidR="00E74B29" w:rsidRDefault="00E74B29"/>
        </w:tc>
        <w:tc>
          <w:tcPr>
            <w:tcW w:w="1082" w:type="dxa"/>
            <w:gridSpan w:val="2"/>
            <w:shd w:val="clear" w:color="auto" w:fill="FFFFFF" w:themeFill="background1"/>
          </w:tcPr>
          <w:p w14:paraId="671BAD1D" w14:textId="77777777" w:rsidR="00E74B29" w:rsidRDefault="00E74B29"/>
        </w:tc>
        <w:tc>
          <w:tcPr>
            <w:tcW w:w="4321" w:type="dxa"/>
            <w:gridSpan w:val="3"/>
            <w:shd w:val="clear" w:color="auto" w:fill="FFFFFF" w:themeFill="background1"/>
          </w:tcPr>
          <w:p w14:paraId="2BCD1857" w14:textId="77777777" w:rsidR="00E74B29" w:rsidRDefault="00E74B29" w:rsidP="00E74B29"/>
        </w:tc>
        <w:tc>
          <w:tcPr>
            <w:tcW w:w="1080" w:type="dxa"/>
            <w:gridSpan w:val="2"/>
            <w:shd w:val="clear" w:color="auto" w:fill="FFFFFF" w:themeFill="background1"/>
          </w:tcPr>
          <w:p w14:paraId="762B7D2C" w14:textId="77777777" w:rsidR="00E74B29" w:rsidRDefault="00E74B29"/>
        </w:tc>
        <w:tc>
          <w:tcPr>
            <w:tcW w:w="2158" w:type="dxa"/>
          </w:tcPr>
          <w:p w14:paraId="7D6DEA55" w14:textId="77777777" w:rsidR="00E74B29" w:rsidRDefault="00E74B29"/>
        </w:tc>
      </w:tr>
      <w:tr w:rsidR="000E4641" w14:paraId="7E16EBEB" w14:textId="77777777" w:rsidTr="00EB7C2B">
        <w:trPr>
          <w:trHeight w:val="4447"/>
        </w:trPr>
        <w:tc>
          <w:tcPr>
            <w:tcW w:w="2158" w:type="dxa"/>
            <w:vMerge w:val="restart"/>
          </w:tcPr>
          <w:p w14:paraId="790582B9" w14:textId="77777777" w:rsidR="000E4641" w:rsidRDefault="000E4641"/>
        </w:tc>
        <w:tc>
          <w:tcPr>
            <w:tcW w:w="542" w:type="dxa"/>
            <w:vMerge w:val="restart"/>
            <w:tcBorders>
              <w:bottom w:val="single" w:sz="18" w:space="0" w:color="476166" w:themeColor="accent1"/>
            </w:tcBorders>
            <w:shd w:val="clear" w:color="auto" w:fill="FFFFFF" w:themeFill="background1"/>
          </w:tcPr>
          <w:p w14:paraId="6374E76B" w14:textId="77777777" w:rsidR="000E4641" w:rsidRDefault="000E4641"/>
        </w:tc>
        <w:tc>
          <w:tcPr>
            <w:tcW w:w="540" w:type="dxa"/>
            <w:shd w:val="clear" w:color="auto" w:fill="FFFFFF" w:themeFill="background1"/>
          </w:tcPr>
          <w:p w14:paraId="16DEE996" w14:textId="77777777" w:rsidR="000E4641" w:rsidRDefault="000E4641"/>
        </w:tc>
        <w:tc>
          <w:tcPr>
            <w:tcW w:w="4321" w:type="dxa"/>
            <w:gridSpan w:val="3"/>
            <w:shd w:val="clear" w:color="auto" w:fill="FFFFFF" w:themeFill="background1"/>
          </w:tcPr>
          <w:sdt>
            <w:sdtPr>
              <w:id w:val="-5989799"/>
              <w:placeholder>
                <w:docPart w:val="BC9748B9267B4958BAD6CF052C0F6660"/>
              </w:placeholder>
              <w:temporary/>
              <w:showingPlcHdr/>
              <w15:appearance w15:val="hidden"/>
            </w:sdtPr>
            <w:sdtContent>
              <w:p w14:paraId="00B3E0AF" w14:textId="77777777" w:rsidR="000E4641" w:rsidRPr="00E74B29" w:rsidRDefault="000E4641"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14:paraId="0FBF4E1A" w14:textId="77777777" w:rsidR="000E4641" w:rsidRPr="00E74B29" w:rsidRDefault="000E4641" w:rsidP="00874FE7">
                <w:pPr>
                  <w:pStyle w:val="Text"/>
                </w:pPr>
              </w:p>
              <w:p w14:paraId="3923FB96" w14:textId="77777777" w:rsidR="000E4641" w:rsidRDefault="000E4641" w:rsidP="000E4641">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sdtContent>
          </w:sdt>
          <w:p w14:paraId="34777B0D" w14:textId="77777777" w:rsidR="000E4641" w:rsidRPr="00E74B29" w:rsidRDefault="000E4641" w:rsidP="000E4641">
            <w:pPr>
              <w:pStyle w:val="Text"/>
            </w:pPr>
          </w:p>
        </w:tc>
        <w:tc>
          <w:tcPr>
            <w:tcW w:w="540" w:type="dxa"/>
            <w:shd w:val="clear" w:color="auto" w:fill="FFFFFF" w:themeFill="background1"/>
          </w:tcPr>
          <w:p w14:paraId="66B883E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FA826A1" w14:textId="77777777" w:rsidR="000E4641" w:rsidRPr="00E74B29" w:rsidRDefault="000E4641">
            <w:pPr>
              <w:rPr>
                <w:rFonts w:ascii="Georgia" w:hAnsi="Georgia"/>
                <w:sz w:val="28"/>
                <w:szCs w:val="28"/>
              </w:rPr>
            </w:pPr>
          </w:p>
        </w:tc>
        <w:tc>
          <w:tcPr>
            <w:tcW w:w="2158" w:type="dxa"/>
            <w:vMerge w:val="restart"/>
          </w:tcPr>
          <w:p w14:paraId="00DECACE" w14:textId="77777777" w:rsidR="000E4641" w:rsidRDefault="000E4641"/>
        </w:tc>
      </w:tr>
      <w:tr w:rsidR="000E4641" w14:paraId="73CF6195" w14:textId="77777777" w:rsidTr="00EB7C2B">
        <w:trPr>
          <w:trHeight w:val="1008"/>
        </w:trPr>
        <w:tc>
          <w:tcPr>
            <w:tcW w:w="2158" w:type="dxa"/>
            <w:vMerge/>
          </w:tcPr>
          <w:p w14:paraId="50658138" w14:textId="77777777" w:rsidR="000E4641" w:rsidRDefault="000E4641"/>
        </w:tc>
        <w:tc>
          <w:tcPr>
            <w:tcW w:w="542" w:type="dxa"/>
            <w:vMerge/>
            <w:tcBorders>
              <w:bottom w:val="single" w:sz="18" w:space="0" w:color="476166" w:themeColor="accent1"/>
            </w:tcBorders>
          </w:tcPr>
          <w:p w14:paraId="611B2778" w14:textId="77777777" w:rsidR="000E4641" w:rsidRDefault="000E4641"/>
        </w:tc>
        <w:tc>
          <w:tcPr>
            <w:tcW w:w="5401" w:type="dxa"/>
            <w:gridSpan w:val="5"/>
            <w:vMerge w:val="restart"/>
          </w:tcPr>
          <w:p w14:paraId="69C61689" w14:textId="77777777" w:rsidR="000E4641" w:rsidRPr="00E74B29" w:rsidRDefault="000E4641">
            <w:pPr>
              <w:rPr>
                <w:rFonts w:ascii="Georgia" w:hAnsi="Georgia"/>
                <w:sz w:val="28"/>
                <w:szCs w:val="28"/>
              </w:rPr>
            </w:pPr>
            <w:r w:rsidRPr="004909D9">
              <w:rPr>
                <w:noProof/>
                <w:lang w:val="en-AU" w:eastAsia="en-AU"/>
              </w:rPr>
              <w:drawing>
                <wp:inline distT="0" distB="0" distL="0" distR="0" wp14:anchorId="44FD3DEC" wp14:editId="47877E16">
                  <wp:extent cx="3427358" cy="1323340"/>
                  <wp:effectExtent l="0" t="0" r="190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7358" cy="1323340"/>
                          </a:xfrm>
                          <a:prstGeom prst="rect">
                            <a:avLst/>
                          </a:prstGeom>
                        </pic:spPr>
                      </pic:pic>
                    </a:graphicData>
                  </a:graphic>
                </wp:inline>
              </w:drawing>
            </w:r>
          </w:p>
        </w:tc>
        <w:tc>
          <w:tcPr>
            <w:tcW w:w="540" w:type="dxa"/>
            <w:vMerge/>
            <w:tcBorders>
              <w:bottom w:val="single" w:sz="18" w:space="0" w:color="476166" w:themeColor="accent1"/>
            </w:tcBorders>
          </w:tcPr>
          <w:p w14:paraId="6F5B6DD8" w14:textId="77777777" w:rsidR="000E4641" w:rsidRPr="00E74B29" w:rsidRDefault="000E4641">
            <w:pPr>
              <w:rPr>
                <w:rFonts w:ascii="Georgia" w:hAnsi="Georgia"/>
                <w:sz w:val="28"/>
                <w:szCs w:val="28"/>
              </w:rPr>
            </w:pPr>
          </w:p>
        </w:tc>
        <w:tc>
          <w:tcPr>
            <w:tcW w:w="2158" w:type="dxa"/>
            <w:vMerge/>
          </w:tcPr>
          <w:p w14:paraId="2191DCC6" w14:textId="77777777" w:rsidR="000E4641" w:rsidRDefault="000E4641"/>
        </w:tc>
      </w:tr>
      <w:tr w:rsidR="000E4641" w14:paraId="55EA1223" w14:textId="77777777" w:rsidTr="00EB7C2B">
        <w:trPr>
          <w:trHeight w:val="1728"/>
        </w:trPr>
        <w:tc>
          <w:tcPr>
            <w:tcW w:w="2158" w:type="dxa"/>
            <w:vMerge w:val="restart"/>
          </w:tcPr>
          <w:p w14:paraId="75DF802B" w14:textId="77777777" w:rsidR="000E4641" w:rsidRDefault="000E4641"/>
        </w:tc>
        <w:tc>
          <w:tcPr>
            <w:tcW w:w="542" w:type="dxa"/>
            <w:tcBorders>
              <w:top w:val="single" w:sz="18" w:space="0" w:color="476166" w:themeColor="accent1"/>
            </w:tcBorders>
          </w:tcPr>
          <w:p w14:paraId="1A44F952" w14:textId="77777777" w:rsidR="000E4641" w:rsidRDefault="000E4641" w:rsidP="00E74B29">
            <w:pPr>
              <w:jc w:val="center"/>
            </w:pPr>
          </w:p>
        </w:tc>
        <w:tc>
          <w:tcPr>
            <w:tcW w:w="5401" w:type="dxa"/>
            <w:gridSpan w:val="5"/>
            <w:vMerge/>
          </w:tcPr>
          <w:p w14:paraId="631D7077" w14:textId="77777777" w:rsidR="000E4641" w:rsidRDefault="000E4641" w:rsidP="00E74B29">
            <w:pPr>
              <w:jc w:val="center"/>
            </w:pPr>
          </w:p>
        </w:tc>
        <w:tc>
          <w:tcPr>
            <w:tcW w:w="540" w:type="dxa"/>
            <w:tcBorders>
              <w:top w:val="single" w:sz="18" w:space="0" w:color="476166" w:themeColor="accent1"/>
            </w:tcBorders>
          </w:tcPr>
          <w:p w14:paraId="7B706F7A" w14:textId="77777777" w:rsidR="000E4641" w:rsidRDefault="000E4641" w:rsidP="00E74B29">
            <w:pPr>
              <w:jc w:val="center"/>
            </w:pPr>
          </w:p>
        </w:tc>
        <w:tc>
          <w:tcPr>
            <w:tcW w:w="2158" w:type="dxa"/>
            <w:vMerge w:val="restart"/>
          </w:tcPr>
          <w:p w14:paraId="23718AE4" w14:textId="77777777" w:rsidR="000E4641" w:rsidRDefault="000E4641"/>
        </w:tc>
      </w:tr>
      <w:tr w:rsidR="000E4641" w14:paraId="6DBD149F" w14:textId="77777777" w:rsidTr="00EB7C2B">
        <w:trPr>
          <w:trHeight w:val="1728"/>
        </w:trPr>
        <w:tc>
          <w:tcPr>
            <w:tcW w:w="2158" w:type="dxa"/>
            <w:vMerge/>
          </w:tcPr>
          <w:p w14:paraId="0FC6A33B" w14:textId="77777777" w:rsidR="000E4641" w:rsidRDefault="000E4641"/>
        </w:tc>
        <w:tc>
          <w:tcPr>
            <w:tcW w:w="542" w:type="dxa"/>
          </w:tcPr>
          <w:p w14:paraId="5270D218" w14:textId="77777777" w:rsidR="000E4641" w:rsidRDefault="000E4641" w:rsidP="00E74B29">
            <w:pPr>
              <w:jc w:val="center"/>
            </w:pPr>
          </w:p>
        </w:tc>
        <w:tc>
          <w:tcPr>
            <w:tcW w:w="5401" w:type="dxa"/>
            <w:gridSpan w:val="5"/>
            <w:vMerge/>
          </w:tcPr>
          <w:p w14:paraId="4D38BD62" w14:textId="77777777" w:rsidR="000E4641" w:rsidRDefault="000E4641" w:rsidP="00E74B29">
            <w:pPr>
              <w:jc w:val="center"/>
            </w:pPr>
          </w:p>
        </w:tc>
        <w:tc>
          <w:tcPr>
            <w:tcW w:w="540" w:type="dxa"/>
          </w:tcPr>
          <w:p w14:paraId="14C62A34" w14:textId="77777777" w:rsidR="000E4641" w:rsidRDefault="000E4641" w:rsidP="00E74B29">
            <w:pPr>
              <w:jc w:val="center"/>
            </w:pPr>
          </w:p>
        </w:tc>
        <w:tc>
          <w:tcPr>
            <w:tcW w:w="2158" w:type="dxa"/>
            <w:vMerge/>
          </w:tcPr>
          <w:p w14:paraId="114DB8F4" w14:textId="77777777" w:rsidR="000E4641" w:rsidRDefault="000E4641"/>
        </w:tc>
      </w:tr>
    </w:tbl>
    <w:p w14:paraId="09CD0982" w14:textId="472B08DB" w:rsidR="002D2200" w:rsidRDefault="002D2200"/>
    <w:p w14:paraId="19F26984"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2158"/>
        <w:gridCol w:w="2158"/>
        <w:gridCol w:w="2158"/>
        <w:gridCol w:w="2158"/>
      </w:tblGrid>
      <w:tr w:rsidR="0048120C" w14:paraId="5C007FD1" w14:textId="77777777" w:rsidTr="00EB7C2B">
        <w:trPr>
          <w:trHeight w:val="2537"/>
        </w:trPr>
        <w:tc>
          <w:tcPr>
            <w:tcW w:w="2158" w:type="dxa"/>
          </w:tcPr>
          <w:p w14:paraId="03C6A3A8" w14:textId="6648D830" w:rsidR="0048120C" w:rsidRDefault="0048120C"/>
        </w:tc>
        <w:tc>
          <w:tcPr>
            <w:tcW w:w="2158" w:type="dxa"/>
            <w:tcBorders>
              <w:bottom w:val="single" w:sz="18" w:space="0" w:color="476166" w:themeColor="accent1"/>
            </w:tcBorders>
          </w:tcPr>
          <w:p w14:paraId="76810812" w14:textId="12572E9B" w:rsidR="0048120C" w:rsidRDefault="00405108">
            <w:r>
              <w:rPr>
                <w:noProof/>
              </w:rPr>
              <mc:AlternateContent>
                <mc:Choice Requires="wps">
                  <w:drawing>
                    <wp:anchor distT="0" distB="0" distL="114300" distR="114300" simplePos="0" relativeHeight="251666432" behindDoc="1" locked="0" layoutInCell="1" allowOverlap="1" wp14:anchorId="0EB4E31E" wp14:editId="50B4B023">
                      <wp:simplePos x="0" y="0"/>
                      <wp:positionH relativeFrom="page">
                        <wp:posOffset>-1973003</wp:posOffset>
                      </wp:positionH>
                      <wp:positionV relativeFrom="paragraph">
                        <wp:posOffset>-533862</wp:posOffset>
                      </wp:positionV>
                      <wp:extent cx="7917296" cy="1994535"/>
                      <wp:effectExtent l="0" t="0" r="7620" b="5715"/>
                      <wp:wrapNone/>
                      <wp:docPr id="529532418" name="Rectangle 9"/>
                      <wp:cNvGraphicFramePr/>
                      <a:graphic xmlns:a="http://schemas.openxmlformats.org/drawingml/2006/main">
                        <a:graphicData uri="http://schemas.microsoft.com/office/word/2010/wordprocessingShape">
                          <wps:wsp>
                            <wps:cNvSpPr/>
                            <wps:spPr>
                              <a:xfrm>
                                <a:off x="0" y="0"/>
                                <a:ext cx="7917296" cy="1994535"/>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AB67" id="Rectangle 9" o:spid="_x0000_s1026" style="position:absolute;margin-left:-155.35pt;margin-top:-42.05pt;width:623.4pt;height:157.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" fillcolor="white [3212]" stroked="f" strokeweight="2pt">
                      <v:stroke miterlimit="4"/>
                      <v:textbox inset="3pt,3pt,3pt,3pt"/>
                      <w10:wrap anchorx="page"/>
                    </v:rect>
                  </w:pict>
                </mc:Fallback>
              </mc:AlternateContent>
            </w:r>
          </w:p>
        </w:tc>
        <w:tc>
          <w:tcPr>
            <w:tcW w:w="2158" w:type="dxa"/>
            <w:tcBorders>
              <w:bottom w:val="single" w:sz="18" w:space="0" w:color="476166" w:themeColor="accent1"/>
            </w:tcBorders>
          </w:tcPr>
          <w:p w14:paraId="4F1F828A" w14:textId="79DCC70B" w:rsidR="0048120C" w:rsidRDefault="0048120C"/>
        </w:tc>
        <w:tc>
          <w:tcPr>
            <w:tcW w:w="2158" w:type="dxa"/>
            <w:tcBorders>
              <w:bottom w:val="single" w:sz="18" w:space="0" w:color="476166" w:themeColor="accent1"/>
            </w:tcBorders>
          </w:tcPr>
          <w:p w14:paraId="06DFC679" w14:textId="2EDBED3D" w:rsidR="0048120C" w:rsidRDefault="0048120C"/>
        </w:tc>
        <w:tc>
          <w:tcPr>
            <w:tcW w:w="2158" w:type="dxa"/>
          </w:tcPr>
          <w:p w14:paraId="51CDB75E" w14:textId="6A588123" w:rsidR="0048120C" w:rsidRDefault="0048120C"/>
        </w:tc>
      </w:tr>
      <w:tr w:rsidR="0048120C" w14:paraId="308152D5" w14:textId="77777777" w:rsidTr="00EB7C2B">
        <w:trPr>
          <w:trHeight w:val="800"/>
        </w:trPr>
        <w:tc>
          <w:tcPr>
            <w:tcW w:w="2158" w:type="dxa"/>
            <w:tcBorders>
              <w:right w:val="single" w:sz="18" w:space="0" w:color="476166" w:themeColor="accent1"/>
            </w:tcBorders>
          </w:tcPr>
          <w:p w14:paraId="1A3459A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5F541F" w14:textId="77777777" w:rsidR="0048120C" w:rsidRDefault="00000000" w:rsidP="00EB7C2B">
            <w:pPr>
              <w:pStyle w:val="Heading4"/>
            </w:pPr>
            <w:sdt>
              <w:sdtPr>
                <w:id w:val="19988942"/>
                <w:placeholder>
                  <w:docPart w:val="9D87769A5B574A7FA05A08B26E4C822D"/>
                </w:placeholder>
                <w:temporary/>
                <w:showingPlcHdr/>
                <w15:appearance w15:val="hidden"/>
              </w:sdtPr>
              <w:sdtContent>
                <w:r w:rsidR="00837914" w:rsidRPr="0048120C">
                  <w:t>THE PROCESS</w:t>
                </w:r>
              </w:sdtContent>
            </w:sdt>
          </w:p>
        </w:tc>
        <w:tc>
          <w:tcPr>
            <w:tcW w:w="2158" w:type="dxa"/>
            <w:tcBorders>
              <w:left w:val="single" w:sz="18" w:space="0" w:color="476166" w:themeColor="accent1"/>
            </w:tcBorders>
          </w:tcPr>
          <w:p w14:paraId="152B12EA" w14:textId="35A3B206" w:rsidR="0048120C" w:rsidRDefault="00405108">
            <w:r w:rsidRPr="004909D9">
              <w:rPr>
                <w:noProof/>
                <w:lang w:val="en-AU" w:eastAsia="en-AU"/>
              </w:rPr>
              <w:drawing>
                <wp:anchor distT="0" distB="0" distL="114300" distR="114300" simplePos="0" relativeHeight="251668480" behindDoc="1" locked="1" layoutInCell="1" allowOverlap="1" wp14:anchorId="63F14F1E" wp14:editId="40BA34B2">
                  <wp:simplePos x="0" y="0"/>
                  <wp:positionH relativeFrom="margin">
                    <wp:posOffset>-5497195</wp:posOffset>
                  </wp:positionH>
                  <wp:positionV relativeFrom="paragraph">
                    <wp:posOffset>-1520825</wp:posOffset>
                  </wp:positionV>
                  <wp:extent cx="6858000" cy="1947545"/>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BEBA8EAE-BF5A-486C-A8C5-ECC9F3942E4B}">
                                <a14:imgProps xmlns:a14="http://schemas.microsoft.com/office/drawing/2010/main">
                                  <a14:imgLayer r:embed="rId17">
                                    <a14:imgEffect>
                                      <a14:colorTemperature colorTemp="59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74A44B97" w14:textId="77777777" w:rsidTr="00EB7C2B">
        <w:tc>
          <w:tcPr>
            <w:tcW w:w="2158" w:type="dxa"/>
          </w:tcPr>
          <w:p w14:paraId="6C537537" w14:textId="77777777" w:rsidR="0048120C" w:rsidRDefault="0048120C"/>
        </w:tc>
        <w:tc>
          <w:tcPr>
            <w:tcW w:w="2158" w:type="dxa"/>
            <w:tcBorders>
              <w:top w:val="single" w:sz="18" w:space="0" w:color="476166" w:themeColor="accent1"/>
            </w:tcBorders>
          </w:tcPr>
          <w:p w14:paraId="58C4B5E4" w14:textId="77777777" w:rsidR="0048120C" w:rsidRDefault="0048120C"/>
        </w:tc>
        <w:tc>
          <w:tcPr>
            <w:tcW w:w="2158" w:type="dxa"/>
            <w:tcBorders>
              <w:top w:val="single" w:sz="18" w:space="0" w:color="476166" w:themeColor="accent1"/>
            </w:tcBorders>
          </w:tcPr>
          <w:p w14:paraId="0D82CFDC" w14:textId="77777777" w:rsidR="0048120C" w:rsidRDefault="0048120C"/>
        </w:tc>
        <w:tc>
          <w:tcPr>
            <w:tcW w:w="2158" w:type="dxa"/>
            <w:tcBorders>
              <w:top w:val="single" w:sz="18" w:space="0" w:color="476166" w:themeColor="accent1"/>
            </w:tcBorders>
          </w:tcPr>
          <w:p w14:paraId="6E6CF134" w14:textId="77777777" w:rsidR="0048120C" w:rsidRDefault="0048120C"/>
        </w:tc>
        <w:tc>
          <w:tcPr>
            <w:tcW w:w="2158" w:type="dxa"/>
          </w:tcPr>
          <w:p w14:paraId="646E4044" w14:textId="77777777" w:rsidR="0048120C" w:rsidRDefault="0048120C"/>
        </w:tc>
      </w:tr>
    </w:tbl>
    <w:p w14:paraId="21D6CDDB" w14:textId="6DD8089C" w:rsidR="00A10321" w:rsidRDefault="00B52050">
      <w:r>
        <w:rPr>
          <w:noProof/>
        </w:rPr>
        <w:drawing>
          <wp:anchor distT="0" distB="0" distL="114300" distR="114300" simplePos="0" relativeHeight="251679744" behindDoc="0" locked="0" layoutInCell="1" allowOverlap="1" wp14:anchorId="2BB95A1A" wp14:editId="6F79AF33">
            <wp:simplePos x="0" y="0"/>
            <wp:positionH relativeFrom="column">
              <wp:posOffset>49082</wp:posOffset>
            </wp:positionH>
            <wp:positionV relativeFrom="paragraph">
              <wp:posOffset>63649</wp:posOffset>
            </wp:positionV>
            <wp:extent cx="6858000" cy="3968115"/>
            <wp:effectExtent l="57150" t="57150" r="95250" b="89535"/>
            <wp:wrapNone/>
            <wp:docPr id="5976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8985"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968115"/>
                    </a:xfrm>
                    <a:prstGeom prst="rect">
                      <a:avLst/>
                    </a:prstGeom>
                    <a:ln w="12700">
                      <a:solidFill>
                        <a:srgbClr val="476166"/>
                      </a:solidFill>
                      <a:prstDash val="sysDash"/>
                      <a:extLst>
                        <a:ext uri="{C807C97D-BFC1-408E-A445-0C87EB9F89A2}">
                          <ask:lineSketchStyleProps xmlns:ask="http://schemas.microsoft.com/office/drawing/2018/sketchyshapes" sd="981765707">
                            <a:custGeom>
                              <a:avLst/>
                              <a:gdLst>
                                <a:gd name="csX0" fmla="*/ 0 w 6858000"/>
                                <a:gd name="csY0" fmla="*/ 0 h 3968115"/>
                                <a:gd name="csX1" fmla="*/ 6858000 w 6858000"/>
                                <a:gd name="csY1" fmla="*/ 0 h 3968115"/>
                                <a:gd name="csX2" fmla="*/ 6858000 w 6858000"/>
                                <a:gd name="csY2" fmla="*/ 3968115 h 3968115"/>
                                <a:gd name="csX3" fmla="*/ 0 w 6858000"/>
                                <a:gd name="csY3" fmla="*/ 3968115 h 3968115"/>
                                <a:gd name="csX4" fmla="*/ 0 w 6858000"/>
                                <a:gd name="csY4" fmla="*/ 0 h 3968115"/>
                              </a:gdLst>
                              <a:ahLst/>
                              <a:cxnLst>
                                <a:cxn ang="0">
                                  <a:pos x="csX0" y="csY0"/>
                                </a:cxn>
                                <a:cxn ang="0">
                                  <a:pos x="csX1" y="csY1"/>
                                </a:cxn>
                                <a:cxn ang="0">
                                  <a:pos x="csX2" y="csY2"/>
                                </a:cxn>
                                <a:cxn ang="0">
                                  <a:pos x="csX3" y="csY3"/>
                                </a:cxn>
                                <a:cxn ang="0">
                                  <a:pos x="csX4" y="csY4"/>
                                </a:cxn>
                              </a:cxnLst>
                              <a:rect l="l" t="t" r="r" b="b"/>
                              <a:pathLst>
                                <a:path w="6858000" h="3968115" fill="none" extrusionOk="0">
                                  <a:moveTo>
                                    <a:pt x="0" y="0"/>
                                  </a:moveTo>
                                  <a:cubicBezTo>
                                    <a:pt x="714605" y="-33775"/>
                                    <a:pt x="4603654" y="138873"/>
                                    <a:pt x="6858000" y="0"/>
                                  </a:cubicBezTo>
                                  <a:cubicBezTo>
                                    <a:pt x="6784229" y="913310"/>
                                    <a:pt x="6702117" y="2573096"/>
                                    <a:pt x="6858000" y="3968115"/>
                                  </a:cubicBezTo>
                                  <a:cubicBezTo>
                                    <a:pt x="5415190" y="3830785"/>
                                    <a:pt x="986302" y="3830259"/>
                                    <a:pt x="0" y="3968115"/>
                                  </a:cubicBezTo>
                                  <a:cubicBezTo>
                                    <a:pt x="152408" y="2358779"/>
                                    <a:pt x="73868" y="1082393"/>
                                    <a:pt x="0" y="0"/>
                                  </a:cubicBezTo>
                                  <a:close/>
                                </a:path>
                                <a:path w="6858000" h="3968115" stroke="0" extrusionOk="0">
                                  <a:moveTo>
                                    <a:pt x="0" y="0"/>
                                  </a:moveTo>
                                  <a:cubicBezTo>
                                    <a:pt x="1041946" y="-101487"/>
                                    <a:pt x="5798661" y="-162162"/>
                                    <a:pt x="6858000" y="0"/>
                                  </a:cubicBezTo>
                                  <a:cubicBezTo>
                                    <a:pt x="6918713" y="1769896"/>
                                    <a:pt x="6796928" y="3530452"/>
                                    <a:pt x="6858000" y="3968115"/>
                                  </a:cubicBezTo>
                                  <a:cubicBezTo>
                                    <a:pt x="5664738" y="4018180"/>
                                    <a:pt x="1014210" y="3809666"/>
                                    <a:pt x="0" y="3968115"/>
                                  </a:cubicBezTo>
                                  <a:cubicBezTo>
                                    <a:pt x="-24452" y="2486100"/>
                                    <a:pt x="-67663" y="1567780"/>
                                    <a:pt x="0" y="0"/>
                                  </a:cubicBezTo>
                                  <a:close/>
                                </a:path>
                              </a:pathLst>
                            </a:custGeom>
                            <ask:type>
                              <ask:lineSketchNone/>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0824706" w14:textId="5580EB1F" w:rsidR="00A10321" w:rsidRDefault="0086261E">
      <w:r>
        <w:rPr>
          <w:noProof/>
        </w:rPr>
        <mc:AlternateContent>
          <mc:Choice Requires="wps">
            <w:drawing>
              <wp:anchor distT="0" distB="0" distL="114300" distR="114300" simplePos="0" relativeHeight="251680768" behindDoc="0" locked="0" layoutInCell="1" allowOverlap="1" wp14:anchorId="1A68BBBF" wp14:editId="0C8F41E3">
                <wp:simplePos x="0" y="0"/>
                <wp:positionH relativeFrom="column">
                  <wp:posOffset>37652</wp:posOffset>
                </wp:positionH>
                <wp:positionV relativeFrom="paragraph">
                  <wp:posOffset>4027954</wp:posOffset>
                </wp:positionV>
                <wp:extent cx="6870613" cy="2383155"/>
                <wp:effectExtent l="0" t="0" r="26035" b="17145"/>
                <wp:wrapNone/>
                <wp:docPr id="1488907999" name="Rectangle: Rounded Corners 11"/>
                <wp:cNvGraphicFramePr/>
                <a:graphic xmlns:a="http://schemas.openxmlformats.org/drawingml/2006/main">
                  <a:graphicData uri="http://schemas.microsoft.com/office/word/2010/wordprocessingShape">
                    <wps:wsp>
                      <wps:cNvSpPr/>
                      <wps:spPr>
                        <a:xfrm>
                          <a:off x="0" y="0"/>
                          <a:ext cx="6870613" cy="238315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68BBBF" id="Rectangle: Rounded Corners 11" o:spid="_x0000_s1028" style="position:absolute;margin-left:2.95pt;margin-top:317.15pt;width:541pt;height:187.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" fillcolor="white [3201]" strokecolor="#476166" strokeweight="2pt">
                <v:textbox inset="3pt,3pt,3pt,3pt">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v:textbox>
              </v:roundrect>
            </w:pict>
          </mc:Fallback>
        </mc:AlternateContent>
      </w:r>
      <w:r w:rsidR="00A10321">
        <w:br w:type="page"/>
      </w:r>
    </w:p>
    <w:p w14:paraId="7DCE9C5F" w14:textId="172925BD" w:rsidR="007E7573" w:rsidRDefault="007E7573"/>
    <w:p w14:paraId="2360B012" w14:textId="77777777" w:rsidR="00215584" w:rsidRDefault="00215584"/>
    <w:p w14:paraId="362A1502" w14:textId="77777777" w:rsidR="00215584" w:rsidRDefault="00215584"/>
    <w:p w14:paraId="245B4B65" w14:textId="789F8654" w:rsidR="00215584" w:rsidRDefault="00104D10">
      <w:r>
        <w:rPr>
          <w:noProof/>
        </w:rPr>
        <mc:AlternateContent>
          <mc:Choice Requires="wps">
            <w:drawing>
              <wp:anchor distT="0" distB="0" distL="114300" distR="114300" simplePos="0" relativeHeight="251683840" behindDoc="0" locked="0" layoutInCell="1" allowOverlap="1" wp14:anchorId="46C1096C" wp14:editId="6A7C5C36">
                <wp:simplePos x="0" y="0"/>
                <wp:positionH relativeFrom="column">
                  <wp:posOffset>3561715</wp:posOffset>
                </wp:positionH>
                <wp:positionV relativeFrom="paragraph">
                  <wp:posOffset>19050</wp:posOffset>
                </wp:positionV>
                <wp:extent cx="3409950" cy="3747770"/>
                <wp:effectExtent l="0" t="0" r="19050" b="24130"/>
                <wp:wrapNone/>
                <wp:docPr id="1682108609" name="Rectangle: Rounded Corners 11"/>
                <wp:cNvGraphicFramePr/>
                <a:graphic xmlns:a="http://schemas.openxmlformats.org/drawingml/2006/main">
                  <a:graphicData uri="http://schemas.microsoft.com/office/word/2010/wordprocessingShape">
                    <wps:wsp>
                      <wps:cNvSpPr/>
                      <wps:spPr>
                        <a:xfrm>
                          <a:off x="0" y="0"/>
                          <a:ext cx="3409950" cy="374777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1096C" id="_x0000_s1029" style="position:absolute;margin-left:280.45pt;margin-top:1.5pt;width:268.5pt;height:29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" fillcolor="white [3201]" strokecolor="#476166" strokeweight="2pt">
                <v:textbox inset="3pt,3pt,3pt,3pt">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v:textbox>
              </v:roundrect>
            </w:pict>
          </mc:Fallback>
        </mc:AlternateContent>
      </w:r>
      <w:r w:rsidRPr="00407E33">
        <w:drawing>
          <wp:anchor distT="0" distB="0" distL="114300" distR="114300" simplePos="0" relativeHeight="251681792" behindDoc="0" locked="0" layoutInCell="1" allowOverlap="1" wp14:anchorId="4DE1C157" wp14:editId="7E324B36">
            <wp:simplePos x="0" y="0"/>
            <wp:positionH relativeFrom="margin">
              <wp:posOffset>-146685</wp:posOffset>
            </wp:positionH>
            <wp:positionV relativeFrom="paragraph">
              <wp:posOffset>64495</wp:posOffset>
            </wp:positionV>
            <wp:extent cx="3308350" cy="3699510"/>
            <wp:effectExtent l="57150" t="57150" r="101600" b="91440"/>
            <wp:wrapNone/>
            <wp:docPr id="5410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8760" name=""/>
                    <pic:cNvPicPr/>
                  </pic:nvPicPr>
                  <pic:blipFill>
                    <a:blip r:embed="rId19">
                      <a:extLst>
                        <a:ext uri="{28A0092B-C50C-407E-A947-70E740481C1C}">
                          <a14:useLocalDpi xmlns:a14="http://schemas.microsoft.com/office/drawing/2010/main" val="0"/>
                        </a:ext>
                      </a:extLst>
                    </a:blip>
                    <a:stretch>
                      <a:fillRect/>
                    </a:stretch>
                  </pic:blipFill>
                  <pic:spPr>
                    <a:xfrm>
                      <a:off x="0" y="0"/>
                      <a:ext cx="3308350" cy="369951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CDA02" w14:textId="77777777" w:rsidR="00215584" w:rsidRDefault="00215584"/>
    <w:p w14:paraId="26AAAFBF" w14:textId="7163E1C9" w:rsidR="00215584" w:rsidRDefault="00215584"/>
    <w:p w14:paraId="10D5BD5E" w14:textId="77777777" w:rsidR="00215584" w:rsidRDefault="00215584"/>
    <w:p w14:paraId="775A9B69" w14:textId="145E9EBB" w:rsidR="00215584" w:rsidRDefault="00215584"/>
    <w:p w14:paraId="787821E7" w14:textId="3D4F16A1" w:rsidR="00215584" w:rsidRDefault="00215584"/>
    <w:p w14:paraId="71C5EE7D" w14:textId="26B55389" w:rsidR="00215584" w:rsidRDefault="00215584"/>
    <w:p w14:paraId="2EB6F1F5" w14:textId="618C42EC" w:rsidR="00215584" w:rsidRDefault="00215584"/>
    <w:p w14:paraId="6404DA4D" w14:textId="009D3994" w:rsidR="00215584" w:rsidRDefault="00215584"/>
    <w:p w14:paraId="59F8BEFE" w14:textId="77777777" w:rsidR="00215584" w:rsidRDefault="00215584"/>
    <w:p w14:paraId="1882DBD1" w14:textId="77777777" w:rsidR="00215584" w:rsidRDefault="00215584"/>
    <w:p w14:paraId="468C33D1" w14:textId="77777777" w:rsidR="00215584" w:rsidRDefault="00215584"/>
    <w:p w14:paraId="7BAED6BC" w14:textId="1F2C75E9" w:rsidR="00215584" w:rsidRDefault="00215584"/>
    <w:p w14:paraId="6D4BDFFD" w14:textId="77777777" w:rsidR="00215584" w:rsidRDefault="00215584"/>
    <w:p w14:paraId="3FCF0B4D" w14:textId="77777777" w:rsidR="00215584" w:rsidRDefault="00215584"/>
    <w:p w14:paraId="3A6E827D" w14:textId="77777777" w:rsidR="00215584" w:rsidRDefault="00215584"/>
    <w:p w14:paraId="16976806" w14:textId="43AE32B7" w:rsidR="00215584" w:rsidRDefault="00215584"/>
    <w:p w14:paraId="140472B6" w14:textId="10EC41AC" w:rsidR="00215584" w:rsidRDefault="00215584"/>
    <w:p w14:paraId="74E7B428" w14:textId="77777777" w:rsidR="00215584" w:rsidRDefault="00215584"/>
    <w:p w14:paraId="65E496E0" w14:textId="77777777" w:rsidR="00215584" w:rsidRDefault="00215584"/>
    <w:p w14:paraId="0FDD08AF" w14:textId="77777777" w:rsidR="00215584" w:rsidRDefault="00215584"/>
    <w:p w14:paraId="5D80469D" w14:textId="77777777" w:rsidR="00215584" w:rsidRDefault="00215584"/>
    <w:p w14:paraId="37771D1D" w14:textId="26CE1999" w:rsidR="00215584" w:rsidRDefault="00104D10">
      <w:r>
        <w:rPr>
          <w:noProof/>
        </w:rPr>
        <mc:AlternateContent>
          <mc:Choice Requires="wps">
            <w:drawing>
              <wp:anchor distT="0" distB="0" distL="114300" distR="114300" simplePos="0" relativeHeight="251686912" behindDoc="0" locked="0" layoutInCell="1" allowOverlap="1" wp14:anchorId="2B08A66C" wp14:editId="73BB76E2">
                <wp:simplePos x="0" y="0"/>
                <wp:positionH relativeFrom="margin">
                  <wp:posOffset>-160638</wp:posOffset>
                </wp:positionH>
                <wp:positionV relativeFrom="paragraph">
                  <wp:posOffset>190122</wp:posOffset>
                </wp:positionV>
                <wp:extent cx="7132698" cy="4201298"/>
                <wp:effectExtent l="0" t="0" r="11430" b="27940"/>
                <wp:wrapNone/>
                <wp:docPr id="1322788093" name="Rectangle: Rounded Corners 11"/>
                <wp:cNvGraphicFramePr/>
                <a:graphic xmlns:a="http://schemas.openxmlformats.org/drawingml/2006/main">
                  <a:graphicData uri="http://schemas.microsoft.com/office/word/2010/wordprocessingShape">
                    <wps:wsp>
                      <wps:cNvSpPr/>
                      <wps:spPr>
                        <a:xfrm>
                          <a:off x="0" y="0"/>
                          <a:ext cx="7132698" cy="4201298"/>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r w:rsidRPr="007D2F8A">
                              <w:rPr>
                                <w:rFonts w:cs="B Nazanin"/>
                                <w:b/>
                                <w:bCs/>
                              </w:rPr>
                              <w:t>raw.plot</w:t>
                            </w:r>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8A66C" id="_x0000_s1030" style="position:absolute;margin-left:-12.65pt;margin-top:14.95pt;width:561.65pt;height:330.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" fillcolor="white [3201]" strokecolor="#476166" strokeweight="2pt">
                <v:textbox inset="3pt,3pt,3pt,3pt">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r w:rsidRPr="007D2F8A">
                        <w:rPr>
                          <w:rFonts w:cs="B Nazanin"/>
                          <w:b/>
                          <w:bCs/>
                        </w:rPr>
                        <w:t>raw.plot</w:t>
                      </w:r>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v:textbox>
                <w10:wrap anchorx="margin"/>
              </v:roundrect>
            </w:pict>
          </mc:Fallback>
        </mc:AlternateContent>
      </w:r>
    </w:p>
    <w:p w14:paraId="1C78F1C6" w14:textId="5507C99B" w:rsidR="00215584" w:rsidRDefault="00215584"/>
    <w:p w14:paraId="3C1D6E2C" w14:textId="579DC0BC" w:rsidR="00215584" w:rsidRDefault="00215584"/>
    <w:p w14:paraId="51C72D2C" w14:textId="111CFC9C" w:rsidR="00215584" w:rsidRDefault="00215584"/>
    <w:p w14:paraId="2789DEBE" w14:textId="65E04B68" w:rsidR="00215584" w:rsidRDefault="00215584"/>
    <w:p w14:paraId="0D7CF642" w14:textId="280981EF" w:rsidR="00215584" w:rsidRDefault="00215584"/>
    <w:p w14:paraId="32079754" w14:textId="5932D749" w:rsidR="00215584" w:rsidRDefault="00215584"/>
    <w:p w14:paraId="42831519" w14:textId="41473827" w:rsidR="00215584" w:rsidRDefault="00215584"/>
    <w:p w14:paraId="0F7EF811" w14:textId="5C4A2C10" w:rsidR="00215584" w:rsidRDefault="00215584">
      <w:pPr>
        <w:rPr>
          <w:rFonts w:hint="cs"/>
          <w:rtl/>
          <w:lang w:bidi="fa-IR"/>
        </w:rPr>
      </w:pPr>
    </w:p>
    <w:p w14:paraId="24A41E64" w14:textId="2272D355" w:rsidR="00215584" w:rsidRDefault="00215584"/>
    <w:p w14:paraId="64942AB5" w14:textId="77777777" w:rsidR="00215584" w:rsidRDefault="00215584"/>
    <w:p w14:paraId="1D571575" w14:textId="34E63C08" w:rsidR="00215584" w:rsidRDefault="00215584"/>
    <w:p w14:paraId="715A54A5" w14:textId="77777777" w:rsidR="00215584" w:rsidRDefault="00215584"/>
    <w:p w14:paraId="6C5BAE4F" w14:textId="77777777" w:rsidR="00215584" w:rsidRDefault="00215584"/>
    <w:p w14:paraId="3503D2C7" w14:textId="16631A8A" w:rsidR="00215584" w:rsidRDefault="00215584"/>
    <w:p w14:paraId="6C7B06AC" w14:textId="77777777" w:rsidR="00215584" w:rsidRDefault="00215584"/>
    <w:p w14:paraId="307C3A28" w14:textId="0192C70C" w:rsidR="00215584" w:rsidRDefault="00215584"/>
    <w:p w14:paraId="484893BF" w14:textId="5B2D7201" w:rsidR="00215584" w:rsidRDefault="00215584"/>
    <w:p w14:paraId="26A9DFB2" w14:textId="61FB9B65" w:rsidR="00215584" w:rsidRDefault="00215584"/>
    <w:p w14:paraId="7BADD3AE" w14:textId="57A3F28B" w:rsidR="00215584" w:rsidRDefault="00215584"/>
    <w:p w14:paraId="20FAF67F" w14:textId="6DFA7EC7" w:rsidR="00215584" w:rsidRDefault="00215584"/>
    <w:p w14:paraId="66915A1B" w14:textId="792C4908" w:rsidR="00215584" w:rsidRDefault="00104D10">
      <w:r w:rsidRPr="007D2F8A">
        <w:rPr>
          <w:lang w:bidi="fa-IR"/>
        </w:rPr>
        <w:drawing>
          <wp:anchor distT="0" distB="0" distL="114300" distR="114300" simplePos="0" relativeHeight="251688960" behindDoc="0" locked="0" layoutInCell="1" allowOverlap="1" wp14:anchorId="76B5054F" wp14:editId="5DC19CED">
            <wp:simplePos x="0" y="0"/>
            <wp:positionH relativeFrom="margin">
              <wp:posOffset>-230429</wp:posOffset>
            </wp:positionH>
            <wp:positionV relativeFrom="paragraph">
              <wp:posOffset>183429</wp:posOffset>
            </wp:positionV>
            <wp:extent cx="4028634" cy="774871"/>
            <wp:effectExtent l="57150" t="57150" r="86360" b="101600"/>
            <wp:wrapNone/>
            <wp:docPr id="166841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8433" name=""/>
                    <pic:cNvPicPr/>
                  </pic:nvPicPr>
                  <pic:blipFill>
                    <a:blip r:embed="rId20">
                      <a:extLst>
                        <a:ext uri="{28A0092B-C50C-407E-A947-70E740481C1C}">
                          <a14:useLocalDpi xmlns:a14="http://schemas.microsoft.com/office/drawing/2010/main" val="0"/>
                        </a:ext>
                      </a:extLst>
                    </a:blip>
                    <a:stretch>
                      <a:fillRect/>
                    </a:stretch>
                  </pic:blipFill>
                  <pic:spPr>
                    <a:xfrm>
                      <a:off x="0" y="0"/>
                      <a:ext cx="4028634" cy="774871"/>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0936491" w14:textId="3A76C33A" w:rsidR="00215584" w:rsidRDefault="00215584"/>
    <w:p w14:paraId="6F011EF7" w14:textId="594B37C9" w:rsidR="00215584" w:rsidRDefault="00215584"/>
    <w:p w14:paraId="4455F8D9" w14:textId="77777777" w:rsidR="00215584" w:rsidRDefault="00215584"/>
    <w:p w14:paraId="5C19AE15" w14:textId="77777777" w:rsidR="00215584" w:rsidRDefault="00215584"/>
    <w:p w14:paraId="669BF772" w14:textId="77777777" w:rsidR="00215584" w:rsidRDefault="00215584"/>
    <w:p w14:paraId="68C9C88C" w14:textId="10BA0F2E" w:rsidR="00215584" w:rsidRDefault="00104D10">
      <w:r w:rsidRPr="00104D10">
        <w:lastRenderedPageBreak/>
        <w:drawing>
          <wp:anchor distT="0" distB="0" distL="114300" distR="114300" simplePos="0" relativeHeight="251689984" behindDoc="0" locked="0" layoutInCell="1" allowOverlap="1" wp14:anchorId="0FFF7F66" wp14:editId="589F7DBE">
            <wp:simplePos x="0" y="0"/>
            <wp:positionH relativeFrom="column">
              <wp:posOffset>-13284</wp:posOffset>
            </wp:positionH>
            <wp:positionV relativeFrom="paragraph">
              <wp:posOffset>94203</wp:posOffset>
            </wp:positionV>
            <wp:extent cx="6858000" cy="3749675"/>
            <wp:effectExtent l="57150" t="57150" r="95250" b="98425"/>
            <wp:wrapNone/>
            <wp:docPr id="5939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7148"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374967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3DD06BD" w14:textId="66DB9398" w:rsidR="00215584" w:rsidRDefault="00215584"/>
    <w:p w14:paraId="39B3A2DC" w14:textId="77777777" w:rsidR="00215584" w:rsidRDefault="00215584"/>
    <w:p w14:paraId="120ED9C4" w14:textId="01E20701" w:rsidR="00215584" w:rsidRDefault="00215584"/>
    <w:p w14:paraId="418EA02E" w14:textId="77777777" w:rsidR="00215584" w:rsidRDefault="00215584"/>
    <w:p w14:paraId="01E03874" w14:textId="30027D10" w:rsidR="00215584" w:rsidRDefault="00215584"/>
    <w:p w14:paraId="37B94AE2" w14:textId="77777777" w:rsidR="00215584" w:rsidRDefault="00215584"/>
    <w:p w14:paraId="2A513CAB" w14:textId="1DA42637" w:rsidR="00215584" w:rsidRDefault="00215584"/>
    <w:p w14:paraId="21224EFD" w14:textId="77777777" w:rsidR="00215584" w:rsidRDefault="00215584"/>
    <w:p w14:paraId="09380FCE" w14:textId="28B8F763" w:rsidR="00215584" w:rsidRDefault="00215584"/>
    <w:p w14:paraId="426D82B6" w14:textId="77777777" w:rsidR="00215584" w:rsidRDefault="00215584"/>
    <w:p w14:paraId="6937A17F" w14:textId="77777777" w:rsidR="00215584" w:rsidRDefault="00215584"/>
    <w:p w14:paraId="03017D18" w14:textId="77777777" w:rsidR="00215584" w:rsidRDefault="00215584"/>
    <w:p w14:paraId="137713F2" w14:textId="77777777" w:rsidR="00215584" w:rsidRDefault="00215584"/>
    <w:p w14:paraId="200BA8E1" w14:textId="77777777" w:rsidR="00215584" w:rsidRDefault="00215584"/>
    <w:p w14:paraId="7F52A4FD" w14:textId="77777777" w:rsidR="00215584" w:rsidRDefault="00215584"/>
    <w:p w14:paraId="60C7815A" w14:textId="77777777" w:rsidR="00215584" w:rsidRDefault="00215584"/>
    <w:p w14:paraId="645A694A" w14:textId="2E67122F" w:rsidR="00215584" w:rsidRDefault="00215584"/>
    <w:p w14:paraId="665A5992" w14:textId="77777777" w:rsidR="00215584" w:rsidRDefault="00215584"/>
    <w:p w14:paraId="1737EEF7" w14:textId="77777777" w:rsidR="00215584" w:rsidRDefault="00215584"/>
    <w:p w14:paraId="73DFE814" w14:textId="77777777" w:rsidR="00215584" w:rsidRDefault="00215584"/>
    <w:p w14:paraId="315C12A7" w14:textId="77777777" w:rsidR="00215584" w:rsidRDefault="00215584"/>
    <w:p w14:paraId="3C8673A1" w14:textId="77777777" w:rsidR="00215584" w:rsidRDefault="00215584"/>
    <w:p w14:paraId="0735E68F" w14:textId="77777777" w:rsidR="00215584" w:rsidRDefault="00215584"/>
    <w:p w14:paraId="13D3CDEE" w14:textId="77777777" w:rsidR="00215584" w:rsidRDefault="00215584"/>
    <w:p w14:paraId="0E0731E9" w14:textId="77777777" w:rsidR="00215584" w:rsidRDefault="00215584"/>
    <w:p w14:paraId="7202AF22" w14:textId="77777777" w:rsidR="00215584" w:rsidRDefault="00215584"/>
    <w:p w14:paraId="2F34881D" w14:textId="77777777" w:rsidR="00215584" w:rsidRDefault="00215584">
      <w:pPr>
        <w:rPr>
          <w:rtl/>
          <w:lang w:bidi="fa-IR"/>
        </w:rPr>
      </w:pPr>
    </w:p>
    <w:sectPr w:rsidR="00215584" w:rsidSect="00405108">
      <w:headerReference w:type="even" r:id="rId22"/>
      <w:headerReference w:type="default" r:id="rId23"/>
      <w:footerReference w:type="even" r:id="rId24"/>
      <w:footerReference w:type="default" r:id="rId25"/>
      <w:pgSz w:w="12240" w:h="15840" w:code="1"/>
      <w:pgMar w:top="720" w:right="720" w:bottom="0" w:left="720" w:header="57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5702E" w14:textId="77777777" w:rsidR="00781E42" w:rsidRDefault="00781E42" w:rsidP="00E74B29">
      <w:r>
        <w:separator/>
      </w:r>
    </w:p>
  </w:endnote>
  <w:endnote w:type="continuationSeparator" w:id="0">
    <w:p w14:paraId="2B866C84" w14:textId="77777777" w:rsidR="00781E42" w:rsidRDefault="00781E4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814363"/>
      <w:docPartObj>
        <w:docPartGallery w:val="Page Numbers (Bottom of Page)"/>
        <w:docPartUnique/>
      </w:docPartObj>
    </w:sdtPr>
    <w:sdtContent>
      <w:p w14:paraId="7507AA79" w14:textId="40976D36" w:rsidR="00BE7CCD" w:rsidRDefault="00BE7CCD">
        <w:pPr>
          <w:pStyle w:val="Footer"/>
        </w:pPr>
        <w:r>
          <w:rPr>
            <w:noProof/>
          </w:rPr>
          <mc:AlternateContent>
            <mc:Choice Requires="wps">
              <w:drawing>
                <wp:anchor distT="0" distB="0" distL="114300" distR="114300" simplePos="0" relativeHeight="251661312" behindDoc="0" locked="0" layoutInCell="1" allowOverlap="1" wp14:anchorId="087E9AFE" wp14:editId="64762D3D">
                  <wp:simplePos x="0" y="0"/>
                  <wp:positionH relativeFrom="margin">
                    <wp:align>center</wp:align>
                  </wp:positionH>
                  <wp:positionV relativeFrom="bottomMargin">
                    <wp:align>center</wp:align>
                  </wp:positionV>
                  <wp:extent cx="647065" cy="238760"/>
                  <wp:effectExtent l="19050" t="19050" r="19685" b="27940"/>
                  <wp:wrapNone/>
                  <wp:docPr id="21790052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238760"/>
                          </a:xfrm>
                          <a:prstGeom prst="bracketPair">
                            <a:avLst>
                              <a:gd name="adj" fmla="val 10951"/>
                            </a:avLst>
                          </a:prstGeom>
                          <a:solidFill>
                            <a:srgbClr val="FFFFFF"/>
                          </a:solidFill>
                          <a:ln w="28575">
                            <a:solidFill>
                              <a:srgbClr val="808080"/>
                            </a:solidFill>
                            <a:round/>
                            <a:headEnd/>
                            <a:tailEnd/>
                          </a:ln>
                        </wps:spPr>
                        <wps:txbx>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87E9AF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31" type="#_x0000_t185" style="position:absolute;margin-left:0;margin-top:0;width:50.95pt;height:18.8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" adj="2365" filled="t" strokecolor="gray" strokeweight="2.25pt">
                  <v:textbox inset=",0,,0">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7C0CC22F" wp14:editId="28050AA5">
                  <wp:simplePos x="0" y="0"/>
                  <wp:positionH relativeFrom="margin">
                    <wp:align>center</wp:align>
                  </wp:positionH>
                  <wp:positionV relativeFrom="bottomMargin">
                    <wp:align>center</wp:align>
                  </wp:positionV>
                  <wp:extent cx="5518150" cy="0"/>
                  <wp:effectExtent l="9525" t="9525" r="6350" b="9525"/>
                  <wp:wrapNone/>
                  <wp:docPr id="79668539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948D9C"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80863"/>
      <w:docPartObj>
        <w:docPartGallery w:val="Page Numbers (Bottom of Page)"/>
        <w:docPartUnique/>
      </w:docPartObj>
    </w:sdtPr>
    <w:sdtContent>
      <w:p w14:paraId="30B3881B" w14:textId="2A0E3D90" w:rsidR="00A10321" w:rsidRDefault="00A10321">
        <w:pPr>
          <w:pStyle w:val="Footer"/>
        </w:pPr>
        <w:r>
          <w:rPr>
            <w:noProof/>
          </w:rPr>
          <mc:AlternateContent>
            <mc:Choice Requires="wps">
              <w:drawing>
                <wp:anchor distT="0" distB="0" distL="114300" distR="114300" simplePos="0" relativeHeight="251658240" behindDoc="0" locked="0" layoutInCell="1" allowOverlap="1" wp14:anchorId="277B3F7A" wp14:editId="5B03EFC3">
                  <wp:simplePos x="0" y="0"/>
                  <wp:positionH relativeFrom="margin">
                    <wp:posOffset>3209925</wp:posOffset>
                  </wp:positionH>
                  <wp:positionV relativeFrom="bottomMargin">
                    <wp:posOffset>131462</wp:posOffset>
                  </wp:positionV>
                  <wp:extent cx="411892" cy="189471"/>
                  <wp:effectExtent l="0" t="0" r="26670" b="20320"/>
                  <wp:wrapNone/>
                  <wp:docPr id="231325175"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92" cy="189471"/>
                          </a:xfrm>
                          <a:prstGeom prst="bracketPair">
                            <a:avLst>
                              <a:gd name="adj" fmla="val 9560"/>
                            </a:avLst>
                          </a:prstGeom>
                          <a:solidFill>
                            <a:schemeClr val="bg1"/>
                          </a:solidFill>
                          <a:ln>
                            <a:solidFill>
                              <a:srgbClr val="476166"/>
                            </a:solidFill>
                            <a:headEnd/>
                            <a:tailEnd/>
                          </a:ln>
                        </wps:spPr>
                        <wps:style>
                          <a:lnRef idx="1">
                            <a:schemeClr val="accent2"/>
                          </a:lnRef>
                          <a:fillRef idx="0">
                            <a:schemeClr val="accent2"/>
                          </a:fillRef>
                          <a:effectRef idx="0">
                            <a:schemeClr val="accent2"/>
                          </a:effectRef>
                          <a:fontRef idx="minor">
                            <a:schemeClr val="tx1"/>
                          </a:fontRef>
                        </wps:style>
                        <wps:txbx>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277B3F7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32" type="#_x0000_t185" style="position:absolute;margin-left:252.75pt;margin-top:10.35pt;width:32.45pt;height:14.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" adj="2065" filled="t" fillcolor="white [3212]" strokecolor="#476166">
                  <v:textbox inset=",0,,0">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3E3EF832" wp14:editId="50DDEF49">
                  <wp:simplePos x="0" y="0"/>
                  <wp:positionH relativeFrom="margin">
                    <wp:align>center</wp:align>
                  </wp:positionH>
                  <wp:positionV relativeFrom="bottomMargin">
                    <wp:align>center</wp:align>
                  </wp:positionV>
                  <wp:extent cx="5518150" cy="0"/>
                  <wp:effectExtent l="38100" t="38100" r="63500" b="57150"/>
                  <wp:wrapNone/>
                  <wp:docPr id="14648362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ln>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bottomMargin">
                    <wp14:pctHeight>0</wp14:pctHeight>
                  </wp14:sizeRelV>
                </wp:anchor>
              </w:drawing>
            </mc:Choice>
            <mc:Fallback>
              <w:pict>
                <v:shapetype w14:anchorId="48FDD406"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" strokecolor="#435b60 [3044]">
                  <v:stroke startarrow="oval" endarrow="oval"/>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2598A" w14:textId="77777777" w:rsidR="00781E42" w:rsidRDefault="00781E42" w:rsidP="00E74B29">
      <w:r>
        <w:separator/>
      </w:r>
    </w:p>
  </w:footnote>
  <w:footnote w:type="continuationSeparator" w:id="0">
    <w:p w14:paraId="3A568586" w14:textId="77777777" w:rsidR="00781E42" w:rsidRDefault="00781E42"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9F38B" w14:textId="11404D95" w:rsidR="00BE7CCD" w:rsidRDefault="00BE7CCD">
    <w:pPr>
      <w:pStyle w:val="Header"/>
    </w:pPr>
    <w:r>
      <w:rPr>
        <w:noProof/>
      </w:rPr>
      <w:drawing>
        <wp:anchor distT="0" distB="0" distL="114300" distR="114300" simplePos="0" relativeHeight="251662336" behindDoc="0" locked="0" layoutInCell="1" allowOverlap="1" wp14:anchorId="6AED0240" wp14:editId="10208445">
          <wp:simplePos x="0" y="0"/>
          <wp:positionH relativeFrom="page">
            <wp:align>left</wp:align>
          </wp:positionH>
          <wp:positionV relativeFrom="paragraph">
            <wp:posOffset>-531223</wp:posOffset>
          </wp:positionV>
          <wp:extent cx="7811589" cy="2265361"/>
          <wp:effectExtent l="0" t="0" r="0" b="1905"/>
          <wp:wrapNone/>
          <wp:docPr id="1126826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6105" name="Picture 1126826105"/>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7811589" cy="226536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7A396" w14:textId="4572DC6E" w:rsidR="00405108" w:rsidRDefault="00405108">
    <w:pPr>
      <w:pStyle w:val="Header"/>
    </w:pPr>
    <w:r>
      <w:rPr>
        <w:noProof/>
      </w:rPr>
      <w:drawing>
        <wp:anchor distT="0" distB="0" distL="114300" distR="114300" simplePos="0" relativeHeight="251663360" behindDoc="0" locked="0" layoutInCell="1" allowOverlap="1" wp14:anchorId="627F4E03" wp14:editId="2C8E5DF3">
          <wp:simplePos x="0" y="0"/>
          <wp:positionH relativeFrom="column">
            <wp:posOffset>-1143000</wp:posOffset>
          </wp:positionH>
          <wp:positionV relativeFrom="paragraph">
            <wp:posOffset>-365759</wp:posOffset>
          </wp:positionV>
          <wp:extent cx="8643150" cy="1787236"/>
          <wp:effectExtent l="0" t="0" r="5715" b="3810"/>
          <wp:wrapNone/>
          <wp:docPr id="351063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3819" name="Picture 351063819"/>
                  <pic:cNvPicPr/>
                </pic:nvPicPr>
                <pic:blipFill>
                  <a:blip r:embed="rId1">
                    <a:duotone>
                      <a:schemeClr val="accent4">
                        <a:shade val="45000"/>
                        <a:satMod val="135000"/>
                      </a:schemeClr>
                      <a:prstClr val="white"/>
                    </a:duotone>
                    <a:extLst>
                      <a:ext uri="{BEBA8EAE-BF5A-486C-A8C5-ECC9F3942E4B}">
                        <a14:imgProps xmlns:a14="http://schemas.microsoft.com/office/drawing/2010/main">
                          <a14:imgLayer r:embed="rId2">
                            <a14:imgEffect>
                              <a14:saturation sat="20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a:off x="0" y="0"/>
                    <a:ext cx="8673870" cy="179358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1CF6588"/>
    <w:multiLevelType w:val="multilevel"/>
    <w:tmpl w:val="D6D8BA88"/>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596276"/>
    <w:multiLevelType w:val="multilevel"/>
    <w:tmpl w:val="3768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0"/>
  </w:num>
  <w:num w:numId="2" w16cid:durableId="1294140386">
    <w:abstractNumId w:val="2"/>
  </w:num>
  <w:num w:numId="3" w16cid:durableId="18400799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21"/>
    <w:rsid w:val="00086FA5"/>
    <w:rsid w:val="000E4641"/>
    <w:rsid w:val="00104D10"/>
    <w:rsid w:val="001428B7"/>
    <w:rsid w:val="00151F66"/>
    <w:rsid w:val="00160FD2"/>
    <w:rsid w:val="00177F8D"/>
    <w:rsid w:val="00185F4A"/>
    <w:rsid w:val="001E097E"/>
    <w:rsid w:val="001F4B42"/>
    <w:rsid w:val="00215584"/>
    <w:rsid w:val="002D2200"/>
    <w:rsid w:val="003E0BC4"/>
    <w:rsid w:val="00405108"/>
    <w:rsid w:val="0040564B"/>
    <w:rsid w:val="00407E33"/>
    <w:rsid w:val="0048120C"/>
    <w:rsid w:val="004909D9"/>
    <w:rsid w:val="004C5781"/>
    <w:rsid w:val="00521481"/>
    <w:rsid w:val="00561FDB"/>
    <w:rsid w:val="005A0E93"/>
    <w:rsid w:val="005E598B"/>
    <w:rsid w:val="00665110"/>
    <w:rsid w:val="006709F1"/>
    <w:rsid w:val="006C60E6"/>
    <w:rsid w:val="00705AA3"/>
    <w:rsid w:val="00726AFB"/>
    <w:rsid w:val="007667A0"/>
    <w:rsid w:val="00781E42"/>
    <w:rsid w:val="007D2F8A"/>
    <w:rsid w:val="007E7573"/>
    <w:rsid w:val="00837914"/>
    <w:rsid w:val="0086261E"/>
    <w:rsid w:val="00874FE7"/>
    <w:rsid w:val="008D2021"/>
    <w:rsid w:val="00952F7D"/>
    <w:rsid w:val="009A38BA"/>
    <w:rsid w:val="009D5A2C"/>
    <w:rsid w:val="00A10321"/>
    <w:rsid w:val="00A61A31"/>
    <w:rsid w:val="00B25AF4"/>
    <w:rsid w:val="00B43E11"/>
    <w:rsid w:val="00B52050"/>
    <w:rsid w:val="00BC1E80"/>
    <w:rsid w:val="00BE53A3"/>
    <w:rsid w:val="00BE7CCD"/>
    <w:rsid w:val="00D43125"/>
    <w:rsid w:val="00D66A3A"/>
    <w:rsid w:val="00DF198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296FD"/>
  <w15:chartTrackingRefBased/>
  <w15:docId w15:val="{3D7E8300-13CE-4C63-B56F-0485135C9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D5A2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2155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hyperlink" Target="https://researchoutreach.org/articles/acoustic-waves-to-brain-signals-identifying-the-gating-spring/" TargetMode="External"/><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3" Type="http://schemas.openxmlformats.org/officeDocument/2006/relationships/hyperlink" Target="https://researchoutreach.org/articles/acoustic-waves-to-brain-signals-identifying-the-gating-spring/" TargetMode="External"/><Relationship Id="rId2" Type="http://schemas.microsoft.com/office/2007/relationships/hdphoto" Target="media/hdphoto3.wdp"/><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F0A1F5B17F4CCDABD9FF980AC2A184"/>
        <w:category>
          <w:name w:val="General"/>
          <w:gallery w:val="placeholder"/>
        </w:category>
        <w:types>
          <w:type w:val="bbPlcHdr"/>
        </w:types>
        <w:behaviors>
          <w:behavior w:val="content"/>
        </w:behaviors>
        <w:guid w:val="{4E4915FE-03C6-4BEC-A066-FCEA9024FA06}"/>
      </w:docPartPr>
      <w:docPartBody>
        <w:p w:rsidR="009535E9" w:rsidRDefault="00000000">
          <w:pPr>
            <w:pStyle w:val="0DF0A1F5B17F4CCDABD9FF980AC2A184"/>
          </w:pPr>
          <w:r>
            <w:t>INTRODUCTION</w:t>
          </w:r>
        </w:p>
      </w:docPartBody>
    </w:docPart>
    <w:docPart>
      <w:docPartPr>
        <w:name w:val="BC9748B9267B4958BAD6CF052C0F6660"/>
        <w:category>
          <w:name w:val="General"/>
          <w:gallery w:val="placeholder"/>
        </w:category>
        <w:types>
          <w:type w:val="bbPlcHdr"/>
        </w:types>
        <w:behaviors>
          <w:behavior w:val="content"/>
        </w:behaviors>
        <w:guid w:val="{DBEB224B-338C-4355-93EF-6EE69B2D56FB}"/>
      </w:docPartPr>
      <w:docPartBody>
        <w:p w:rsidR="009535E9" w:rsidRPr="00E74B29" w:rsidRDefault="00000000"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rsidR="009535E9" w:rsidRPr="00E74B29" w:rsidRDefault="009535E9" w:rsidP="00874FE7">
          <w:pPr>
            <w:pStyle w:val="Text"/>
          </w:pPr>
        </w:p>
        <w:p w:rsidR="009535E9" w:rsidRDefault="00000000">
          <w:pPr>
            <w:pStyle w:val="BC9748B9267B4958BAD6CF052C0F6660"/>
          </w:pPr>
          <w:r w:rsidRPr="00E74B29">
            <w:t>Lorem Ipsum is simply dummy text of the printing and typesetting industry. Lorem Ipsum has been the industry's standard dummy text ever since the 1500s, when an unknown printer took a galley of type and scrambled it to make a type specimen book.</w:t>
          </w:r>
        </w:p>
      </w:docPartBody>
    </w:docPart>
    <w:docPart>
      <w:docPartPr>
        <w:name w:val="9D87769A5B574A7FA05A08B26E4C822D"/>
        <w:category>
          <w:name w:val="General"/>
          <w:gallery w:val="placeholder"/>
        </w:category>
        <w:types>
          <w:type w:val="bbPlcHdr"/>
        </w:types>
        <w:behaviors>
          <w:behavior w:val="content"/>
        </w:behaviors>
        <w:guid w:val="{F9AEEC3B-68E0-448A-A67F-10EE6E679E9A}"/>
      </w:docPartPr>
      <w:docPartBody>
        <w:p w:rsidR="009535E9" w:rsidRDefault="00000000">
          <w:pPr>
            <w:pStyle w:val="9D87769A5B574A7FA05A08B26E4C822D"/>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0F7"/>
    <w:rsid w:val="003D3549"/>
    <w:rsid w:val="004849DF"/>
    <w:rsid w:val="00561FDB"/>
    <w:rsid w:val="005A0E93"/>
    <w:rsid w:val="008C20F7"/>
    <w:rsid w:val="009535E9"/>
    <w:rsid w:val="00B25AF4"/>
    <w:rsid w:val="00EA53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0A1F5B17F4CCDABD9FF980AC2A184">
    <w:name w:val="0DF0A1F5B17F4CCDABD9FF980AC2A184"/>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BC9748B9267B4958BAD6CF052C0F6660">
    <w:name w:val="BC9748B9267B4958BAD6CF052C0F6660"/>
  </w:style>
  <w:style w:type="paragraph" w:customStyle="1" w:styleId="9D87769A5B574A7FA05A08B26E4C822D">
    <w:name w:val="9D87769A5B574A7FA05A08B26E4C82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03C2B868-2A5A-4D55-BC8B-BD1E33C23360}">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263</TotalTime>
  <Pages>5</Pages>
  <Words>106</Words>
  <Characters>607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farzaneh fkhr</cp:lastModifiedBy>
  <cp:revision>10</cp:revision>
  <cp:lastPrinted>2026-02-06T17:14:00Z</cp:lastPrinted>
  <dcterms:created xsi:type="dcterms:W3CDTF">2026-02-05T18:29:00Z</dcterms:created>
  <dcterms:modified xsi:type="dcterms:W3CDTF">2026-02-08T18:04:00Z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