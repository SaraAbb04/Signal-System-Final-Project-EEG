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3854" w14:textId="3BF499C5"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3AA2CB23" wp14:editId="1187BBDC">
            <wp:simplePos x="0" y="0"/>
            <wp:positionH relativeFrom="page">
              <wp:align>right</wp:align>
            </wp:positionH>
            <wp:positionV relativeFrom="page">
              <wp:align>center</wp:align>
            </wp:positionV>
            <wp:extent cx="7772400" cy="103632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BEBA8EAE-BF5A-486C-A8C5-ECC9F3942E4B}">
                          <a14:imgProps xmlns:a14="http://schemas.microsoft.com/office/drawing/2010/main">
                            <a14:imgLayer r:embed="rId12">
                              <a14:imgEffect>
                                <a14:colorTemperature colorTemp="59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772400" cy="103632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80"/>
        <w:gridCol w:w="1458"/>
        <w:gridCol w:w="702"/>
        <w:gridCol w:w="57"/>
        <w:gridCol w:w="2398"/>
        <w:gridCol w:w="3665"/>
        <w:gridCol w:w="1890"/>
        <w:gridCol w:w="440"/>
      </w:tblGrid>
      <w:tr w:rsidR="00DF198B" w14:paraId="0C002D58" w14:textId="77777777" w:rsidTr="00EB7C2B">
        <w:trPr>
          <w:trHeight w:val="1083"/>
        </w:trPr>
        <w:tc>
          <w:tcPr>
            <w:tcW w:w="10790" w:type="dxa"/>
            <w:gridSpan w:val="8"/>
          </w:tcPr>
          <w:p w14:paraId="7083D145" w14:textId="641813ED" w:rsidR="00DF198B" w:rsidRDefault="00DF198B"/>
        </w:tc>
      </w:tr>
      <w:tr w:rsidR="009D5A2C" w14:paraId="422EAF65" w14:textId="77777777" w:rsidTr="009D5A2C">
        <w:trPr>
          <w:gridAfter w:val="6"/>
          <w:wAfter w:w="9152" w:type="dxa"/>
          <w:cantSplit/>
          <w:trHeight w:val="2304"/>
        </w:trPr>
        <w:tc>
          <w:tcPr>
            <w:tcW w:w="180" w:type="dxa"/>
            <w:tcBorders>
              <w:right w:val="single" w:sz="18" w:space="0" w:color="476166" w:themeColor="accent1"/>
            </w:tcBorders>
          </w:tcPr>
          <w:p w14:paraId="7DD84462" w14:textId="77777777" w:rsidR="009D5A2C" w:rsidRDefault="009D5A2C"/>
        </w:tc>
        <w:tc>
          <w:tcPr>
            <w:tcW w:w="1458" w:type="dxa"/>
            <w:tcBorders>
              <w:left w:val="single" w:sz="18" w:space="0" w:color="476166" w:themeColor="accent1"/>
            </w:tcBorders>
          </w:tcPr>
          <w:p w14:paraId="457204CB" w14:textId="77777777" w:rsidR="009D5A2C" w:rsidRDefault="009D5A2C"/>
        </w:tc>
      </w:tr>
      <w:tr w:rsidR="00DF198B" w14:paraId="7D72C1F9" w14:textId="77777777" w:rsidTr="009D5A2C">
        <w:trPr>
          <w:trHeight w:val="1837"/>
        </w:trPr>
        <w:tc>
          <w:tcPr>
            <w:tcW w:w="180" w:type="dxa"/>
          </w:tcPr>
          <w:p w14:paraId="140B92C1" w14:textId="77777777" w:rsidR="00DF198B" w:rsidRDefault="00DF198B"/>
        </w:tc>
        <w:tc>
          <w:tcPr>
            <w:tcW w:w="10170" w:type="dxa"/>
            <w:gridSpan w:val="6"/>
          </w:tcPr>
          <w:p w14:paraId="1B09C085" w14:textId="179D7A12" w:rsidR="00DF198B" w:rsidRDefault="00B52050">
            <w:r>
              <w:rPr>
                <w:noProof/>
              </w:rPr>
              <mc:AlternateContent>
                <mc:Choice Requires="wps">
                  <w:drawing>
                    <wp:anchor distT="0" distB="0" distL="114300" distR="114300" simplePos="0" relativeHeight="251671552" behindDoc="0" locked="0" layoutInCell="1" allowOverlap="1" wp14:anchorId="5D10AD4F" wp14:editId="757A91DB">
                      <wp:simplePos x="0" y="0"/>
                      <wp:positionH relativeFrom="column">
                        <wp:posOffset>-114300</wp:posOffset>
                      </wp:positionH>
                      <wp:positionV relativeFrom="paragraph">
                        <wp:posOffset>-1499235</wp:posOffset>
                      </wp:positionV>
                      <wp:extent cx="6781800" cy="2152650"/>
                      <wp:effectExtent l="0" t="0" r="0" b="0"/>
                      <wp:wrapNone/>
                      <wp:docPr id="1026874261" name="Rectangle 7"/>
                      <wp:cNvGraphicFramePr/>
                      <a:graphic xmlns:a="http://schemas.openxmlformats.org/drawingml/2006/main">
                        <a:graphicData uri="http://schemas.microsoft.com/office/word/2010/wordprocessingShape">
                          <wps:wsp>
                            <wps:cNvSpPr/>
                            <wps:spPr>
                              <a:xfrm>
                                <a:off x="0" y="0"/>
                                <a:ext cx="6781800" cy="2152650"/>
                              </a:xfrm>
                              <a:prstGeom prst="rect">
                                <a:avLst/>
                              </a:prstGeom>
                              <a:solidFill>
                                <a:schemeClr val="bg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FAF18" id="Rectangle 7" o:spid="_x0000_s1026" style="position:absolute;margin-left:-9pt;margin-top:-118.05pt;width:534pt;height:1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" fillcolor="white [3212]" stroked="f" strokeweight="2pt">
                      <v:stroke miterlimit="4"/>
                      <v:textbox inset="3pt,3pt,3pt,3pt"/>
                    </v:rect>
                  </w:pict>
                </mc:Fallback>
              </mc:AlternateContent>
            </w:r>
            <w:r>
              <w:rPr>
                <w:noProof/>
              </w:rPr>
              <mc:AlternateContent>
                <mc:Choice Requires="wps">
                  <w:drawing>
                    <wp:anchor distT="0" distB="0" distL="114300" distR="114300" simplePos="0" relativeHeight="251673600" behindDoc="0" locked="0" layoutInCell="1" allowOverlap="1" wp14:anchorId="292114B1" wp14:editId="4A0CB404">
                      <wp:simplePos x="0" y="0"/>
                      <wp:positionH relativeFrom="column">
                        <wp:posOffset>95250</wp:posOffset>
                      </wp:positionH>
                      <wp:positionV relativeFrom="paragraph">
                        <wp:posOffset>-979805</wp:posOffset>
                      </wp:positionV>
                      <wp:extent cx="6438900" cy="1536700"/>
                      <wp:effectExtent l="0" t="0" r="0" b="6350"/>
                      <wp:wrapNone/>
                      <wp:docPr id="451083582" name="Text Box 1"/>
                      <wp:cNvGraphicFramePr/>
                      <a:graphic xmlns:a="http://schemas.openxmlformats.org/drawingml/2006/main">
                        <a:graphicData uri="http://schemas.microsoft.com/office/word/2010/wordprocessingShape">
                          <wps:wsp>
                            <wps:cNvSpPr txBox="1"/>
                            <wps:spPr>
                              <a:xfrm>
                                <a:off x="0" y="0"/>
                                <a:ext cx="6438900" cy="1536700"/>
                              </a:xfrm>
                              <a:prstGeom prst="rect">
                                <a:avLst/>
                              </a:prstGeom>
                              <a:noFill/>
                              <a:ln>
                                <a:noFill/>
                              </a:ln>
                            </wps:spPr>
                            <wps:txbx>
                              <w:txbxContent>
                                <w:p w14:paraId="3C0490E4" w14:textId="77777777" w:rsidR="00B52050" w:rsidRPr="00B52050" w:rsidRDefault="00B52050" w:rsidP="00B52050">
                                  <w:pPr>
                                    <w:pStyle w:val="Heading1"/>
                                    <w:spacing w:line="360" w:lineRule="auto"/>
                                    <w:rPr>
                                      <w:rtl/>
                                    </w:rPr>
                                  </w:pPr>
                                  <w:r w:rsidRPr="00B52050">
                                    <w:t>EEG SIGNAL PROCESSING AND FEATURE ANALYSIS USING MNE-PYTHON</w:t>
                                  </w:r>
                                </w:p>
                                <w:p w14:paraId="16375053" w14:textId="77777777" w:rsidR="00B52050" w:rsidRPr="00B52050" w:rsidRDefault="00B52050" w:rsidP="00B52050">
                                  <w:pPr>
                                    <w:pStyle w:val="GraphicAnchor"/>
                                    <w:rPr>
                                      <w:noProof/>
                                      <w:color w:val="000000" w:themeColor="text1"/>
                                      <w:sz w:val="52"/>
                                      <w:szCs w:val="52"/>
                                      <w:lang w:val="en-AU"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114B1" id="_x0000_t202" coordsize="21600,21600" o:spt="202" path="m,l,21600r21600,l21600,xe">
                      <v:stroke joinstyle="miter"/>
                      <v:path gradientshapeok="t" o:connecttype="rect"/>
                    </v:shapetype>
                    <v:shape id="Text Box 1" o:spid="_x0000_s1026" type="#_x0000_t202" style="position:absolute;margin-left:7.5pt;margin-top:-77.15pt;width:507pt;height:1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" filled="f" stroked="f">
                      <v:textbox>
                        <w:txbxContent>
                          <w:p w14:paraId="3C0490E4" w14:textId="77777777" w:rsidR="00B52050" w:rsidRPr="00B52050" w:rsidRDefault="00B52050" w:rsidP="00B52050">
                            <w:pPr>
                              <w:pStyle w:val="Heading1"/>
                              <w:spacing w:line="360" w:lineRule="auto"/>
                              <w:rPr>
                                <w:rtl/>
                              </w:rPr>
                            </w:pPr>
                            <w:r w:rsidRPr="00B52050">
                              <w:t>EEG SIGNAL PROCESSING AND FEATURE ANALYSIS USING MNE-PYTHON</w:t>
                            </w:r>
                          </w:p>
                          <w:p w14:paraId="16375053" w14:textId="77777777" w:rsidR="00B52050" w:rsidRPr="00B52050" w:rsidRDefault="00B52050" w:rsidP="00B52050">
                            <w:pPr>
                              <w:pStyle w:val="GraphicAnchor"/>
                              <w:rPr>
                                <w:noProof/>
                                <w:color w:val="000000" w:themeColor="text1"/>
                                <w:sz w:val="52"/>
                                <w:szCs w:val="52"/>
                                <w:lang w:val="en-AU"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w:t xml:space="preserve"> </w:t>
            </w:r>
          </w:p>
        </w:tc>
        <w:tc>
          <w:tcPr>
            <w:tcW w:w="440" w:type="dxa"/>
          </w:tcPr>
          <w:p w14:paraId="602B6FF4" w14:textId="24610BD2" w:rsidR="00DF198B" w:rsidRDefault="00DF198B"/>
        </w:tc>
      </w:tr>
      <w:tr w:rsidR="009D5A2C" w14:paraId="145CCB0A" w14:textId="77777777" w:rsidTr="009D5A2C">
        <w:trPr>
          <w:gridAfter w:val="3"/>
          <w:wAfter w:w="5995" w:type="dxa"/>
          <w:trHeight w:val="97"/>
        </w:trPr>
        <w:tc>
          <w:tcPr>
            <w:tcW w:w="2397" w:type="dxa"/>
            <w:gridSpan w:val="4"/>
          </w:tcPr>
          <w:p w14:paraId="36886199" w14:textId="77777777" w:rsidR="009D5A2C" w:rsidRDefault="009D5A2C"/>
        </w:tc>
        <w:tc>
          <w:tcPr>
            <w:tcW w:w="2398" w:type="dxa"/>
          </w:tcPr>
          <w:p w14:paraId="23BC92E9" w14:textId="77777777" w:rsidR="009D5A2C" w:rsidRDefault="009D5A2C"/>
        </w:tc>
      </w:tr>
      <w:tr w:rsidR="009D5A2C" w14:paraId="13C612F6" w14:textId="77777777" w:rsidTr="00EB7C2B">
        <w:trPr>
          <w:gridAfter w:val="3"/>
          <w:wAfter w:w="5995" w:type="dxa"/>
          <w:trHeight w:val="1460"/>
        </w:trPr>
        <w:tc>
          <w:tcPr>
            <w:tcW w:w="2397" w:type="dxa"/>
            <w:gridSpan w:val="4"/>
          </w:tcPr>
          <w:p w14:paraId="46E602AB" w14:textId="77777777" w:rsidR="009D5A2C" w:rsidRDefault="009D5A2C"/>
        </w:tc>
        <w:tc>
          <w:tcPr>
            <w:tcW w:w="2398" w:type="dxa"/>
          </w:tcPr>
          <w:p w14:paraId="25CBBAB2" w14:textId="77777777" w:rsidR="009D5A2C" w:rsidRDefault="009D5A2C"/>
        </w:tc>
      </w:tr>
      <w:tr w:rsidR="009D5A2C" w14:paraId="5D2AFE22" w14:textId="77777777" w:rsidTr="00EB7C2B">
        <w:trPr>
          <w:gridAfter w:val="3"/>
          <w:wAfter w:w="5995" w:type="dxa"/>
          <w:trHeight w:val="7176"/>
        </w:trPr>
        <w:tc>
          <w:tcPr>
            <w:tcW w:w="2397" w:type="dxa"/>
            <w:gridSpan w:val="4"/>
          </w:tcPr>
          <w:p w14:paraId="30D2339C" w14:textId="5B9C72E9" w:rsidR="009D5A2C" w:rsidRDefault="00B52050" w:rsidP="00DF198B">
            <w:pPr>
              <w:jc w:val="center"/>
            </w:pPr>
            <w:r>
              <w:rPr>
                <w:noProof/>
              </w:rPr>
              <mc:AlternateContent>
                <mc:Choice Requires="wps">
                  <w:drawing>
                    <wp:anchor distT="0" distB="0" distL="114300" distR="114300" simplePos="0" relativeHeight="251674624" behindDoc="0" locked="0" layoutInCell="1" allowOverlap="1" wp14:anchorId="054E3873" wp14:editId="52A60F3A">
                      <wp:simplePos x="0" y="0"/>
                      <wp:positionH relativeFrom="column">
                        <wp:posOffset>283792</wp:posOffset>
                      </wp:positionH>
                      <wp:positionV relativeFrom="paragraph">
                        <wp:posOffset>1427267</wp:posOffset>
                      </wp:positionV>
                      <wp:extent cx="0" cy="2514600"/>
                      <wp:effectExtent l="19050" t="0" r="19050" b="19050"/>
                      <wp:wrapNone/>
                      <wp:docPr id="1797452046" name="Straight Connector 8"/>
                      <wp:cNvGraphicFramePr/>
                      <a:graphic xmlns:a="http://schemas.openxmlformats.org/drawingml/2006/main">
                        <a:graphicData uri="http://schemas.microsoft.com/office/word/2010/wordprocessingShape">
                          <wps:wsp>
                            <wps:cNvCnPr/>
                            <wps:spPr>
                              <a:xfrm>
                                <a:off x="0" y="0"/>
                                <a:ext cx="0" cy="25146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35E16" id="Straight Connector 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35pt,112.4pt" to="22.35pt,3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" strokecolor="#435b60 [3044]" strokeweight="2.25pt"/>
                  </w:pict>
                </mc:Fallback>
              </mc:AlternateContent>
            </w:r>
          </w:p>
        </w:tc>
        <w:tc>
          <w:tcPr>
            <w:tcW w:w="2398" w:type="dxa"/>
          </w:tcPr>
          <w:p w14:paraId="1ED7F050" w14:textId="27183E6A" w:rsidR="009D5A2C" w:rsidRDefault="00B52050" w:rsidP="00DF198B">
            <w:pPr>
              <w:jc w:val="center"/>
            </w:pPr>
            <w:r>
              <w:rPr>
                <w:noProof/>
              </w:rPr>
              <mc:AlternateContent>
                <mc:Choice Requires="wps">
                  <w:drawing>
                    <wp:anchor distT="0" distB="0" distL="114300" distR="114300" simplePos="0" relativeHeight="251678720" behindDoc="0" locked="0" layoutInCell="1" allowOverlap="1" wp14:anchorId="7181CF60" wp14:editId="34DD6823">
                      <wp:simplePos x="0" y="0"/>
                      <wp:positionH relativeFrom="column">
                        <wp:posOffset>-1158875</wp:posOffset>
                      </wp:positionH>
                      <wp:positionV relativeFrom="paragraph">
                        <wp:posOffset>1633879</wp:posOffset>
                      </wp:positionV>
                      <wp:extent cx="4537817" cy="2127903"/>
                      <wp:effectExtent l="0" t="0" r="0" b="5715"/>
                      <wp:wrapNone/>
                      <wp:docPr id="1405403342" name="Text Box 1"/>
                      <wp:cNvGraphicFramePr/>
                      <a:graphic xmlns:a="http://schemas.openxmlformats.org/drawingml/2006/main">
                        <a:graphicData uri="http://schemas.microsoft.com/office/word/2010/wordprocessingShape">
                          <wps:wsp>
                            <wps:cNvSpPr txBox="1"/>
                            <wps:spPr>
                              <a:xfrm>
                                <a:off x="0" y="0"/>
                                <a:ext cx="4537817" cy="2127903"/>
                              </a:xfrm>
                              <a:prstGeom prst="rect">
                                <a:avLst/>
                              </a:prstGeom>
                              <a:solidFill>
                                <a:schemeClr val="bg1"/>
                              </a:solidFill>
                              <a:ln>
                                <a:noFill/>
                              </a:ln>
                            </wps:spPr>
                            <wps:txbx>
                              <w:txbxContent>
                                <w:p w14:paraId="1F1C3833" w14:textId="6722631B"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Signals and Systems</w:t>
                                  </w:r>
                                </w:p>
                                <w:p w14:paraId="620CEE1A" w14:textId="2D40EAA9"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[Instructor Name]</w:t>
                                  </w:r>
                                </w:p>
                                <w:p w14:paraId="2BF1B2C4"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C8E38" w14:textId="21CD8BD6"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Farzaneh Fakhri &amp; Sara </w:t>
                                  </w:r>
                                  <w:proofErr w:type="spellStart"/>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Abbasghorbani</w:t>
                                  </w:r>
                                  <w:proofErr w:type="spellEnd"/>
                                </w:p>
                                <w:p w14:paraId="26A54F49"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C5B26" w14:textId="013A39D8"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FEB </w:t>
                                  </w:r>
                                  <w:r w:rsidRPr="00B52050">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2026</w:t>
                                  </w:r>
                                </w:p>
                                <w:p w14:paraId="6856AD34" w14:textId="77777777"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Shahid Beheshti University</w:t>
                                  </w:r>
                                </w:p>
                                <w:p w14:paraId="4951747D" w14:textId="603F928F"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CF60" id="_x0000_s1027" type="#_x0000_t202" style="position:absolute;left:0;text-align:left;margin-left:-91.25pt;margin-top:128.65pt;width:357.3pt;height:16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" fillcolor="white [3212]" stroked="f">
                      <v:textbox>
                        <w:txbxContent>
                          <w:p w14:paraId="1F1C3833" w14:textId="6722631B"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Signals and Systems</w:t>
                            </w:r>
                          </w:p>
                          <w:p w14:paraId="620CEE1A" w14:textId="2D40EAA9"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[Instructor Name]</w:t>
                            </w:r>
                          </w:p>
                          <w:p w14:paraId="2BF1B2C4"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C8E38" w14:textId="21CD8BD6"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Farzaneh Fakhri &amp; Sara </w:t>
                            </w:r>
                            <w:proofErr w:type="spellStart"/>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Abbasghorbani</w:t>
                            </w:r>
                            <w:proofErr w:type="spellEnd"/>
                          </w:p>
                          <w:p w14:paraId="26A54F49"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C5B26" w14:textId="013A39D8"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FEB </w:t>
                            </w:r>
                            <w:r w:rsidRPr="00B52050">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2026</w:t>
                            </w:r>
                          </w:p>
                          <w:p w14:paraId="6856AD34" w14:textId="77777777"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Shahid Beheshti University</w:t>
                            </w:r>
                          </w:p>
                          <w:p w14:paraId="4951747D" w14:textId="603F928F"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 of Computer Engineering</w:t>
                            </w:r>
                          </w:p>
                        </w:txbxContent>
                      </v:textbox>
                    </v:shape>
                  </w:pict>
                </mc:Fallback>
              </mc:AlternateContent>
            </w:r>
          </w:p>
        </w:tc>
      </w:tr>
      <w:tr w:rsidR="00DF198B" w14:paraId="7119741D" w14:textId="77777777" w:rsidTr="00EB7C2B">
        <w:tc>
          <w:tcPr>
            <w:tcW w:w="2340" w:type="dxa"/>
            <w:gridSpan w:val="3"/>
          </w:tcPr>
          <w:p w14:paraId="55644CB8" w14:textId="77777777" w:rsidR="00DF198B" w:rsidRDefault="00DF198B"/>
        </w:tc>
        <w:tc>
          <w:tcPr>
            <w:tcW w:w="6120" w:type="dxa"/>
            <w:gridSpan w:val="3"/>
          </w:tcPr>
          <w:p w14:paraId="03E01E0B" w14:textId="5A631B39" w:rsidR="00DF198B" w:rsidRDefault="00DF198B"/>
        </w:tc>
        <w:tc>
          <w:tcPr>
            <w:tcW w:w="2330" w:type="dxa"/>
            <w:gridSpan w:val="2"/>
          </w:tcPr>
          <w:p w14:paraId="47ED2E63" w14:textId="25796677" w:rsidR="00DF198B" w:rsidRDefault="00DF198B"/>
        </w:tc>
      </w:tr>
    </w:tbl>
    <w:p w14:paraId="788868CE" w14:textId="77777777" w:rsidR="00DF198B" w:rsidRDefault="00DF198B"/>
    <w:p w14:paraId="242992CF"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32987B51" w14:textId="77777777" w:rsidTr="00EB7C2B">
        <w:trPr>
          <w:trHeight w:val="1152"/>
        </w:trPr>
        <w:tc>
          <w:tcPr>
            <w:tcW w:w="2158" w:type="dxa"/>
          </w:tcPr>
          <w:p w14:paraId="69F1DF4C"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13B43076" wp14:editId="70C0DDB9">
                      <wp:simplePos x="0" y="0"/>
                      <wp:positionH relativeFrom="column">
                        <wp:posOffset>-876935</wp:posOffset>
                      </wp:positionH>
                      <wp:positionV relativeFrom="paragraph">
                        <wp:posOffset>-533400</wp:posOffset>
                      </wp:positionV>
                      <wp:extent cx="8343900" cy="100457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343900" cy="10045700"/>
                                <a:chOff x="0" y="-1"/>
                                <a:chExt cx="6858023" cy="9153223"/>
                              </a:xfrm>
                              <a:solidFill>
                                <a:srgbClr val="E8F6FC"/>
                              </a:solidFill>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grp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3" cstate="print">
                                  <a:alphaModFix amt="20000"/>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23" y="-1"/>
                                  <a:ext cx="6858000" cy="9153223"/>
                                </a:xfrm>
                                <a:prstGeom prst="rect">
                                  <a:avLst/>
                                </a:prstGeom>
                                <a:grpFill/>
                              </pic:spPr>
                            </pic:pic>
                          </wpg:wgp>
                        </a:graphicData>
                      </a:graphic>
                      <wp14:sizeRelH relativeFrom="margin">
                        <wp14:pctWidth>0</wp14:pctWidth>
                      </wp14:sizeRelH>
                      <wp14:sizeRelV relativeFrom="margin">
                        <wp14:pctHeight>0</wp14:pctHeight>
                      </wp14:sizeRelV>
                    </wp:anchor>
                  </w:drawing>
                </mc:Choice>
                <mc:Fallback>
                  <w:pict>
                    <v:group w14:anchorId="214A39A3" id="Group 7" o:spid="_x0000_s1026" alt="&quot;&quot;" style="position:absolute;margin-left:-69.05pt;margin-top:-42pt;width:657pt;height:791pt;z-index:-251656192;mso-width-relative:margin;mso-height-relative:margin" coordorigin="" coordsize="68580,9153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" filled="f"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">
                        <v:imagedata r:id="rId14" o:title="Decorative"/>
                      </v:shape>
                      <w10:anchorlock/>
                    </v:group>
                  </w:pict>
                </mc:Fallback>
              </mc:AlternateContent>
            </w:r>
          </w:p>
        </w:tc>
        <w:tc>
          <w:tcPr>
            <w:tcW w:w="2158" w:type="dxa"/>
            <w:gridSpan w:val="3"/>
            <w:tcBorders>
              <w:bottom w:val="single" w:sz="18" w:space="0" w:color="476166" w:themeColor="accent1"/>
            </w:tcBorders>
          </w:tcPr>
          <w:p w14:paraId="7F10471D" w14:textId="77777777" w:rsidR="002D2200" w:rsidRDefault="002D2200"/>
        </w:tc>
        <w:tc>
          <w:tcPr>
            <w:tcW w:w="2158" w:type="dxa"/>
            <w:tcBorders>
              <w:bottom w:val="single" w:sz="18" w:space="0" w:color="476166" w:themeColor="accent1"/>
            </w:tcBorders>
          </w:tcPr>
          <w:p w14:paraId="2E8521F1" w14:textId="77777777" w:rsidR="002D2200" w:rsidRDefault="002D2200"/>
        </w:tc>
        <w:tc>
          <w:tcPr>
            <w:tcW w:w="2167" w:type="dxa"/>
            <w:gridSpan w:val="3"/>
            <w:tcBorders>
              <w:bottom w:val="single" w:sz="18" w:space="0" w:color="476166" w:themeColor="accent1"/>
            </w:tcBorders>
          </w:tcPr>
          <w:p w14:paraId="4473DE83" w14:textId="77777777" w:rsidR="002D2200" w:rsidRDefault="002D2200"/>
        </w:tc>
        <w:tc>
          <w:tcPr>
            <w:tcW w:w="2158" w:type="dxa"/>
          </w:tcPr>
          <w:p w14:paraId="2C2C17C4" w14:textId="77777777" w:rsidR="002D2200" w:rsidRDefault="002D2200"/>
        </w:tc>
      </w:tr>
      <w:tr w:rsidR="002D2200" w14:paraId="55FFF8E9" w14:textId="77777777" w:rsidTr="00EB7C2B">
        <w:trPr>
          <w:trHeight w:val="664"/>
        </w:trPr>
        <w:tc>
          <w:tcPr>
            <w:tcW w:w="2158" w:type="dxa"/>
            <w:tcBorders>
              <w:right w:val="single" w:sz="18" w:space="0" w:color="476166" w:themeColor="accent1"/>
            </w:tcBorders>
          </w:tcPr>
          <w:p w14:paraId="1EBFA659"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5D6898" w14:textId="77777777" w:rsidR="002D2200" w:rsidRPr="00E74B29" w:rsidRDefault="00000000" w:rsidP="00EB7C2B">
            <w:pPr>
              <w:pStyle w:val="Heading4"/>
            </w:pPr>
            <w:sdt>
              <w:sdtPr>
                <w:id w:val="2122175478"/>
                <w:placeholder>
                  <w:docPart w:val="0DF0A1F5B17F4CCDABD9FF980AC2A184"/>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4F8254E7" w14:textId="77777777" w:rsidR="002D2200" w:rsidRDefault="002D2200"/>
        </w:tc>
      </w:tr>
      <w:tr w:rsidR="002D2200" w14:paraId="2D15B853" w14:textId="77777777" w:rsidTr="00EB7C2B">
        <w:trPr>
          <w:trHeight w:val="311"/>
        </w:trPr>
        <w:tc>
          <w:tcPr>
            <w:tcW w:w="2158" w:type="dxa"/>
          </w:tcPr>
          <w:p w14:paraId="57FCD810" w14:textId="77777777" w:rsidR="002D2200" w:rsidRDefault="002D2200"/>
        </w:tc>
        <w:tc>
          <w:tcPr>
            <w:tcW w:w="2158" w:type="dxa"/>
            <w:gridSpan w:val="3"/>
            <w:tcBorders>
              <w:top w:val="single" w:sz="18" w:space="0" w:color="476166" w:themeColor="accent1"/>
            </w:tcBorders>
          </w:tcPr>
          <w:p w14:paraId="19F9BA5A" w14:textId="77777777" w:rsidR="002D2200" w:rsidRDefault="002D2200"/>
        </w:tc>
        <w:tc>
          <w:tcPr>
            <w:tcW w:w="2158" w:type="dxa"/>
            <w:tcBorders>
              <w:top w:val="single" w:sz="18" w:space="0" w:color="476166" w:themeColor="accent1"/>
            </w:tcBorders>
          </w:tcPr>
          <w:p w14:paraId="1C6ECEB0" w14:textId="77777777" w:rsidR="002D2200" w:rsidRDefault="002D2200"/>
        </w:tc>
        <w:tc>
          <w:tcPr>
            <w:tcW w:w="2167" w:type="dxa"/>
            <w:gridSpan w:val="3"/>
            <w:tcBorders>
              <w:top w:val="single" w:sz="18" w:space="0" w:color="476166" w:themeColor="accent1"/>
            </w:tcBorders>
          </w:tcPr>
          <w:p w14:paraId="61FBEE0F" w14:textId="77777777" w:rsidR="002D2200" w:rsidRDefault="002D2200"/>
        </w:tc>
        <w:tc>
          <w:tcPr>
            <w:tcW w:w="2158" w:type="dxa"/>
          </w:tcPr>
          <w:p w14:paraId="18E8912A" w14:textId="77777777" w:rsidR="002D2200" w:rsidRDefault="002D2200"/>
        </w:tc>
      </w:tr>
      <w:tr w:rsidR="00E74B29" w14:paraId="7CC3A7B3" w14:textId="77777777" w:rsidTr="00EB7C2B">
        <w:trPr>
          <w:trHeight w:val="576"/>
        </w:trPr>
        <w:tc>
          <w:tcPr>
            <w:tcW w:w="2158" w:type="dxa"/>
          </w:tcPr>
          <w:p w14:paraId="354D073E" w14:textId="77777777" w:rsidR="00E74B29" w:rsidRDefault="00E74B29"/>
        </w:tc>
        <w:tc>
          <w:tcPr>
            <w:tcW w:w="1082" w:type="dxa"/>
            <w:gridSpan w:val="2"/>
            <w:shd w:val="clear" w:color="auto" w:fill="FFFFFF" w:themeFill="background1"/>
          </w:tcPr>
          <w:p w14:paraId="671BAD1D" w14:textId="77777777" w:rsidR="00E74B29" w:rsidRDefault="00E74B29"/>
        </w:tc>
        <w:tc>
          <w:tcPr>
            <w:tcW w:w="4321" w:type="dxa"/>
            <w:gridSpan w:val="3"/>
            <w:shd w:val="clear" w:color="auto" w:fill="FFFFFF" w:themeFill="background1"/>
          </w:tcPr>
          <w:p w14:paraId="2BCD1857" w14:textId="77777777" w:rsidR="00E74B29" w:rsidRDefault="00E74B29" w:rsidP="00E74B29"/>
        </w:tc>
        <w:tc>
          <w:tcPr>
            <w:tcW w:w="1080" w:type="dxa"/>
            <w:gridSpan w:val="2"/>
            <w:shd w:val="clear" w:color="auto" w:fill="FFFFFF" w:themeFill="background1"/>
          </w:tcPr>
          <w:p w14:paraId="762B7D2C" w14:textId="77777777" w:rsidR="00E74B29" w:rsidRDefault="00E74B29"/>
        </w:tc>
        <w:tc>
          <w:tcPr>
            <w:tcW w:w="2158" w:type="dxa"/>
          </w:tcPr>
          <w:p w14:paraId="7D6DEA55" w14:textId="77777777" w:rsidR="00E74B29" w:rsidRDefault="00E74B29"/>
        </w:tc>
      </w:tr>
      <w:tr w:rsidR="000E4641" w14:paraId="7E16EBEB" w14:textId="77777777" w:rsidTr="00EB7C2B">
        <w:trPr>
          <w:trHeight w:val="4447"/>
        </w:trPr>
        <w:tc>
          <w:tcPr>
            <w:tcW w:w="2158" w:type="dxa"/>
            <w:vMerge w:val="restart"/>
          </w:tcPr>
          <w:p w14:paraId="790582B9" w14:textId="77777777" w:rsidR="000E4641" w:rsidRDefault="000E4641"/>
        </w:tc>
        <w:tc>
          <w:tcPr>
            <w:tcW w:w="542" w:type="dxa"/>
            <w:vMerge w:val="restart"/>
            <w:tcBorders>
              <w:bottom w:val="single" w:sz="18" w:space="0" w:color="476166" w:themeColor="accent1"/>
            </w:tcBorders>
            <w:shd w:val="clear" w:color="auto" w:fill="FFFFFF" w:themeFill="background1"/>
          </w:tcPr>
          <w:p w14:paraId="6374E76B" w14:textId="77777777" w:rsidR="000E4641" w:rsidRDefault="000E4641"/>
        </w:tc>
        <w:tc>
          <w:tcPr>
            <w:tcW w:w="540" w:type="dxa"/>
            <w:shd w:val="clear" w:color="auto" w:fill="FFFFFF" w:themeFill="background1"/>
          </w:tcPr>
          <w:p w14:paraId="16DEE996" w14:textId="77777777" w:rsidR="000E4641" w:rsidRDefault="000E4641"/>
        </w:tc>
        <w:tc>
          <w:tcPr>
            <w:tcW w:w="4321" w:type="dxa"/>
            <w:gridSpan w:val="3"/>
            <w:shd w:val="clear" w:color="auto" w:fill="FFFFFF" w:themeFill="background1"/>
          </w:tcPr>
          <w:sdt>
            <w:sdtPr>
              <w:id w:val="-5989799"/>
              <w:placeholder>
                <w:docPart w:val="BC9748B9267B4958BAD6CF052C0F6660"/>
              </w:placeholder>
              <w:temporary/>
              <w:showingPlcHdr/>
              <w15:appearance w15:val="hidden"/>
            </w:sdtPr>
            <w:sdtContent>
              <w:p w14:paraId="00B3E0AF" w14:textId="77777777" w:rsidR="000E4641" w:rsidRPr="00E74B29" w:rsidRDefault="000E4641" w:rsidP="00874FE7">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p w14:paraId="0FBF4E1A" w14:textId="77777777" w:rsidR="000E4641" w:rsidRPr="00E74B29" w:rsidRDefault="000E4641" w:rsidP="00874FE7">
                <w:pPr>
                  <w:pStyle w:val="Text"/>
                </w:pPr>
              </w:p>
              <w:p w14:paraId="3923FB96" w14:textId="77777777" w:rsidR="000E4641" w:rsidRDefault="000E4641" w:rsidP="000E4641">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sdtContent>
          </w:sdt>
          <w:p w14:paraId="34777B0D" w14:textId="77777777" w:rsidR="000E4641" w:rsidRPr="00E74B29" w:rsidRDefault="000E4641" w:rsidP="000E4641">
            <w:pPr>
              <w:pStyle w:val="Text"/>
            </w:pPr>
          </w:p>
        </w:tc>
        <w:tc>
          <w:tcPr>
            <w:tcW w:w="540" w:type="dxa"/>
            <w:shd w:val="clear" w:color="auto" w:fill="FFFFFF" w:themeFill="background1"/>
          </w:tcPr>
          <w:p w14:paraId="66B883E0"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4FA826A1" w14:textId="77777777" w:rsidR="000E4641" w:rsidRPr="00E74B29" w:rsidRDefault="000E4641">
            <w:pPr>
              <w:rPr>
                <w:rFonts w:ascii="Georgia" w:hAnsi="Georgia"/>
                <w:sz w:val="28"/>
                <w:szCs w:val="28"/>
              </w:rPr>
            </w:pPr>
          </w:p>
        </w:tc>
        <w:tc>
          <w:tcPr>
            <w:tcW w:w="2158" w:type="dxa"/>
            <w:vMerge w:val="restart"/>
          </w:tcPr>
          <w:p w14:paraId="00DECACE" w14:textId="77777777" w:rsidR="000E4641" w:rsidRDefault="000E4641"/>
        </w:tc>
      </w:tr>
      <w:tr w:rsidR="000E4641" w14:paraId="73CF6195" w14:textId="77777777" w:rsidTr="00EB7C2B">
        <w:trPr>
          <w:trHeight w:val="1008"/>
        </w:trPr>
        <w:tc>
          <w:tcPr>
            <w:tcW w:w="2158" w:type="dxa"/>
            <w:vMerge/>
          </w:tcPr>
          <w:p w14:paraId="50658138" w14:textId="77777777" w:rsidR="000E4641" w:rsidRDefault="000E4641"/>
        </w:tc>
        <w:tc>
          <w:tcPr>
            <w:tcW w:w="542" w:type="dxa"/>
            <w:vMerge/>
            <w:tcBorders>
              <w:bottom w:val="single" w:sz="18" w:space="0" w:color="476166" w:themeColor="accent1"/>
            </w:tcBorders>
          </w:tcPr>
          <w:p w14:paraId="611B2778" w14:textId="77777777" w:rsidR="000E4641" w:rsidRDefault="000E4641"/>
        </w:tc>
        <w:tc>
          <w:tcPr>
            <w:tcW w:w="5401" w:type="dxa"/>
            <w:gridSpan w:val="5"/>
            <w:vMerge w:val="restart"/>
          </w:tcPr>
          <w:p w14:paraId="69C61689" w14:textId="77777777" w:rsidR="000E4641" w:rsidRPr="00E74B29" w:rsidRDefault="000E4641">
            <w:pPr>
              <w:rPr>
                <w:rFonts w:ascii="Georgia" w:hAnsi="Georgia"/>
                <w:sz w:val="28"/>
                <w:szCs w:val="28"/>
              </w:rPr>
            </w:pPr>
            <w:r w:rsidRPr="004909D9">
              <w:rPr>
                <w:noProof/>
                <w:lang w:val="en-AU" w:eastAsia="en-AU"/>
              </w:rPr>
              <w:drawing>
                <wp:inline distT="0" distB="0" distL="0" distR="0" wp14:anchorId="44FD3DEC" wp14:editId="47877E16">
                  <wp:extent cx="3427358" cy="1323340"/>
                  <wp:effectExtent l="0" t="0" r="1905"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7358" cy="1323340"/>
                          </a:xfrm>
                          <a:prstGeom prst="rect">
                            <a:avLst/>
                          </a:prstGeom>
                        </pic:spPr>
                      </pic:pic>
                    </a:graphicData>
                  </a:graphic>
                </wp:inline>
              </w:drawing>
            </w:r>
          </w:p>
        </w:tc>
        <w:tc>
          <w:tcPr>
            <w:tcW w:w="540" w:type="dxa"/>
            <w:vMerge/>
            <w:tcBorders>
              <w:bottom w:val="single" w:sz="18" w:space="0" w:color="476166" w:themeColor="accent1"/>
            </w:tcBorders>
          </w:tcPr>
          <w:p w14:paraId="6F5B6DD8" w14:textId="77777777" w:rsidR="000E4641" w:rsidRPr="00E74B29" w:rsidRDefault="000E4641">
            <w:pPr>
              <w:rPr>
                <w:rFonts w:ascii="Georgia" w:hAnsi="Georgia"/>
                <w:sz w:val="28"/>
                <w:szCs w:val="28"/>
              </w:rPr>
            </w:pPr>
          </w:p>
        </w:tc>
        <w:tc>
          <w:tcPr>
            <w:tcW w:w="2158" w:type="dxa"/>
            <w:vMerge/>
          </w:tcPr>
          <w:p w14:paraId="2191DCC6" w14:textId="77777777" w:rsidR="000E4641" w:rsidRDefault="000E4641"/>
        </w:tc>
      </w:tr>
      <w:tr w:rsidR="000E4641" w14:paraId="55EA1223" w14:textId="77777777" w:rsidTr="00EB7C2B">
        <w:trPr>
          <w:trHeight w:val="1728"/>
        </w:trPr>
        <w:tc>
          <w:tcPr>
            <w:tcW w:w="2158" w:type="dxa"/>
            <w:vMerge w:val="restart"/>
          </w:tcPr>
          <w:p w14:paraId="75DF802B" w14:textId="77777777" w:rsidR="000E4641" w:rsidRDefault="000E4641"/>
        </w:tc>
        <w:tc>
          <w:tcPr>
            <w:tcW w:w="542" w:type="dxa"/>
            <w:tcBorders>
              <w:top w:val="single" w:sz="18" w:space="0" w:color="476166" w:themeColor="accent1"/>
            </w:tcBorders>
          </w:tcPr>
          <w:p w14:paraId="1A44F952" w14:textId="77777777" w:rsidR="000E4641" w:rsidRDefault="000E4641" w:rsidP="00E74B29">
            <w:pPr>
              <w:jc w:val="center"/>
            </w:pPr>
          </w:p>
        </w:tc>
        <w:tc>
          <w:tcPr>
            <w:tcW w:w="5401" w:type="dxa"/>
            <w:gridSpan w:val="5"/>
            <w:vMerge/>
          </w:tcPr>
          <w:p w14:paraId="631D7077" w14:textId="77777777" w:rsidR="000E4641" w:rsidRDefault="000E4641" w:rsidP="00E74B29">
            <w:pPr>
              <w:jc w:val="center"/>
            </w:pPr>
          </w:p>
        </w:tc>
        <w:tc>
          <w:tcPr>
            <w:tcW w:w="540" w:type="dxa"/>
            <w:tcBorders>
              <w:top w:val="single" w:sz="18" w:space="0" w:color="476166" w:themeColor="accent1"/>
            </w:tcBorders>
          </w:tcPr>
          <w:p w14:paraId="7B706F7A" w14:textId="77777777" w:rsidR="000E4641" w:rsidRDefault="000E4641" w:rsidP="00E74B29">
            <w:pPr>
              <w:jc w:val="center"/>
            </w:pPr>
          </w:p>
        </w:tc>
        <w:tc>
          <w:tcPr>
            <w:tcW w:w="2158" w:type="dxa"/>
            <w:vMerge w:val="restart"/>
          </w:tcPr>
          <w:p w14:paraId="23718AE4" w14:textId="77777777" w:rsidR="000E4641" w:rsidRDefault="000E4641"/>
        </w:tc>
      </w:tr>
      <w:tr w:rsidR="000E4641" w14:paraId="6DBD149F" w14:textId="77777777" w:rsidTr="00EB7C2B">
        <w:trPr>
          <w:trHeight w:val="1728"/>
        </w:trPr>
        <w:tc>
          <w:tcPr>
            <w:tcW w:w="2158" w:type="dxa"/>
            <w:vMerge/>
          </w:tcPr>
          <w:p w14:paraId="0FC6A33B" w14:textId="77777777" w:rsidR="000E4641" w:rsidRDefault="000E4641"/>
        </w:tc>
        <w:tc>
          <w:tcPr>
            <w:tcW w:w="542" w:type="dxa"/>
          </w:tcPr>
          <w:p w14:paraId="5270D218" w14:textId="77777777" w:rsidR="000E4641" w:rsidRDefault="000E4641" w:rsidP="00E74B29">
            <w:pPr>
              <w:jc w:val="center"/>
            </w:pPr>
          </w:p>
        </w:tc>
        <w:tc>
          <w:tcPr>
            <w:tcW w:w="5401" w:type="dxa"/>
            <w:gridSpan w:val="5"/>
            <w:vMerge/>
          </w:tcPr>
          <w:p w14:paraId="4D38BD62" w14:textId="77777777" w:rsidR="000E4641" w:rsidRDefault="000E4641" w:rsidP="00E74B29">
            <w:pPr>
              <w:jc w:val="center"/>
            </w:pPr>
          </w:p>
        </w:tc>
        <w:tc>
          <w:tcPr>
            <w:tcW w:w="540" w:type="dxa"/>
          </w:tcPr>
          <w:p w14:paraId="14C62A34" w14:textId="77777777" w:rsidR="000E4641" w:rsidRDefault="000E4641" w:rsidP="00E74B29">
            <w:pPr>
              <w:jc w:val="center"/>
            </w:pPr>
          </w:p>
        </w:tc>
        <w:tc>
          <w:tcPr>
            <w:tcW w:w="2158" w:type="dxa"/>
            <w:vMerge/>
          </w:tcPr>
          <w:p w14:paraId="114DB8F4" w14:textId="77777777" w:rsidR="000E4641" w:rsidRDefault="000E4641"/>
        </w:tc>
      </w:tr>
    </w:tbl>
    <w:p w14:paraId="09CD0982" w14:textId="472B08DB" w:rsidR="002D2200" w:rsidRDefault="002D2200"/>
    <w:p w14:paraId="19F26984"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2158"/>
        <w:gridCol w:w="2158"/>
        <w:gridCol w:w="2158"/>
        <w:gridCol w:w="2158"/>
      </w:tblGrid>
      <w:tr w:rsidR="0048120C" w14:paraId="5C007FD1" w14:textId="77777777" w:rsidTr="00EB7C2B">
        <w:trPr>
          <w:trHeight w:val="2537"/>
        </w:trPr>
        <w:tc>
          <w:tcPr>
            <w:tcW w:w="2158" w:type="dxa"/>
          </w:tcPr>
          <w:p w14:paraId="03C6A3A8" w14:textId="6648D830" w:rsidR="0048120C" w:rsidRDefault="0048120C"/>
        </w:tc>
        <w:tc>
          <w:tcPr>
            <w:tcW w:w="2158" w:type="dxa"/>
            <w:tcBorders>
              <w:bottom w:val="single" w:sz="18" w:space="0" w:color="476166" w:themeColor="accent1"/>
            </w:tcBorders>
          </w:tcPr>
          <w:p w14:paraId="76810812" w14:textId="12572E9B" w:rsidR="0048120C" w:rsidRDefault="00405108">
            <w:r>
              <w:rPr>
                <w:noProof/>
              </w:rPr>
              <mc:AlternateContent>
                <mc:Choice Requires="wps">
                  <w:drawing>
                    <wp:anchor distT="0" distB="0" distL="114300" distR="114300" simplePos="0" relativeHeight="251666432" behindDoc="1" locked="0" layoutInCell="1" allowOverlap="1" wp14:anchorId="0EB4E31E" wp14:editId="50B4B023">
                      <wp:simplePos x="0" y="0"/>
                      <wp:positionH relativeFrom="page">
                        <wp:posOffset>-1973003</wp:posOffset>
                      </wp:positionH>
                      <wp:positionV relativeFrom="paragraph">
                        <wp:posOffset>-533862</wp:posOffset>
                      </wp:positionV>
                      <wp:extent cx="7917296" cy="1994535"/>
                      <wp:effectExtent l="0" t="0" r="7620" b="5715"/>
                      <wp:wrapNone/>
                      <wp:docPr id="529532418" name="Rectangle 9"/>
                      <wp:cNvGraphicFramePr/>
                      <a:graphic xmlns:a="http://schemas.openxmlformats.org/drawingml/2006/main">
                        <a:graphicData uri="http://schemas.microsoft.com/office/word/2010/wordprocessingShape">
                          <wps:wsp>
                            <wps:cNvSpPr/>
                            <wps:spPr>
                              <a:xfrm>
                                <a:off x="0" y="0"/>
                                <a:ext cx="7917296" cy="1994535"/>
                              </a:xfrm>
                              <a:prstGeom prst="rect">
                                <a:avLst/>
                              </a:prstGeom>
                              <a:solidFill>
                                <a:schemeClr val="bg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AB67" id="Rectangle 9" o:spid="_x0000_s1026" style="position:absolute;margin-left:-155.35pt;margin-top:-42.05pt;width:623.4pt;height:157.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" fillcolor="white [3212]" stroked="f" strokeweight="2pt">
                      <v:stroke miterlimit="4"/>
                      <v:textbox inset="3pt,3pt,3pt,3pt"/>
                      <w10:wrap anchorx="page"/>
                    </v:rect>
                  </w:pict>
                </mc:Fallback>
              </mc:AlternateContent>
            </w:r>
          </w:p>
        </w:tc>
        <w:tc>
          <w:tcPr>
            <w:tcW w:w="2158" w:type="dxa"/>
            <w:tcBorders>
              <w:bottom w:val="single" w:sz="18" w:space="0" w:color="476166" w:themeColor="accent1"/>
            </w:tcBorders>
          </w:tcPr>
          <w:p w14:paraId="4F1F828A" w14:textId="79DCC70B" w:rsidR="0048120C" w:rsidRDefault="0048120C"/>
        </w:tc>
        <w:tc>
          <w:tcPr>
            <w:tcW w:w="2158" w:type="dxa"/>
            <w:tcBorders>
              <w:bottom w:val="single" w:sz="18" w:space="0" w:color="476166" w:themeColor="accent1"/>
            </w:tcBorders>
          </w:tcPr>
          <w:p w14:paraId="06DFC679" w14:textId="2EDBED3D" w:rsidR="0048120C" w:rsidRDefault="0048120C"/>
        </w:tc>
        <w:tc>
          <w:tcPr>
            <w:tcW w:w="2158" w:type="dxa"/>
          </w:tcPr>
          <w:p w14:paraId="51CDB75E" w14:textId="6A588123" w:rsidR="0048120C" w:rsidRDefault="0048120C"/>
        </w:tc>
      </w:tr>
      <w:tr w:rsidR="0048120C" w14:paraId="308152D5" w14:textId="77777777" w:rsidTr="00EB7C2B">
        <w:trPr>
          <w:trHeight w:val="800"/>
        </w:trPr>
        <w:tc>
          <w:tcPr>
            <w:tcW w:w="2158" w:type="dxa"/>
            <w:tcBorders>
              <w:right w:val="single" w:sz="18" w:space="0" w:color="476166" w:themeColor="accent1"/>
            </w:tcBorders>
          </w:tcPr>
          <w:p w14:paraId="1A3459A2"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55F541F" w14:textId="77777777" w:rsidR="0048120C" w:rsidRDefault="00000000" w:rsidP="00EB7C2B">
            <w:pPr>
              <w:pStyle w:val="Heading4"/>
            </w:pPr>
            <w:sdt>
              <w:sdtPr>
                <w:id w:val="19988942"/>
                <w:placeholder>
                  <w:docPart w:val="9D87769A5B574A7FA05A08B26E4C822D"/>
                </w:placeholder>
                <w:temporary/>
                <w:showingPlcHdr/>
                <w15:appearance w15:val="hidden"/>
              </w:sdtPr>
              <w:sdtContent>
                <w:r w:rsidR="00837914" w:rsidRPr="0048120C">
                  <w:t>THE PROCESS</w:t>
                </w:r>
              </w:sdtContent>
            </w:sdt>
          </w:p>
        </w:tc>
        <w:tc>
          <w:tcPr>
            <w:tcW w:w="2158" w:type="dxa"/>
            <w:tcBorders>
              <w:left w:val="single" w:sz="18" w:space="0" w:color="476166" w:themeColor="accent1"/>
            </w:tcBorders>
          </w:tcPr>
          <w:p w14:paraId="152B12EA" w14:textId="35A3B206" w:rsidR="0048120C" w:rsidRDefault="00405108">
            <w:r w:rsidRPr="004909D9">
              <w:rPr>
                <w:noProof/>
                <w:lang w:val="en-AU" w:eastAsia="en-AU"/>
              </w:rPr>
              <w:drawing>
                <wp:anchor distT="0" distB="0" distL="114300" distR="114300" simplePos="0" relativeHeight="251668480" behindDoc="1" locked="1" layoutInCell="1" allowOverlap="1" wp14:anchorId="63F14F1E" wp14:editId="40BA34B2">
                  <wp:simplePos x="0" y="0"/>
                  <wp:positionH relativeFrom="margin">
                    <wp:posOffset>-5497195</wp:posOffset>
                  </wp:positionH>
                  <wp:positionV relativeFrom="paragraph">
                    <wp:posOffset>-1520825</wp:posOffset>
                  </wp:positionV>
                  <wp:extent cx="6858000" cy="1947545"/>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6" cstate="print">
                            <a:extLst>
                              <a:ext uri="{BEBA8EAE-BF5A-486C-A8C5-ECC9F3942E4B}">
                                <a14:imgProps xmlns:a14="http://schemas.microsoft.com/office/drawing/2010/main">
                                  <a14:imgLayer r:embed="rId17">
                                    <a14:imgEffect>
                                      <a14:colorTemperature colorTemp="59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6858000" cy="1947545"/>
                          </a:xfrm>
                          <a:prstGeom prst="rect">
                            <a:avLst/>
                          </a:prstGeom>
                        </pic:spPr>
                      </pic:pic>
                    </a:graphicData>
                  </a:graphic>
                  <wp14:sizeRelH relativeFrom="page">
                    <wp14:pctWidth>0</wp14:pctWidth>
                  </wp14:sizeRelH>
                  <wp14:sizeRelV relativeFrom="page">
                    <wp14:pctHeight>0</wp14:pctHeight>
                  </wp14:sizeRelV>
                </wp:anchor>
              </w:drawing>
            </w:r>
          </w:p>
        </w:tc>
      </w:tr>
      <w:tr w:rsidR="0048120C" w14:paraId="74A44B97" w14:textId="77777777" w:rsidTr="00EB7C2B">
        <w:tc>
          <w:tcPr>
            <w:tcW w:w="2158" w:type="dxa"/>
          </w:tcPr>
          <w:p w14:paraId="6C537537" w14:textId="77777777" w:rsidR="0048120C" w:rsidRDefault="0048120C"/>
        </w:tc>
        <w:tc>
          <w:tcPr>
            <w:tcW w:w="2158" w:type="dxa"/>
            <w:tcBorders>
              <w:top w:val="single" w:sz="18" w:space="0" w:color="476166" w:themeColor="accent1"/>
            </w:tcBorders>
          </w:tcPr>
          <w:p w14:paraId="58C4B5E4" w14:textId="77777777" w:rsidR="0048120C" w:rsidRDefault="0048120C"/>
        </w:tc>
        <w:tc>
          <w:tcPr>
            <w:tcW w:w="2158" w:type="dxa"/>
            <w:tcBorders>
              <w:top w:val="single" w:sz="18" w:space="0" w:color="476166" w:themeColor="accent1"/>
            </w:tcBorders>
          </w:tcPr>
          <w:p w14:paraId="0D82CFDC" w14:textId="77777777" w:rsidR="0048120C" w:rsidRDefault="0048120C"/>
        </w:tc>
        <w:tc>
          <w:tcPr>
            <w:tcW w:w="2158" w:type="dxa"/>
            <w:tcBorders>
              <w:top w:val="single" w:sz="18" w:space="0" w:color="476166" w:themeColor="accent1"/>
            </w:tcBorders>
          </w:tcPr>
          <w:p w14:paraId="6E6CF134" w14:textId="77777777" w:rsidR="0048120C" w:rsidRDefault="0048120C"/>
        </w:tc>
        <w:tc>
          <w:tcPr>
            <w:tcW w:w="2158" w:type="dxa"/>
          </w:tcPr>
          <w:p w14:paraId="646E4044" w14:textId="77777777" w:rsidR="0048120C" w:rsidRDefault="0048120C"/>
        </w:tc>
      </w:tr>
    </w:tbl>
    <w:p w14:paraId="21D6CDDB" w14:textId="611396FD" w:rsidR="00A10321" w:rsidRDefault="00B52050">
      <w:r>
        <w:rPr>
          <w:noProof/>
        </w:rPr>
        <w:drawing>
          <wp:anchor distT="0" distB="0" distL="114300" distR="114300" simplePos="0" relativeHeight="251679744" behindDoc="0" locked="0" layoutInCell="1" allowOverlap="1" wp14:anchorId="2BB95A1A" wp14:editId="685297D9">
            <wp:simplePos x="0" y="0"/>
            <wp:positionH relativeFrom="column">
              <wp:posOffset>49082</wp:posOffset>
            </wp:positionH>
            <wp:positionV relativeFrom="paragraph">
              <wp:posOffset>63649</wp:posOffset>
            </wp:positionV>
            <wp:extent cx="6858000" cy="3968115"/>
            <wp:effectExtent l="57150" t="57150" r="95250" b="89535"/>
            <wp:wrapNone/>
            <wp:docPr id="59767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78985"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968115"/>
                    </a:xfrm>
                    <a:prstGeom prst="rect">
                      <a:avLst/>
                    </a:prstGeom>
                    <a:ln w="12700">
                      <a:solidFill>
                        <a:srgbClr val="476166"/>
                      </a:solidFill>
                      <a:prstDash val="sysDash"/>
                      <a:extLst>
                        <a:ext uri="{C807C97D-BFC1-408E-A445-0C87EB9F89A2}">
                          <ask:lineSketchStyleProps xmlns:ask="http://schemas.microsoft.com/office/drawing/2018/sketchyshapes" sd="981765707">
                            <a:custGeom>
                              <a:avLst/>
                              <a:gdLst>
                                <a:gd name="csX0" fmla="*/ 0 w 6858000"/>
                                <a:gd name="csY0" fmla="*/ 0 h 3968115"/>
                                <a:gd name="csX1" fmla="*/ 6858000 w 6858000"/>
                                <a:gd name="csY1" fmla="*/ 0 h 3968115"/>
                                <a:gd name="csX2" fmla="*/ 6858000 w 6858000"/>
                                <a:gd name="csY2" fmla="*/ 3968115 h 3968115"/>
                                <a:gd name="csX3" fmla="*/ 0 w 6858000"/>
                                <a:gd name="csY3" fmla="*/ 3968115 h 3968115"/>
                                <a:gd name="csX4" fmla="*/ 0 w 6858000"/>
                                <a:gd name="csY4" fmla="*/ 0 h 3968115"/>
                              </a:gdLst>
                              <a:ahLst/>
                              <a:cxnLst>
                                <a:cxn ang="0">
                                  <a:pos x="csX0" y="csY0"/>
                                </a:cxn>
                                <a:cxn ang="0">
                                  <a:pos x="csX1" y="csY1"/>
                                </a:cxn>
                                <a:cxn ang="0">
                                  <a:pos x="csX2" y="csY2"/>
                                </a:cxn>
                                <a:cxn ang="0">
                                  <a:pos x="csX3" y="csY3"/>
                                </a:cxn>
                                <a:cxn ang="0">
                                  <a:pos x="csX4" y="csY4"/>
                                </a:cxn>
                              </a:cxnLst>
                              <a:rect l="l" t="t" r="r" b="b"/>
                              <a:pathLst>
                                <a:path w="6858000" h="3968115" fill="none" extrusionOk="0">
                                  <a:moveTo>
                                    <a:pt x="0" y="0"/>
                                  </a:moveTo>
                                  <a:cubicBezTo>
                                    <a:pt x="714605" y="-33775"/>
                                    <a:pt x="4603654" y="138873"/>
                                    <a:pt x="6858000" y="0"/>
                                  </a:cubicBezTo>
                                  <a:cubicBezTo>
                                    <a:pt x="6784229" y="913310"/>
                                    <a:pt x="6702117" y="2573096"/>
                                    <a:pt x="6858000" y="3968115"/>
                                  </a:cubicBezTo>
                                  <a:cubicBezTo>
                                    <a:pt x="5415190" y="3830785"/>
                                    <a:pt x="986302" y="3830259"/>
                                    <a:pt x="0" y="3968115"/>
                                  </a:cubicBezTo>
                                  <a:cubicBezTo>
                                    <a:pt x="152408" y="2358779"/>
                                    <a:pt x="73868" y="1082393"/>
                                    <a:pt x="0" y="0"/>
                                  </a:cubicBezTo>
                                  <a:close/>
                                </a:path>
                                <a:path w="6858000" h="3968115" stroke="0" extrusionOk="0">
                                  <a:moveTo>
                                    <a:pt x="0" y="0"/>
                                  </a:moveTo>
                                  <a:cubicBezTo>
                                    <a:pt x="1041946" y="-101487"/>
                                    <a:pt x="5798661" y="-162162"/>
                                    <a:pt x="6858000" y="0"/>
                                  </a:cubicBezTo>
                                  <a:cubicBezTo>
                                    <a:pt x="6918713" y="1769896"/>
                                    <a:pt x="6796928" y="3530452"/>
                                    <a:pt x="6858000" y="3968115"/>
                                  </a:cubicBezTo>
                                  <a:cubicBezTo>
                                    <a:pt x="5664738" y="4018180"/>
                                    <a:pt x="1014210" y="3809666"/>
                                    <a:pt x="0" y="3968115"/>
                                  </a:cubicBezTo>
                                  <a:cubicBezTo>
                                    <a:pt x="-24452" y="2486100"/>
                                    <a:pt x="-67663" y="1567780"/>
                                    <a:pt x="0" y="0"/>
                                  </a:cubicBezTo>
                                  <a:close/>
                                </a:path>
                              </a:pathLst>
                            </a:custGeom>
                            <ask:type>
                              <ask:lineSketchNone/>
                            </ask:type>
                          </ask:lineSketchStyleProps>
                        </a:ext>
                      </a:extLst>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0824706" w14:textId="213D4B4C" w:rsidR="00A10321" w:rsidRDefault="0086261E">
      <w:r>
        <w:rPr>
          <w:noProof/>
        </w:rPr>
        <mc:AlternateContent>
          <mc:Choice Requires="wps">
            <w:drawing>
              <wp:anchor distT="0" distB="0" distL="114300" distR="114300" simplePos="0" relativeHeight="251680768" behindDoc="0" locked="0" layoutInCell="1" allowOverlap="1" wp14:anchorId="1A68BBBF" wp14:editId="477E75DB">
                <wp:simplePos x="0" y="0"/>
                <wp:positionH relativeFrom="column">
                  <wp:posOffset>37652</wp:posOffset>
                </wp:positionH>
                <wp:positionV relativeFrom="paragraph">
                  <wp:posOffset>4027954</wp:posOffset>
                </wp:positionV>
                <wp:extent cx="6870613" cy="2383155"/>
                <wp:effectExtent l="0" t="0" r="26035" b="17145"/>
                <wp:wrapNone/>
                <wp:docPr id="1488907999" name="Rectangle: Rounded Corners 11"/>
                <wp:cNvGraphicFramePr/>
                <a:graphic xmlns:a="http://schemas.openxmlformats.org/drawingml/2006/main">
                  <a:graphicData uri="http://schemas.microsoft.com/office/word/2010/wordprocessingShape">
                    <wps:wsp>
                      <wps:cNvSpPr/>
                      <wps:spPr>
                        <a:xfrm>
                          <a:off x="0" y="0"/>
                          <a:ext cx="6870613" cy="2383155"/>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25F6B787" w14:textId="77777777" w:rsidR="00407E33" w:rsidRPr="00407E33" w:rsidRDefault="00407E33" w:rsidP="00407E33">
                            <w:pPr>
                              <w:pStyle w:val="NormalWeb"/>
                              <w:bidi/>
                              <w:jc w:val="lowKashida"/>
                              <w:rPr>
                                <w:rFonts w:cs="B Nazanin"/>
                                <w:b/>
                                <w:bCs/>
                              </w:rPr>
                            </w:pPr>
                            <w:r w:rsidRPr="00407E33">
                              <w:rPr>
                                <w:rFonts w:cs="B Nazanin"/>
                                <w:b/>
                                <w:bCs/>
                                <w:rtl/>
                              </w:rPr>
                              <w:t>بارگذاری داده‌ها و بررسی مشخصات سیگنال</w:t>
                            </w:r>
                            <w:r w:rsidRPr="00407E33">
                              <w:rPr>
                                <w:rFonts w:cs="B Nazanin"/>
                                <w:b/>
                                <w:bCs/>
                              </w:rPr>
                              <w:t xml:space="preserve"> EEG</w:t>
                            </w:r>
                          </w:p>
                          <w:p w14:paraId="298CBC59" w14:textId="538778B8" w:rsidR="00407E33" w:rsidRPr="00407E33" w:rsidRDefault="00407E33" w:rsidP="00407E33">
                            <w:pPr>
                              <w:pStyle w:val="NormalWeb"/>
                              <w:bidi/>
                              <w:jc w:val="lowKashida"/>
                              <w:rPr>
                                <w:rFonts w:cs="B Nazanin"/>
                              </w:rPr>
                            </w:pPr>
                            <w:r w:rsidRPr="00407E33">
                              <w:rPr>
                                <w:rFonts w:cs="B Nazanin"/>
                                <w:rtl/>
                              </w:rPr>
                              <w:t>در این بخش، داده‌های</w:t>
                            </w:r>
                            <w:r w:rsidRPr="00407E33">
                              <w:rPr>
                                <w:rFonts w:cs="B Nazanin"/>
                              </w:rPr>
                              <w:t xml:space="preserve"> EEG </w:t>
                            </w:r>
                            <w:r w:rsidRPr="00407E33">
                              <w:rPr>
                                <w:rFonts w:cs="B Nazanin"/>
                                <w:rtl/>
                              </w:rPr>
                              <w:t xml:space="preserve">مربوط به هر </w:t>
                            </w:r>
                            <w:r w:rsidRPr="00407E33">
                              <w:rPr>
                                <w:rFonts w:cs="B Nazanin"/>
                                <w:b/>
                                <w:bCs/>
                                <w:rtl/>
                              </w:rPr>
                              <w:t>سابجکت</w:t>
                            </w:r>
                            <w:r w:rsidRPr="00407E33">
                              <w:rPr>
                                <w:rFonts w:cs="B Nazanin"/>
                                <w:rtl/>
                              </w:rPr>
                              <w:t xml:space="preserve"> با استفاده از کتابخانه‌ی </w:t>
                            </w:r>
                            <w:r>
                              <w:rPr>
                                <w:rFonts w:cs="B Nazanin"/>
                              </w:rPr>
                              <w:t xml:space="preserve"> </w:t>
                            </w:r>
                            <w:r w:rsidRPr="00407E33">
                              <w:rPr>
                                <w:rFonts w:cs="B Nazanin"/>
                                <w:b/>
                                <w:bCs/>
                              </w:rPr>
                              <w:t>MNE</w:t>
                            </w:r>
                            <w:r w:rsidRPr="00407E33">
                              <w:rPr>
                                <w:rFonts w:cs="B Nazanin"/>
                              </w:rPr>
                              <w:t xml:space="preserve"> </w:t>
                            </w:r>
                            <w:r w:rsidRPr="00407E33">
                              <w:rPr>
                                <w:rFonts w:cs="B Nazanin"/>
                                <w:rtl/>
                              </w:rPr>
                              <w:t xml:space="preserve">بارگذاری شدند. فایل‌های داده با فرمت </w:t>
                            </w:r>
                            <w:r>
                              <w:rPr>
                                <w:rFonts w:cs="B Nazanin"/>
                              </w:rPr>
                              <w:t xml:space="preserve"> </w:t>
                            </w:r>
                            <w:r w:rsidRPr="00407E33">
                              <w:rPr>
                                <w:rFonts w:cs="B Nazanin"/>
                                <w:b/>
                                <w:bCs/>
                              </w:rPr>
                              <w:t>EDF</w:t>
                            </w:r>
                            <w:r w:rsidRPr="00407E33">
                              <w:rPr>
                                <w:rFonts w:cs="B Nazanin"/>
                              </w:rPr>
                              <w:t xml:space="preserve"> </w:t>
                            </w:r>
                            <w:r w:rsidRPr="00407E33">
                              <w:rPr>
                                <w:rFonts w:cs="B Nazanin"/>
                                <w:rtl/>
                              </w:rPr>
                              <w:t xml:space="preserve">بوده و از مسیر مشخص‌شده در برنامه خوانده دند. برای مدیریت بهتر داده‌ها، اطلاعات هر سابجکت به‌صورت یک </w:t>
                            </w:r>
                            <w:r w:rsidRPr="00407E33">
                              <w:rPr>
                                <w:rFonts w:cs="B Nazanin"/>
                                <w:b/>
                                <w:bCs/>
                                <w:rtl/>
                              </w:rPr>
                              <w:t>دیکشنری</w:t>
                            </w:r>
                            <w:r w:rsidRPr="00407E33">
                              <w:rPr>
                                <w:rFonts w:cs="B Nazanin"/>
                                <w:rtl/>
                              </w:rPr>
                              <w:t xml:space="preserve"> ذخیره شد، به‌طوری که کلید دیکشنری شناسه‌ی هر سابجکت و مقدار آن شیء مربوط به سیگنال</w:t>
                            </w:r>
                            <w:r w:rsidRPr="00407E33">
                              <w:rPr>
                                <w:rFonts w:cs="B Nazanin"/>
                              </w:rPr>
                              <w:t xml:space="preserve"> EEG </w:t>
                            </w:r>
                            <w:r w:rsidRPr="00407E33">
                              <w:rPr>
                                <w:rFonts w:cs="B Nazanin"/>
                                <w:rtl/>
                              </w:rPr>
                              <w:t>بارگذاری‌شده می‌باشد. این ساختار امکان دسترسی و پردازش آسان داده‌های هر سابجکت را فراهم می‌کند</w:t>
                            </w:r>
                            <w:r w:rsidRPr="00407E33">
                              <w:rPr>
                                <w:rFonts w:cs="B Nazanin"/>
                              </w:rPr>
                              <w:t>.</w:t>
                            </w:r>
                          </w:p>
                          <w:p w14:paraId="05B4386D" w14:textId="56448A50" w:rsidR="00215584" w:rsidRPr="00407E33" w:rsidRDefault="00407E33" w:rsidP="00407E33">
                            <w:pPr>
                              <w:pStyle w:val="NormalWeb"/>
                              <w:bidi/>
                              <w:jc w:val="lowKashida"/>
                              <w:rPr>
                                <w:rFonts w:cs="B Nazanin"/>
                              </w:rPr>
                            </w:pPr>
                            <w:r w:rsidRPr="00407E33">
                              <w:rPr>
                                <w:rFonts w:cs="B Nazanin"/>
                                <w:rtl/>
                              </w:rPr>
                              <w:t xml:space="preserve">پس از بارگذاری داده‌ها، تنها کانال‌های مربوط به سیگنال </w:t>
                            </w:r>
                            <w:r>
                              <w:rPr>
                                <w:rFonts w:cs="B Nazanin"/>
                              </w:rPr>
                              <w:t xml:space="preserve"> </w:t>
                            </w:r>
                            <w:r w:rsidRPr="00407E33">
                              <w:rPr>
                                <w:rFonts w:cs="B Nazanin"/>
                                <w:b/>
                                <w:bCs/>
                              </w:rPr>
                              <w:t>EEG</w:t>
                            </w:r>
                            <w:r w:rsidRPr="00407E33">
                              <w:rPr>
                                <w:rFonts w:cs="B Nazanin"/>
                              </w:rPr>
                              <w:t xml:space="preserve"> </w:t>
                            </w:r>
                            <w:r w:rsidRPr="00407E33">
                              <w:rPr>
                                <w:rFonts w:cs="B Nazanin"/>
                                <w:rtl/>
                              </w:rPr>
                              <w:t>انتخاب شده و سایر کانال‌های اضافی مانند کانال‌های تحریک</w:t>
                            </w:r>
                            <w:r w:rsidRPr="00407E33">
                              <w:rPr>
                                <w:rFonts w:cs="B Nazanin"/>
                              </w:rPr>
                              <w:t xml:space="preserve"> (Trigger) </w:t>
                            </w:r>
                            <w:r w:rsidRPr="00407E33">
                              <w:rPr>
                                <w:rFonts w:cs="B Nazanin"/>
                                <w:rtl/>
                              </w:rPr>
                              <w:t>یا کانال‌های غیرمرتبط حذف شدند. این کار با هدف تمرکز بر سیگنال‌های مغزی و حذف اطلاعات غیرضروری انجام شد</w:t>
                            </w:r>
                            <w:r w:rsidRPr="00407E33">
                              <w:rPr>
                                <w:rFonts w:cs="B Nazanin"/>
                              </w:rPr>
                              <w:t>.</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A68BBBF" id="Rectangle: Rounded Corners 11" o:spid="_x0000_s1028" style="position:absolute;margin-left:2.95pt;margin-top:317.15pt;width:541pt;height:187.6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" fillcolor="white [3201]" strokecolor="#476166" strokeweight="2pt">
                <v:textbox inset="3pt,3pt,3pt,3pt">
                  <w:txbxContent>
                    <w:p w14:paraId="25F6B787" w14:textId="77777777" w:rsidR="00407E33" w:rsidRPr="00407E33" w:rsidRDefault="00407E33" w:rsidP="00407E33">
                      <w:pPr>
                        <w:pStyle w:val="NormalWeb"/>
                        <w:bidi/>
                        <w:jc w:val="lowKashida"/>
                        <w:rPr>
                          <w:rFonts w:cs="B Nazanin"/>
                          <w:b/>
                          <w:bCs/>
                        </w:rPr>
                      </w:pPr>
                      <w:r w:rsidRPr="00407E33">
                        <w:rPr>
                          <w:rFonts w:cs="B Nazanin"/>
                          <w:b/>
                          <w:bCs/>
                          <w:rtl/>
                        </w:rPr>
                        <w:t>بارگذاری داده‌ها و بررسی مشخصات سیگنال</w:t>
                      </w:r>
                      <w:r w:rsidRPr="00407E33">
                        <w:rPr>
                          <w:rFonts w:cs="B Nazanin"/>
                          <w:b/>
                          <w:bCs/>
                        </w:rPr>
                        <w:t xml:space="preserve"> EEG</w:t>
                      </w:r>
                    </w:p>
                    <w:p w14:paraId="298CBC59" w14:textId="538778B8" w:rsidR="00407E33" w:rsidRPr="00407E33" w:rsidRDefault="00407E33" w:rsidP="00407E33">
                      <w:pPr>
                        <w:pStyle w:val="NormalWeb"/>
                        <w:bidi/>
                        <w:jc w:val="lowKashida"/>
                        <w:rPr>
                          <w:rFonts w:cs="B Nazanin"/>
                        </w:rPr>
                      </w:pPr>
                      <w:r w:rsidRPr="00407E33">
                        <w:rPr>
                          <w:rFonts w:cs="B Nazanin"/>
                          <w:rtl/>
                        </w:rPr>
                        <w:t>در این بخش، داده‌های</w:t>
                      </w:r>
                      <w:r w:rsidRPr="00407E33">
                        <w:rPr>
                          <w:rFonts w:cs="B Nazanin"/>
                        </w:rPr>
                        <w:t xml:space="preserve"> EEG </w:t>
                      </w:r>
                      <w:r w:rsidRPr="00407E33">
                        <w:rPr>
                          <w:rFonts w:cs="B Nazanin"/>
                          <w:rtl/>
                        </w:rPr>
                        <w:t xml:space="preserve">مربوط به هر </w:t>
                      </w:r>
                      <w:r w:rsidRPr="00407E33">
                        <w:rPr>
                          <w:rFonts w:cs="B Nazanin"/>
                          <w:b/>
                          <w:bCs/>
                          <w:rtl/>
                        </w:rPr>
                        <w:t>سابجکت</w:t>
                      </w:r>
                      <w:r w:rsidRPr="00407E33">
                        <w:rPr>
                          <w:rFonts w:cs="B Nazanin"/>
                          <w:rtl/>
                        </w:rPr>
                        <w:t xml:space="preserve"> با استفاده از کتابخانه‌ی </w:t>
                      </w:r>
                      <w:r>
                        <w:rPr>
                          <w:rFonts w:cs="B Nazanin"/>
                        </w:rPr>
                        <w:t xml:space="preserve"> </w:t>
                      </w:r>
                      <w:r w:rsidRPr="00407E33">
                        <w:rPr>
                          <w:rFonts w:cs="B Nazanin"/>
                          <w:b/>
                          <w:bCs/>
                        </w:rPr>
                        <w:t>MNE</w:t>
                      </w:r>
                      <w:r w:rsidRPr="00407E33">
                        <w:rPr>
                          <w:rFonts w:cs="B Nazanin"/>
                        </w:rPr>
                        <w:t xml:space="preserve"> </w:t>
                      </w:r>
                      <w:r w:rsidRPr="00407E33">
                        <w:rPr>
                          <w:rFonts w:cs="B Nazanin"/>
                          <w:rtl/>
                        </w:rPr>
                        <w:t xml:space="preserve">بارگذاری شدند. فایل‌های داده با فرمت </w:t>
                      </w:r>
                      <w:r>
                        <w:rPr>
                          <w:rFonts w:cs="B Nazanin"/>
                        </w:rPr>
                        <w:t xml:space="preserve"> </w:t>
                      </w:r>
                      <w:r w:rsidRPr="00407E33">
                        <w:rPr>
                          <w:rFonts w:cs="B Nazanin"/>
                          <w:b/>
                          <w:bCs/>
                        </w:rPr>
                        <w:t>EDF</w:t>
                      </w:r>
                      <w:r w:rsidRPr="00407E33">
                        <w:rPr>
                          <w:rFonts w:cs="B Nazanin"/>
                        </w:rPr>
                        <w:t xml:space="preserve"> </w:t>
                      </w:r>
                      <w:r w:rsidRPr="00407E33">
                        <w:rPr>
                          <w:rFonts w:cs="B Nazanin"/>
                          <w:rtl/>
                        </w:rPr>
                        <w:t xml:space="preserve">بوده و از مسیر مشخص‌شده در برنامه خوانده دند. برای مدیریت بهتر داده‌ها، اطلاعات هر سابجکت به‌صورت یک </w:t>
                      </w:r>
                      <w:r w:rsidRPr="00407E33">
                        <w:rPr>
                          <w:rFonts w:cs="B Nazanin"/>
                          <w:b/>
                          <w:bCs/>
                          <w:rtl/>
                        </w:rPr>
                        <w:t>دیکشنری</w:t>
                      </w:r>
                      <w:r w:rsidRPr="00407E33">
                        <w:rPr>
                          <w:rFonts w:cs="B Nazanin"/>
                          <w:rtl/>
                        </w:rPr>
                        <w:t xml:space="preserve"> ذخیره شد، به‌طوری که کلید دیکشنری شناسه‌ی هر سابجکت و مقدار آن شیء مربوط به سیگنال</w:t>
                      </w:r>
                      <w:r w:rsidRPr="00407E33">
                        <w:rPr>
                          <w:rFonts w:cs="B Nazanin"/>
                        </w:rPr>
                        <w:t xml:space="preserve"> EEG </w:t>
                      </w:r>
                      <w:r w:rsidRPr="00407E33">
                        <w:rPr>
                          <w:rFonts w:cs="B Nazanin"/>
                          <w:rtl/>
                        </w:rPr>
                        <w:t>بارگذاری‌شده می‌باشد. این ساختار امکان دسترسی و پردازش آسان داده‌های هر سابجکت را فراهم می‌کند</w:t>
                      </w:r>
                      <w:r w:rsidRPr="00407E33">
                        <w:rPr>
                          <w:rFonts w:cs="B Nazanin"/>
                        </w:rPr>
                        <w:t>.</w:t>
                      </w:r>
                    </w:p>
                    <w:p w14:paraId="05B4386D" w14:textId="56448A50" w:rsidR="00215584" w:rsidRPr="00407E33" w:rsidRDefault="00407E33" w:rsidP="00407E33">
                      <w:pPr>
                        <w:pStyle w:val="NormalWeb"/>
                        <w:bidi/>
                        <w:jc w:val="lowKashida"/>
                        <w:rPr>
                          <w:rFonts w:cs="B Nazanin"/>
                        </w:rPr>
                      </w:pPr>
                      <w:r w:rsidRPr="00407E33">
                        <w:rPr>
                          <w:rFonts w:cs="B Nazanin"/>
                          <w:rtl/>
                        </w:rPr>
                        <w:t xml:space="preserve">پس از بارگذاری داده‌ها، تنها کانال‌های مربوط به سیگنال </w:t>
                      </w:r>
                      <w:r>
                        <w:rPr>
                          <w:rFonts w:cs="B Nazanin"/>
                        </w:rPr>
                        <w:t xml:space="preserve"> </w:t>
                      </w:r>
                      <w:r w:rsidRPr="00407E33">
                        <w:rPr>
                          <w:rFonts w:cs="B Nazanin"/>
                          <w:b/>
                          <w:bCs/>
                        </w:rPr>
                        <w:t>EEG</w:t>
                      </w:r>
                      <w:r w:rsidRPr="00407E33">
                        <w:rPr>
                          <w:rFonts w:cs="B Nazanin"/>
                        </w:rPr>
                        <w:t xml:space="preserve"> </w:t>
                      </w:r>
                      <w:r w:rsidRPr="00407E33">
                        <w:rPr>
                          <w:rFonts w:cs="B Nazanin"/>
                          <w:rtl/>
                        </w:rPr>
                        <w:t>انتخاب شده و سایر کانال‌های اضافی مانند کانال‌های تحریک</w:t>
                      </w:r>
                      <w:r w:rsidRPr="00407E33">
                        <w:rPr>
                          <w:rFonts w:cs="B Nazanin"/>
                        </w:rPr>
                        <w:t xml:space="preserve"> (Trigger) </w:t>
                      </w:r>
                      <w:r w:rsidRPr="00407E33">
                        <w:rPr>
                          <w:rFonts w:cs="B Nazanin"/>
                          <w:rtl/>
                        </w:rPr>
                        <w:t>یا کانال‌های غیرمرتبط حذف شدند. این کار با هدف تمرکز بر سیگنال‌های مغزی و حذف اطلاعات غیرضروری انجام شد</w:t>
                      </w:r>
                      <w:r w:rsidRPr="00407E33">
                        <w:rPr>
                          <w:rFonts w:cs="B Nazanin"/>
                        </w:rPr>
                        <w:t>.</w:t>
                      </w:r>
                    </w:p>
                  </w:txbxContent>
                </v:textbox>
              </v:roundrect>
            </w:pict>
          </mc:Fallback>
        </mc:AlternateContent>
      </w:r>
      <w:r w:rsidR="00A10321">
        <w:br w:type="page"/>
      </w:r>
    </w:p>
    <w:p w14:paraId="7DCE9C5F" w14:textId="172925BD" w:rsidR="007E7573" w:rsidRDefault="007E7573"/>
    <w:p w14:paraId="2360B012" w14:textId="77777777" w:rsidR="00215584" w:rsidRDefault="00215584"/>
    <w:p w14:paraId="362A1502" w14:textId="77777777" w:rsidR="00215584" w:rsidRDefault="00215584"/>
    <w:p w14:paraId="245B4B65" w14:textId="789F8654" w:rsidR="00215584" w:rsidRDefault="00104D10">
      <w:r>
        <w:rPr>
          <w:noProof/>
        </w:rPr>
        <mc:AlternateContent>
          <mc:Choice Requires="wps">
            <w:drawing>
              <wp:anchor distT="0" distB="0" distL="114300" distR="114300" simplePos="0" relativeHeight="251683840" behindDoc="0" locked="0" layoutInCell="1" allowOverlap="1" wp14:anchorId="46C1096C" wp14:editId="6A7C5C36">
                <wp:simplePos x="0" y="0"/>
                <wp:positionH relativeFrom="column">
                  <wp:posOffset>3561715</wp:posOffset>
                </wp:positionH>
                <wp:positionV relativeFrom="paragraph">
                  <wp:posOffset>19050</wp:posOffset>
                </wp:positionV>
                <wp:extent cx="3409950" cy="3747770"/>
                <wp:effectExtent l="0" t="0" r="19050" b="24130"/>
                <wp:wrapNone/>
                <wp:docPr id="1682108609" name="Rectangle: Rounded Corners 11"/>
                <wp:cNvGraphicFramePr/>
                <a:graphic xmlns:a="http://schemas.openxmlformats.org/drawingml/2006/main">
                  <a:graphicData uri="http://schemas.microsoft.com/office/word/2010/wordprocessingShape">
                    <wps:wsp>
                      <wps:cNvSpPr/>
                      <wps:spPr>
                        <a:xfrm>
                          <a:off x="0" y="0"/>
                          <a:ext cx="3409950" cy="374777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43D37D84" w14:textId="77777777" w:rsidR="00407E33" w:rsidRPr="00407E33" w:rsidRDefault="00407E33" w:rsidP="00407E33">
                            <w:pPr>
                              <w:pStyle w:val="NormalWeb"/>
                              <w:bidi/>
                              <w:jc w:val="lowKashida"/>
                              <w:rPr>
                                <w:rFonts w:cs="B Nazanin"/>
                                <w:b/>
                                <w:bCs/>
                              </w:rPr>
                            </w:pPr>
                            <w:r w:rsidRPr="00407E33">
                              <w:rPr>
                                <w:rFonts w:cs="B Nazanin"/>
                                <w:b/>
                                <w:bCs/>
                                <w:rtl/>
                              </w:rPr>
                              <w:t>با بررسی اطلاعات هر سیگنال، مشخصات زیر استخراج گردید</w:t>
                            </w:r>
                            <w:r w:rsidRPr="00407E33">
                              <w:rPr>
                                <w:rFonts w:cs="B Nazanin"/>
                                <w:b/>
                                <w:bCs/>
                              </w:rPr>
                              <w:t>:</w:t>
                            </w:r>
                          </w:p>
                          <w:p w14:paraId="238319B4"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فرکانس نمونه‌برداری سیگنال‌ها برابر با </w:t>
                            </w:r>
                            <w:r w:rsidRPr="00407E33">
                              <w:rPr>
                                <w:rFonts w:cs="B Nazanin"/>
                                <w:b/>
                                <w:bCs/>
                                <w:rtl/>
                                <w:lang w:bidi="fa-IR"/>
                              </w:rPr>
                              <w:t>۵۰۰</w:t>
                            </w:r>
                            <w:r w:rsidRPr="00407E33">
                              <w:rPr>
                                <w:rFonts w:cs="B Nazanin"/>
                                <w:b/>
                                <w:bCs/>
                                <w:rtl/>
                              </w:rPr>
                              <w:t xml:space="preserve"> هرتز است</w:t>
                            </w:r>
                            <w:r w:rsidRPr="00407E33">
                              <w:rPr>
                                <w:rFonts w:cs="B Nazanin"/>
                                <w:b/>
                                <w:bCs/>
                              </w:rPr>
                              <w:t>.</w:t>
                            </w:r>
                          </w:p>
                          <w:p w14:paraId="777DE5AE"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بر اساس قضیه نایکوئیست، فرکانس نایکوئیست برابر با </w:t>
                            </w:r>
                            <w:r w:rsidRPr="00407E33">
                              <w:rPr>
                                <w:rFonts w:cs="B Nazanin"/>
                                <w:b/>
                                <w:bCs/>
                                <w:rtl/>
                                <w:lang w:bidi="fa-IR"/>
                              </w:rPr>
                              <w:t>۲۵۰</w:t>
                            </w:r>
                            <w:r w:rsidRPr="00407E33">
                              <w:rPr>
                                <w:rFonts w:cs="B Nazanin"/>
                                <w:b/>
                                <w:bCs/>
                                <w:rtl/>
                              </w:rPr>
                              <w:t xml:space="preserve"> هرتز بوده و این مقدار نشان‌دهنده‌ی حداکثر فرکانس قابل بازسازی در سیگنال</w:t>
                            </w:r>
                            <w:r w:rsidRPr="00407E33">
                              <w:rPr>
                                <w:rFonts w:cs="B Nazanin"/>
                                <w:b/>
                                <w:bCs/>
                              </w:rPr>
                              <w:t xml:space="preserve"> EEG </w:t>
                            </w:r>
                            <w:r w:rsidRPr="00407E33">
                              <w:rPr>
                                <w:rFonts w:cs="B Nazanin"/>
                                <w:b/>
                                <w:bCs/>
                                <w:rtl/>
                              </w:rPr>
                              <w:t>می‌باشد</w:t>
                            </w:r>
                            <w:r w:rsidRPr="00407E33">
                              <w:rPr>
                                <w:rFonts w:cs="B Nazanin"/>
                                <w:b/>
                                <w:bCs/>
                              </w:rPr>
                              <w:t>.</w:t>
                            </w:r>
                          </w:p>
                          <w:p w14:paraId="33E13581"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تعداد کانال‌های</w:t>
                            </w:r>
                            <w:r w:rsidRPr="00407E33">
                              <w:rPr>
                                <w:rFonts w:cs="B Nazanin"/>
                                <w:b/>
                                <w:bCs/>
                              </w:rPr>
                              <w:t xml:space="preserve"> EEG </w:t>
                            </w:r>
                            <w:r w:rsidRPr="00407E33">
                              <w:rPr>
                                <w:rFonts w:cs="B Nazanin"/>
                                <w:b/>
                                <w:bCs/>
                                <w:rtl/>
                              </w:rPr>
                              <w:t xml:space="preserve">برای هر سابجکت برابر با </w:t>
                            </w:r>
                            <w:r w:rsidRPr="00407E33">
                              <w:rPr>
                                <w:rFonts w:cs="B Nazanin"/>
                                <w:b/>
                                <w:bCs/>
                                <w:rtl/>
                                <w:lang w:bidi="fa-IR"/>
                              </w:rPr>
                              <w:t>۲۰</w:t>
                            </w:r>
                            <w:r w:rsidRPr="00407E33">
                              <w:rPr>
                                <w:rFonts w:cs="B Nazanin"/>
                                <w:b/>
                                <w:bCs/>
                                <w:rtl/>
                              </w:rPr>
                              <w:t xml:space="preserve"> کانال است</w:t>
                            </w:r>
                            <w:r w:rsidRPr="00407E33">
                              <w:rPr>
                                <w:rFonts w:cs="B Nazanin"/>
                                <w:b/>
                                <w:bCs/>
                              </w:rPr>
                              <w:t>.</w:t>
                            </w:r>
                          </w:p>
                          <w:p w14:paraId="61CE61EA"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طول هر سیگنال حدود </w:t>
                            </w:r>
                            <w:r w:rsidRPr="00407E33">
                              <w:rPr>
                                <w:rFonts w:cs="B Nazanin"/>
                                <w:b/>
                                <w:bCs/>
                                <w:rtl/>
                                <w:lang w:bidi="fa-IR"/>
                              </w:rPr>
                              <w:t>۶</w:t>
                            </w:r>
                            <w:r w:rsidRPr="00407E33">
                              <w:rPr>
                                <w:rFonts w:cs="B Nazanin"/>
                                <w:b/>
                                <w:bCs/>
                                <w:rtl/>
                              </w:rPr>
                              <w:t xml:space="preserve"> دقیقه (تقریباً </w:t>
                            </w:r>
                            <w:r w:rsidRPr="00407E33">
                              <w:rPr>
                                <w:rFonts w:cs="B Nazanin"/>
                                <w:b/>
                                <w:bCs/>
                                <w:rtl/>
                                <w:lang w:bidi="fa-IR"/>
                              </w:rPr>
                              <w:t>۳۶۷</w:t>
                            </w:r>
                            <w:r w:rsidRPr="00407E33">
                              <w:rPr>
                                <w:rFonts w:cs="B Nazanin"/>
                                <w:b/>
                                <w:bCs/>
                                <w:rtl/>
                              </w:rPr>
                              <w:t xml:space="preserve"> ثانیه) بوده که معادل </w:t>
                            </w:r>
                            <w:r w:rsidRPr="00407E33">
                              <w:rPr>
                                <w:rFonts w:cs="B Nazanin"/>
                                <w:b/>
                                <w:bCs/>
                                <w:rtl/>
                                <w:lang w:bidi="fa-IR"/>
                              </w:rPr>
                              <w:t>۱۸۳</w:t>
                            </w:r>
                            <w:r w:rsidRPr="00407E33">
                              <w:rPr>
                                <w:rFonts w:ascii="Arial" w:hAnsi="Arial" w:cs="Arial" w:hint="cs"/>
                                <w:b/>
                                <w:bCs/>
                                <w:rtl/>
                              </w:rPr>
                              <w:t>٬</w:t>
                            </w:r>
                            <w:r w:rsidRPr="00407E33">
                              <w:rPr>
                                <w:rFonts w:cs="B Nazanin"/>
                                <w:b/>
                                <w:bCs/>
                                <w:rtl/>
                                <w:lang w:bidi="fa-IR"/>
                              </w:rPr>
                              <w:t>۶۰۰</w:t>
                            </w:r>
                            <w:r w:rsidRPr="00407E33">
                              <w:rPr>
                                <w:rFonts w:cs="B Nazanin"/>
                                <w:b/>
                                <w:bCs/>
                                <w:rtl/>
                              </w:rPr>
                              <w:t xml:space="preserve"> نمونه‌ی زمانی می‌باشد</w:t>
                            </w:r>
                            <w:r w:rsidRPr="00407E33">
                              <w:rPr>
                                <w:rFonts w:cs="B Nazanin"/>
                                <w:b/>
                                <w:bCs/>
                              </w:rPr>
                              <w:t>.</w:t>
                            </w:r>
                          </w:p>
                          <w:p w14:paraId="458F35DC" w14:textId="6DBDE939" w:rsidR="00407E33" w:rsidRPr="00407E33" w:rsidRDefault="00407E33" w:rsidP="00407E33">
                            <w:pPr>
                              <w:pStyle w:val="NormalWeb"/>
                              <w:bidi/>
                              <w:jc w:val="lowKashida"/>
                              <w:rPr>
                                <w:rFonts w:cs="B Nazanin"/>
                                <w:b/>
                                <w:bCs/>
                              </w:rPr>
                            </w:pPr>
                            <w:r w:rsidRPr="00407E33">
                              <w:rPr>
                                <w:rFonts w:cs="B Nazanin"/>
                                <w:b/>
                                <w:bCs/>
                                <w:rtl/>
                              </w:rPr>
                              <w:t>مشخصات فوق برای تمامی سابجکت‌ها یکسان بوده و تفاوتی از نظر فرکانس نمونه‌برداری، تعداد کانال‌ها و طول سیگنال بین داده‌های بارگذاری‌شده مشاهده نشد</w:t>
                            </w:r>
                            <w:r w:rsidRPr="00407E33">
                              <w:rPr>
                                <w:rFonts w:cs="B Nazanin"/>
                                <w:b/>
                                <w:bCs/>
                              </w:rPr>
                              <w:t>.</w:t>
                            </w:r>
                          </w:p>
                          <w:p w14:paraId="03A46ACE" w14:textId="41E9DD16" w:rsidR="00407E33" w:rsidRPr="00407E33" w:rsidRDefault="00407E33" w:rsidP="00407E33">
                            <w:pPr>
                              <w:pStyle w:val="NormalWeb"/>
                              <w:bidi/>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1096C" id="_x0000_s1029" style="position:absolute;margin-left:280.45pt;margin-top:1.5pt;width:268.5pt;height:295.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" fillcolor="white [3201]" strokecolor="#476166" strokeweight="2pt">
                <v:textbox inset="3pt,3pt,3pt,3pt">
                  <w:txbxContent>
                    <w:p w14:paraId="43D37D84" w14:textId="77777777" w:rsidR="00407E33" w:rsidRPr="00407E33" w:rsidRDefault="00407E33" w:rsidP="00407E33">
                      <w:pPr>
                        <w:pStyle w:val="NormalWeb"/>
                        <w:bidi/>
                        <w:jc w:val="lowKashida"/>
                        <w:rPr>
                          <w:rFonts w:cs="B Nazanin"/>
                          <w:b/>
                          <w:bCs/>
                        </w:rPr>
                      </w:pPr>
                      <w:r w:rsidRPr="00407E33">
                        <w:rPr>
                          <w:rFonts w:cs="B Nazanin"/>
                          <w:b/>
                          <w:bCs/>
                          <w:rtl/>
                        </w:rPr>
                        <w:t>با بررسی اطلاعات هر سیگنال، مشخصات زیر استخراج گردید</w:t>
                      </w:r>
                      <w:r w:rsidRPr="00407E33">
                        <w:rPr>
                          <w:rFonts w:cs="B Nazanin"/>
                          <w:b/>
                          <w:bCs/>
                        </w:rPr>
                        <w:t>:</w:t>
                      </w:r>
                    </w:p>
                    <w:p w14:paraId="238319B4"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فرکانس نمونه‌برداری سیگنال‌ها برابر با </w:t>
                      </w:r>
                      <w:r w:rsidRPr="00407E33">
                        <w:rPr>
                          <w:rFonts w:cs="B Nazanin"/>
                          <w:b/>
                          <w:bCs/>
                          <w:rtl/>
                          <w:lang w:bidi="fa-IR"/>
                        </w:rPr>
                        <w:t>۵۰۰</w:t>
                      </w:r>
                      <w:r w:rsidRPr="00407E33">
                        <w:rPr>
                          <w:rFonts w:cs="B Nazanin"/>
                          <w:b/>
                          <w:bCs/>
                          <w:rtl/>
                        </w:rPr>
                        <w:t xml:space="preserve"> هرتز است</w:t>
                      </w:r>
                      <w:r w:rsidRPr="00407E33">
                        <w:rPr>
                          <w:rFonts w:cs="B Nazanin"/>
                          <w:b/>
                          <w:bCs/>
                        </w:rPr>
                        <w:t>.</w:t>
                      </w:r>
                    </w:p>
                    <w:p w14:paraId="777DE5AE"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بر اساس قضیه نایکوئیست، فرکانس نایکوئیست برابر با </w:t>
                      </w:r>
                      <w:r w:rsidRPr="00407E33">
                        <w:rPr>
                          <w:rFonts w:cs="B Nazanin"/>
                          <w:b/>
                          <w:bCs/>
                          <w:rtl/>
                          <w:lang w:bidi="fa-IR"/>
                        </w:rPr>
                        <w:t>۲۵۰</w:t>
                      </w:r>
                      <w:r w:rsidRPr="00407E33">
                        <w:rPr>
                          <w:rFonts w:cs="B Nazanin"/>
                          <w:b/>
                          <w:bCs/>
                          <w:rtl/>
                        </w:rPr>
                        <w:t xml:space="preserve"> هرتز بوده و این مقدار نشان‌دهنده‌ی حداکثر فرکانس قابل بازسازی در سیگنال</w:t>
                      </w:r>
                      <w:r w:rsidRPr="00407E33">
                        <w:rPr>
                          <w:rFonts w:cs="B Nazanin"/>
                          <w:b/>
                          <w:bCs/>
                        </w:rPr>
                        <w:t xml:space="preserve"> EEG </w:t>
                      </w:r>
                      <w:r w:rsidRPr="00407E33">
                        <w:rPr>
                          <w:rFonts w:cs="B Nazanin"/>
                          <w:b/>
                          <w:bCs/>
                          <w:rtl/>
                        </w:rPr>
                        <w:t>می‌باشد</w:t>
                      </w:r>
                      <w:r w:rsidRPr="00407E33">
                        <w:rPr>
                          <w:rFonts w:cs="B Nazanin"/>
                          <w:b/>
                          <w:bCs/>
                        </w:rPr>
                        <w:t>.</w:t>
                      </w:r>
                    </w:p>
                    <w:p w14:paraId="33E13581"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تعداد کانال‌های</w:t>
                      </w:r>
                      <w:r w:rsidRPr="00407E33">
                        <w:rPr>
                          <w:rFonts w:cs="B Nazanin"/>
                          <w:b/>
                          <w:bCs/>
                        </w:rPr>
                        <w:t xml:space="preserve"> EEG </w:t>
                      </w:r>
                      <w:r w:rsidRPr="00407E33">
                        <w:rPr>
                          <w:rFonts w:cs="B Nazanin"/>
                          <w:b/>
                          <w:bCs/>
                          <w:rtl/>
                        </w:rPr>
                        <w:t xml:space="preserve">برای هر سابجکت برابر با </w:t>
                      </w:r>
                      <w:r w:rsidRPr="00407E33">
                        <w:rPr>
                          <w:rFonts w:cs="B Nazanin"/>
                          <w:b/>
                          <w:bCs/>
                          <w:rtl/>
                          <w:lang w:bidi="fa-IR"/>
                        </w:rPr>
                        <w:t>۲۰</w:t>
                      </w:r>
                      <w:r w:rsidRPr="00407E33">
                        <w:rPr>
                          <w:rFonts w:cs="B Nazanin"/>
                          <w:b/>
                          <w:bCs/>
                          <w:rtl/>
                        </w:rPr>
                        <w:t xml:space="preserve"> کانال است</w:t>
                      </w:r>
                      <w:r w:rsidRPr="00407E33">
                        <w:rPr>
                          <w:rFonts w:cs="B Nazanin"/>
                          <w:b/>
                          <w:bCs/>
                        </w:rPr>
                        <w:t>.</w:t>
                      </w:r>
                    </w:p>
                    <w:p w14:paraId="61CE61EA"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طول هر سیگنال حدود </w:t>
                      </w:r>
                      <w:r w:rsidRPr="00407E33">
                        <w:rPr>
                          <w:rFonts w:cs="B Nazanin"/>
                          <w:b/>
                          <w:bCs/>
                          <w:rtl/>
                          <w:lang w:bidi="fa-IR"/>
                        </w:rPr>
                        <w:t>۶</w:t>
                      </w:r>
                      <w:r w:rsidRPr="00407E33">
                        <w:rPr>
                          <w:rFonts w:cs="B Nazanin"/>
                          <w:b/>
                          <w:bCs/>
                          <w:rtl/>
                        </w:rPr>
                        <w:t xml:space="preserve"> دقیقه (تقریباً </w:t>
                      </w:r>
                      <w:r w:rsidRPr="00407E33">
                        <w:rPr>
                          <w:rFonts w:cs="B Nazanin"/>
                          <w:b/>
                          <w:bCs/>
                          <w:rtl/>
                          <w:lang w:bidi="fa-IR"/>
                        </w:rPr>
                        <w:t>۳۶۷</w:t>
                      </w:r>
                      <w:r w:rsidRPr="00407E33">
                        <w:rPr>
                          <w:rFonts w:cs="B Nazanin"/>
                          <w:b/>
                          <w:bCs/>
                          <w:rtl/>
                        </w:rPr>
                        <w:t xml:space="preserve"> ثانیه) بوده که معادل </w:t>
                      </w:r>
                      <w:r w:rsidRPr="00407E33">
                        <w:rPr>
                          <w:rFonts w:cs="B Nazanin"/>
                          <w:b/>
                          <w:bCs/>
                          <w:rtl/>
                          <w:lang w:bidi="fa-IR"/>
                        </w:rPr>
                        <w:t>۱۸۳</w:t>
                      </w:r>
                      <w:r w:rsidRPr="00407E33">
                        <w:rPr>
                          <w:rFonts w:ascii="Arial" w:hAnsi="Arial" w:cs="Arial" w:hint="cs"/>
                          <w:b/>
                          <w:bCs/>
                          <w:rtl/>
                        </w:rPr>
                        <w:t>٬</w:t>
                      </w:r>
                      <w:r w:rsidRPr="00407E33">
                        <w:rPr>
                          <w:rFonts w:cs="B Nazanin"/>
                          <w:b/>
                          <w:bCs/>
                          <w:rtl/>
                          <w:lang w:bidi="fa-IR"/>
                        </w:rPr>
                        <w:t>۶۰۰</w:t>
                      </w:r>
                      <w:r w:rsidRPr="00407E33">
                        <w:rPr>
                          <w:rFonts w:cs="B Nazanin"/>
                          <w:b/>
                          <w:bCs/>
                          <w:rtl/>
                        </w:rPr>
                        <w:t xml:space="preserve"> نمونه‌ی زمانی می‌باشد</w:t>
                      </w:r>
                      <w:r w:rsidRPr="00407E33">
                        <w:rPr>
                          <w:rFonts w:cs="B Nazanin"/>
                          <w:b/>
                          <w:bCs/>
                        </w:rPr>
                        <w:t>.</w:t>
                      </w:r>
                    </w:p>
                    <w:p w14:paraId="458F35DC" w14:textId="6DBDE939" w:rsidR="00407E33" w:rsidRPr="00407E33" w:rsidRDefault="00407E33" w:rsidP="00407E33">
                      <w:pPr>
                        <w:pStyle w:val="NormalWeb"/>
                        <w:bidi/>
                        <w:jc w:val="lowKashida"/>
                        <w:rPr>
                          <w:rFonts w:cs="B Nazanin"/>
                          <w:b/>
                          <w:bCs/>
                        </w:rPr>
                      </w:pPr>
                      <w:r w:rsidRPr="00407E33">
                        <w:rPr>
                          <w:rFonts w:cs="B Nazanin"/>
                          <w:b/>
                          <w:bCs/>
                          <w:rtl/>
                        </w:rPr>
                        <w:t>مشخصات فوق برای تمامی سابجکت‌ها یکسان بوده و تفاوتی از نظر فرکانس نمونه‌برداری، تعداد کانال‌ها و طول سیگنال بین داده‌های بارگذاری‌شده مشاهده نشد</w:t>
                      </w:r>
                      <w:r w:rsidRPr="00407E33">
                        <w:rPr>
                          <w:rFonts w:cs="B Nazanin"/>
                          <w:b/>
                          <w:bCs/>
                        </w:rPr>
                        <w:t>.</w:t>
                      </w:r>
                    </w:p>
                    <w:p w14:paraId="03A46ACE" w14:textId="41E9DD16" w:rsidR="00407E33" w:rsidRPr="00407E33" w:rsidRDefault="00407E33" w:rsidP="00407E33">
                      <w:pPr>
                        <w:pStyle w:val="NormalWeb"/>
                        <w:bidi/>
                        <w:jc w:val="lowKashida"/>
                        <w:rPr>
                          <w:rFonts w:cs="B Nazanin"/>
                        </w:rPr>
                      </w:pPr>
                    </w:p>
                  </w:txbxContent>
                </v:textbox>
              </v:roundrect>
            </w:pict>
          </mc:Fallback>
        </mc:AlternateContent>
      </w:r>
      <w:r w:rsidRPr="00407E33">
        <w:rPr>
          <w:noProof/>
        </w:rPr>
        <w:drawing>
          <wp:anchor distT="0" distB="0" distL="114300" distR="114300" simplePos="0" relativeHeight="251681792" behindDoc="0" locked="0" layoutInCell="1" allowOverlap="1" wp14:anchorId="4DE1C157" wp14:editId="7E324B36">
            <wp:simplePos x="0" y="0"/>
            <wp:positionH relativeFrom="margin">
              <wp:posOffset>-146685</wp:posOffset>
            </wp:positionH>
            <wp:positionV relativeFrom="paragraph">
              <wp:posOffset>64495</wp:posOffset>
            </wp:positionV>
            <wp:extent cx="3308350" cy="3699510"/>
            <wp:effectExtent l="57150" t="57150" r="101600" b="91440"/>
            <wp:wrapNone/>
            <wp:docPr id="54109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98760" name=""/>
                    <pic:cNvPicPr/>
                  </pic:nvPicPr>
                  <pic:blipFill>
                    <a:blip r:embed="rId19">
                      <a:extLst>
                        <a:ext uri="{28A0092B-C50C-407E-A947-70E740481C1C}">
                          <a14:useLocalDpi xmlns:a14="http://schemas.microsoft.com/office/drawing/2010/main" val="0"/>
                        </a:ext>
                      </a:extLst>
                    </a:blip>
                    <a:stretch>
                      <a:fillRect/>
                    </a:stretch>
                  </pic:blipFill>
                  <pic:spPr>
                    <a:xfrm>
                      <a:off x="0" y="0"/>
                      <a:ext cx="3308350" cy="369951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ACDA02" w14:textId="77777777" w:rsidR="00215584" w:rsidRDefault="00215584"/>
    <w:p w14:paraId="26AAAFBF" w14:textId="7163E1C9" w:rsidR="00215584" w:rsidRDefault="00215584"/>
    <w:p w14:paraId="10D5BD5E" w14:textId="77777777" w:rsidR="00215584" w:rsidRDefault="00215584"/>
    <w:p w14:paraId="775A9B69" w14:textId="145E9EBB" w:rsidR="00215584" w:rsidRDefault="00215584"/>
    <w:p w14:paraId="787821E7" w14:textId="3D4F16A1" w:rsidR="00215584" w:rsidRDefault="00215584"/>
    <w:p w14:paraId="71C5EE7D" w14:textId="26B55389" w:rsidR="00215584" w:rsidRDefault="00215584"/>
    <w:p w14:paraId="2EB6F1F5" w14:textId="618C42EC" w:rsidR="00215584" w:rsidRDefault="00215584"/>
    <w:p w14:paraId="6404DA4D" w14:textId="009D3994" w:rsidR="00215584" w:rsidRDefault="00215584"/>
    <w:p w14:paraId="59F8BEFE" w14:textId="77777777" w:rsidR="00215584" w:rsidRDefault="00215584"/>
    <w:p w14:paraId="1882DBD1" w14:textId="77777777" w:rsidR="00215584" w:rsidRDefault="00215584"/>
    <w:p w14:paraId="468C33D1" w14:textId="77777777" w:rsidR="00215584" w:rsidRDefault="00215584"/>
    <w:p w14:paraId="7BAED6BC" w14:textId="1F2C75E9" w:rsidR="00215584" w:rsidRDefault="00215584"/>
    <w:p w14:paraId="6D4BDFFD" w14:textId="77777777" w:rsidR="00215584" w:rsidRDefault="00215584"/>
    <w:p w14:paraId="3FCF0B4D" w14:textId="77777777" w:rsidR="00215584" w:rsidRDefault="00215584"/>
    <w:p w14:paraId="3A6E827D" w14:textId="77777777" w:rsidR="00215584" w:rsidRDefault="00215584"/>
    <w:p w14:paraId="16976806" w14:textId="43AE32B7" w:rsidR="00215584" w:rsidRDefault="00215584"/>
    <w:p w14:paraId="140472B6" w14:textId="10EC41AC" w:rsidR="00215584" w:rsidRDefault="00215584"/>
    <w:p w14:paraId="74E7B428" w14:textId="77777777" w:rsidR="00215584" w:rsidRDefault="00215584"/>
    <w:p w14:paraId="65E496E0" w14:textId="77777777" w:rsidR="00215584" w:rsidRDefault="00215584"/>
    <w:p w14:paraId="0FDD08AF" w14:textId="77777777" w:rsidR="00215584" w:rsidRDefault="00215584"/>
    <w:p w14:paraId="5D80469D" w14:textId="77777777" w:rsidR="00215584" w:rsidRDefault="00215584"/>
    <w:p w14:paraId="37771D1D" w14:textId="26CE1999" w:rsidR="00215584" w:rsidRDefault="00104D10">
      <w:r>
        <w:rPr>
          <w:noProof/>
        </w:rPr>
        <mc:AlternateContent>
          <mc:Choice Requires="wps">
            <w:drawing>
              <wp:anchor distT="0" distB="0" distL="114300" distR="114300" simplePos="0" relativeHeight="251686912" behindDoc="0" locked="0" layoutInCell="1" allowOverlap="1" wp14:anchorId="2B08A66C" wp14:editId="73BB76E2">
                <wp:simplePos x="0" y="0"/>
                <wp:positionH relativeFrom="margin">
                  <wp:posOffset>-160638</wp:posOffset>
                </wp:positionH>
                <wp:positionV relativeFrom="paragraph">
                  <wp:posOffset>190122</wp:posOffset>
                </wp:positionV>
                <wp:extent cx="7132698" cy="4201298"/>
                <wp:effectExtent l="0" t="0" r="11430" b="27940"/>
                <wp:wrapNone/>
                <wp:docPr id="1322788093" name="Rectangle: Rounded Corners 11"/>
                <wp:cNvGraphicFramePr/>
                <a:graphic xmlns:a="http://schemas.openxmlformats.org/drawingml/2006/main">
                  <a:graphicData uri="http://schemas.microsoft.com/office/word/2010/wordprocessingShape">
                    <wps:wsp>
                      <wps:cNvSpPr/>
                      <wps:spPr>
                        <a:xfrm>
                          <a:off x="0" y="0"/>
                          <a:ext cx="7132698" cy="4201298"/>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55BC4884" w14:textId="77777777" w:rsidR="007D2F8A" w:rsidRDefault="007D2F8A" w:rsidP="007D2F8A">
                            <w:pPr>
                              <w:pStyle w:val="NormalWeb"/>
                              <w:bidi/>
                              <w:jc w:val="lowKashida"/>
                              <w:rPr>
                                <w:rFonts w:cs="B Nazanin"/>
                                <w:b/>
                                <w:bCs/>
                                <w:rtl/>
                              </w:rPr>
                            </w:pPr>
                            <w:r w:rsidRPr="007D2F8A">
                              <w:rPr>
                                <w:rFonts w:cs="B Nazanin"/>
                                <w:b/>
                                <w:bCs/>
                                <w:rtl/>
                              </w:rPr>
                              <w:t>بررسی سیگنال</w:t>
                            </w:r>
                            <w:r w:rsidRPr="007D2F8A">
                              <w:rPr>
                                <w:rFonts w:cs="B Nazanin"/>
                                <w:b/>
                                <w:bCs/>
                              </w:rPr>
                              <w:t xml:space="preserve"> EEG </w:t>
                            </w:r>
                            <w:r w:rsidRPr="007D2F8A">
                              <w:rPr>
                                <w:rFonts w:cs="B Nazanin"/>
                                <w:b/>
                                <w:bCs/>
                                <w:rtl/>
                              </w:rPr>
                              <w:t>در حوزه زمان</w:t>
                            </w:r>
                          </w:p>
                          <w:p w14:paraId="3E9FFB2B" w14:textId="4707C2F5" w:rsidR="007D2F8A" w:rsidRDefault="007D2F8A" w:rsidP="007D2F8A">
                            <w:pPr>
                              <w:pStyle w:val="NormalWeb"/>
                              <w:bidi/>
                              <w:jc w:val="lowKashida"/>
                              <w:rPr>
                                <w:rFonts w:cs="B Nazanin"/>
                                <w:b/>
                                <w:bCs/>
                                <w:rtl/>
                              </w:rPr>
                            </w:pPr>
                            <w:r w:rsidRPr="007D2F8A">
                              <w:rPr>
                                <w:rFonts w:cs="B Nazanin"/>
                                <w:b/>
                                <w:bCs/>
                                <w:rtl/>
                              </w:rPr>
                              <w:t>در این بخش، سیگنال‌های</w:t>
                            </w:r>
                            <w:r w:rsidRPr="007D2F8A">
                              <w:rPr>
                                <w:rFonts w:cs="B Nazanin"/>
                                <w:b/>
                                <w:bCs/>
                              </w:rPr>
                              <w:t xml:space="preserve"> EEG </w:t>
                            </w:r>
                            <w:r w:rsidRPr="007D2F8A">
                              <w:rPr>
                                <w:rFonts w:cs="B Nazanin"/>
                                <w:b/>
                                <w:bCs/>
                                <w:rtl/>
                              </w:rPr>
                              <w:t xml:space="preserve">مربوط به هر سابجکت در حوزه زمان مورد بررسی قرار گرفتند. برای این منظور، داده‌های هر سابجکت که به‌صورت دیکشنری بارگذاری شده بودند، به‌صورت جداگانه پردازش شدند. با استفاده از تابع </w:t>
                            </w:r>
                            <w:proofErr w:type="spellStart"/>
                            <w:r w:rsidRPr="007D2F8A">
                              <w:rPr>
                                <w:rFonts w:cs="B Nazanin"/>
                                <w:b/>
                                <w:bCs/>
                              </w:rPr>
                              <w:t>raw.plot</w:t>
                            </w:r>
                            <w:proofErr w:type="spellEnd"/>
                            <w:r w:rsidR="00104D10">
                              <w:rPr>
                                <w:rFonts w:cs="B Nazanin" w:hint="cs"/>
                                <w:b/>
                                <w:bCs/>
                                <w:rtl/>
                              </w:rPr>
                              <w:t xml:space="preserve"> </w:t>
                            </w:r>
                            <w:r w:rsidRPr="007D2F8A">
                              <w:rPr>
                                <w:rFonts w:cs="B Nazanin"/>
                                <w:b/>
                                <w:bCs/>
                              </w:rPr>
                              <w:t xml:space="preserve"> </w:t>
                            </w:r>
                            <w:r w:rsidRPr="007D2F8A">
                              <w:rPr>
                                <w:rFonts w:cs="B Nazanin"/>
                                <w:b/>
                                <w:bCs/>
                                <w:rtl/>
                              </w:rPr>
                              <w:t>از کتابخانه</w:t>
                            </w:r>
                            <w:r w:rsidRPr="007D2F8A">
                              <w:rPr>
                                <w:rFonts w:cs="B Nazanin"/>
                                <w:b/>
                                <w:bCs/>
                              </w:rPr>
                              <w:t xml:space="preserve"> MNE</w:t>
                            </w:r>
                            <w:r w:rsidRPr="007D2F8A">
                              <w:rPr>
                                <w:rFonts w:cs="B Nazanin"/>
                                <w:b/>
                                <w:bCs/>
                                <w:rtl/>
                              </w:rPr>
                              <w:t>، سیگنال‌های</w:t>
                            </w:r>
                            <w:r w:rsidRPr="007D2F8A">
                              <w:rPr>
                                <w:rFonts w:cs="B Nazanin"/>
                                <w:b/>
                                <w:bCs/>
                              </w:rPr>
                              <w:t xml:space="preserve"> EEG </w:t>
                            </w:r>
                            <w:r w:rsidRPr="007D2F8A">
                              <w:rPr>
                                <w:rFonts w:cs="B Nazanin"/>
                                <w:b/>
                                <w:bCs/>
                                <w:rtl/>
                              </w:rPr>
                              <w:t>هر کانال به‌صورت تعاملی و در بازه‌های زمانی مختلف نمایش داده شدند</w:t>
                            </w:r>
                            <w:r w:rsidRPr="007D2F8A">
                              <w:rPr>
                                <w:rFonts w:cs="B Nazanin"/>
                                <w:b/>
                                <w:bCs/>
                              </w:rPr>
                              <w:t>.</w:t>
                            </w:r>
                          </w:p>
                          <w:p w14:paraId="65054105" w14:textId="77777777" w:rsidR="00104D10" w:rsidRPr="00104D10" w:rsidRDefault="00104D10" w:rsidP="00104D10">
                            <w:pPr>
                              <w:pStyle w:val="NormalWeb"/>
                              <w:bidi/>
                              <w:jc w:val="lowKashida"/>
                              <w:rPr>
                                <w:rFonts w:cs="B Nazanin"/>
                                <w:b/>
                                <w:bCs/>
                              </w:rPr>
                            </w:pPr>
                            <w:r w:rsidRPr="00104D10">
                              <w:rPr>
                                <w:rFonts w:cs="B Nazanin"/>
                                <w:b/>
                                <w:bCs/>
                                <w:rtl/>
                              </w:rPr>
                              <w:t>به‌منظور بررسی رفتار سیگنال‌های</w:t>
                            </w:r>
                            <w:r w:rsidRPr="00104D10">
                              <w:rPr>
                                <w:rFonts w:cs="B Nazanin"/>
                                <w:b/>
                                <w:bCs/>
                              </w:rPr>
                              <w:t xml:space="preserve"> EEG </w:t>
                            </w:r>
                            <w:r w:rsidRPr="00104D10">
                              <w:rPr>
                                <w:rFonts w:cs="B Nazanin"/>
                                <w:b/>
                                <w:bCs/>
                                <w:rtl/>
                              </w:rPr>
                              <w:t>در حوزه زمان، سیگنال هر کانال در بازه‌های زمانی مختلف از ثبت مورد مشاهده و مقایسه قرار گرفت. برای این منظور، سیگنال‌ها در بخش‌های ابتدایی، میانی و انتهایی ثبت نمایش داده شدند تا تغییرات احتمالی در دامنه، الگوی نوسانات و میزان نویز بررسی شود</w:t>
                            </w:r>
                            <w:r w:rsidRPr="00104D10">
                              <w:rPr>
                                <w:rFonts w:cs="B Nazanin"/>
                                <w:b/>
                                <w:bCs/>
                              </w:rPr>
                              <w:t>.</w:t>
                            </w:r>
                          </w:p>
                          <w:p w14:paraId="19F50B91" w14:textId="11E4434E" w:rsidR="00104D10" w:rsidRPr="00104D10" w:rsidRDefault="00104D10" w:rsidP="00104D10">
                            <w:pPr>
                              <w:pStyle w:val="NormalWeb"/>
                              <w:bidi/>
                              <w:jc w:val="lowKashida"/>
                              <w:rPr>
                                <w:rFonts w:cs="B Nazanin"/>
                                <w:b/>
                                <w:bCs/>
                                <w:color w:val="EE0000"/>
                              </w:rPr>
                            </w:pPr>
                            <w:r w:rsidRPr="00104D10">
                              <w:rPr>
                                <w:rFonts w:cs="B Nazanin"/>
                                <w:b/>
                                <w:bCs/>
                                <w:color w:val="EE0000"/>
                                <w:rtl/>
                              </w:rPr>
                              <w:t>نتایج نشان داد که الگوی کلی سیگنال‌ها در طول زمان پایدار بوده و تفاوت‌های مشاهده‌شده در بازه‌های زمانی مختلف عمدتاً مربوط به نوسانات طبیعی سیگنال</w:t>
                            </w:r>
                            <w:r w:rsidRPr="00104D10">
                              <w:rPr>
                                <w:rFonts w:cs="B Nazanin"/>
                                <w:b/>
                                <w:bCs/>
                                <w:color w:val="EE0000"/>
                              </w:rPr>
                              <w:t xml:space="preserve"> EEG </w:t>
                            </w:r>
                            <w:r w:rsidRPr="00104D10">
                              <w:rPr>
                                <w:rFonts w:cs="B Nazanin"/>
                                <w:b/>
                                <w:bCs/>
                                <w:color w:val="EE0000"/>
                                <w:rtl/>
                              </w:rPr>
                              <w:t>و نویزهای گذرا می‌باشد. رفتار کانال‌ها در اغلب بازه‌های زمانی مشابه بوده و تغییر غیرعادی قابل توجهی مشاهده نشد</w:t>
                            </w:r>
                            <w:r>
                              <w:rPr>
                                <w:rFonts w:cs="B Nazanin" w:hint="cs"/>
                                <w:b/>
                                <w:bCs/>
                                <w:color w:val="EE0000"/>
                                <w:rtl/>
                              </w:rPr>
                              <w:t>.</w:t>
                            </w:r>
                            <w:r w:rsidRPr="00104D10">
                              <w:rPr>
                                <w:rtl/>
                              </w:rPr>
                              <w:t xml:space="preserve"> </w:t>
                            </w:r>
                            <w:r w:rsidRPr="00104D10">
                              <w:rPr>
                                <w:rFonts w:cs="B Nazanin"/>
                                <w:b/>
                                <w:bCs/>
                                <w:color w:val="EE0000"/>
                                <w:rtl/>
                              </w:rPr>
                              <w:t>این بررسی برای تمامی سابجکت‌ها انجام شد و نتایج مشابهی به‌دست آمد</w:t>
                            </w:r>
                            <w:r w:rsidRPr="00104D10">
                              <w:rPr>
                                <w:rFonts w:cs="B Nazanin"/>
                                <w:b/>
                                <w:bCs/>
                                <w:color w:val="EE0000"/>
                              </w:rPr>
                              <w:t>.</w:t>
                            </w:r>
                          </w:p>
                          <w:p w14:paraId="3E133180" w14:textId="0F6F1D92" w:rsidR="00104D10" w:rsidRPr="00104D10" w:rsidRDefault="00104D10" w:rsidP="00104D10">
                            <w:pPr>
                              <w:pStyle w:val="NormalWeb"/>
                              <w:bidi/>
                              <w:jc w:val="lowKashida"/>
                              <w:rPr>
                                <w:rFonts w:cs="B Nazanin"/>
                                <w:b/>
                                <w:bCs/>
                                <w:color w:val="000000" w:themeColor="text1"/>
                                <w:rtl/>
                              </w:rPr>
                            </w:pPr>
                            <w:r w:rsidRPr="00104D10">
                              <w:rPr>
                                <w:rFonts w:cs="B Nazanin"/>
                                <w:b/>
                                <w:bCs/>
                                <w:color w:val="000000" w:themeColor="text1"/>
                                <w:rtl/>
                              </w:rPr>
                              <w:t>نمونه‌ای از نمایش سیگنال</w:t>
                            </w:r>
                            <w:r w:rsidRPr="00104D10">
                              <w:rPr>
                                <w:rFonts w:cs="B Nazanin"/>
                                <w:b/>
                                <w:bCs/>
                                <w:color w:val="000000" w:themeColor="text1"/>
                              </w:rPr>
                              <w:t xml:space="preserve"> EEG </w:t>
                            </w:r>
                            <w:r w:rsidRPr="00104D10">
                              <w:rPr>
                                <w:rFonts w:cs="B Nazanin"/>
                                <w:b/>
                                <w:bCs/>
                                <w:color w:val="000000" w:themeColor="text1"/>
                                <w:rtl/>
                              </w:rPr>
                              <w:t>در حوزه زمان برای یک سابجکت</w:t>
                            </w:r>
                            <w:r w:rsidRPr="00104D10">
                              <w:rPr>
                                <w:rFonts w:cs="B Nazanin" w:hint="cs"/>
                                <w:b/>
                                <w:bCs/>
                                <w:color w:val="000000" w:themeColor="text1"/>
                                <w:rtl/>
                              </w:rPr>
                              <w:t xml:space="preserve"> 1 در صفحه بعد اورده شده است.</w:t>
                            </w:r>
                          </w:p>
                          <w:p w14:paraId="2D8A4385" w14:textId="77777777" w:rsidR="00104D10" w:rsidRDefault="00104D10" w:rsidP="00104D10">
                            <w:pPr>
                              <w:pStyle w:val="NormalWeb"/>
                              <w:bidi/>
                              <w:jc w:val="lowKashida"/>
                              <w:rPr>
                                <w:rFonts w:cs="B Nazanin"/>
                                <w:b/>
                                <w:bCs/>
                                <w:color w:val="EE0000"/>
                                <w:rtl/>
                              </w:rPr>
                            </w:pPr>
                          </w:p>
                          <w:p w14:paraId="25B6DE73" w14:textId="77777777" w:rsidR="00104D10" w:rsidRPr="00104D10" w:rsidRDefault="00104D10" w:rsidP="00104D10">
                            <w:pPr>
                              <w:pStyle w:val="NormalWeb"/>
                              <w:bidi/>
                              <w:jc w:val="lowKashida"/>
                              <w:rPr>
                                <w:rFonts w:cs="B Nazanin"/>
                                <w:b/>
                                <w:bCs/>
                                <w:color w:val="EE0000"/>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8A66C" id="_x0000_s1030" style="position:absolute;margin-left:-12.65pt;margin-top:14.95pt;width:561.65pt;height:330.8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" fillcolor="white [3201]" strokecolor="#476166" strokeweight="2pt">
                <v:textbox inset="3pt,3pt,3pt,3pt">
                  <w:txbxContent>
                    <w:p w14:paraId="55BC4884" w14:textId="77777777" w:rsidR="007D2F8A" w:rsidRDefault="007D2F8A" w:rsidP="007D2F8A">
                      <w:pPr>
                        <w:pStyle w:val="NormalWeb"/>
                        <w:bidi/>
                        <w:jc w:val="lowKashida"/>
                        <w:rPr>
                          <w:rFonts w:cs="B Nazanin"/>
                          <w:b/>
                          <w:bCs/>
                          <w:rtl/>
                        </w:rPr>
                      </w:pPr>
                      <w:r w:rsidRPr="007D2F8A">
                        <w:rPr>
                          <w:rFonts w:cs="B Nazanin"/>
                          <w:b/>
                          <w:bCs/>
                          <w:rtl/>
                        </w:rPr>
                        <w:t>بررسی سیگنال</w:t>
                      </w:r>
                      <w:r w:rsidRPr="007D2F8A">
                        <w:rPr>
                          <w:rFonts w:cs="B Nazanin"/>
                          <w:b/>
                          <w:bCs/>
                        </w:rPr>
                        <w:t xml:space="preserve"> EEG </w:t>
                      </w:r>
                      <w:r w:rsidRPr="007D2F8A">
                        <w:rPr>
                          <w:rFonts w:cs="B Nazanin"/>
                          <w:b/>
                          <w:bCs/>
                          <w:rtl/>
                        </w:rPr>
                        <w:t>در حوزه زمان</w:t>
                      </w:r>
                    </w:p>
                    <w:p w14:paraId="3E9FFB2B" w14:textId="4707C2F5" w:rsidR="007D2F8A" w:rsidRDefault="007D2F8A" w:rsidP="007D2F8A">
                      <w:pPr>
                        <w:pStyle w:val="NormalWeb"/>
                        <w:bidi/>
                        <w:jc w:val="lowKashida"/>
                        <w:rPr>
                          <w:rFonts w:cs="B Nazanin"/>
                          <w:b/>
                          <w:bCs/>
                          <w:rtl/>
                        </w:rPr>
                      </w:pPr>
                      <w:r w:rsidRPr="007D2F8A">
                        <w:rPr>
                          <w:rFonts w:cs="B Nazanin"/>
                          <w:b/>
                          <w:bCs/>
                          <w:rtl/>
                        </w:rPr>
                        <w:t>در این بخش، سیگنال‌های</w:t>
                      </w:r>
                      <w:r w:rsidRPr="007D2F8A">
                        <w:rPr>
                          <w:rFonts w:cs="B Nazanin"/>
                          <w:b/>
                          <w:bCs/>
                        </w:rPr>
                        <w:t xml:space="preserve"> EEG </w:t>
                      </w:r>
                      <w:r w:rsidRPr="007D2F8A">
                        <w:rPr>
                          <w:rFonts w:cs="B Nazanin"/>
                          <w:b/>
                          <w:bCs/>
                          <w:rtl/>
                        </w:rPr>
                        <w:t xml:space="preserve">مربوط به هر سابجکت در حوزه زمان مورد بررسی قرار گرفتند. برای این منظور، داده‌های هر سابجکت که به‌صورت دیکشنری بارگذاری شده بودند، به‌صورت جداگانه پردازش شدند. با استفاده از تابع </w:t>
                      </w:r>
                      <w:proofErr w:type="spellStart"/>
                      <w:r w:rsidRPr="007D2F8A">
                        <w:rPr>
                          <w:rFonts w:cs="B Nazanin"/>
                          <w:b/>
                          <w:bCs/>
                        </w:rPr>
                        <w:t>raw.plot</w:t>
                      </w:r>
                      <w:proofErr w:type="spellEnd"/>
                      <w:r w:rsidR="00104D10">
                        <w:rPr>
                          <w:rFonts w:cs="B Nazanin" w:hint="cs"/>
                          <w:b/>
                          <w:bCs/>
                          <w:rtl/>
                        </w:rPr>
                        <w:t xml:space="preserve"> </w:t>
                      </w:r>
                      <w:r w:rsidRPr="007D2F8A">
                        <w:rPr>
                          <w:rFonts w:cs="B Nazanin"/>
                          <w:b/>
                          <w:bCs/>
                        </w:rPr>
                        <w:t xml:space="preserve"> </w:t>
                      </w:r>
                      <w:r w:rsidRPr="007D2F8A">
                        <w:rPr>
                          <w:rFonts w:cs="B Nazanin"/>
                          <w:b/>
                          <w:bCs/>
                          <w:rtl/>
                        </w:rPr>
                        <w:t>از کتابخانه</w:t>
                      </w:r>
                      <w:r w:rsidRPr="007D2F8A">
                        <w:rPr>
                          <w:rFonts w:cs="B Nazanin"/>
                          <w:b/>
                          <w:bCs/>
                        </w:rPr>
                        <w:t xml:space="preserve"> MNE</w:t>
                      </w:r>
                      <w:r w:rsidRPr="007D2F8A">
                        <w:rPr>
                          <w:rFonts w:cs="B Nazanin"/>
                          <w:b/>
                          <w:bCs/>
                          <w:rtl/>
                        </w:rPr>
                        <w:t>، سیگنال‌های</w:t>
                      </w:r>
                      <w:r w:rsidRPr="007D2F8A">
                        <w:rPr>
                          <w:rFonts w:cs="B Nazanin"/>
                          <w:b/>
                          <w:bCs/>
                        </w:rPr>
                        <w:t xml:space="preserve"> EEG </w:t>
                      </w:r>
                      <w:r w:rsidRPr="007D2F8A">
                        <w:rPr>
                          <w:rFonts w:cs="B Nazanin"/>
                          <w:b/>
                          <w:bCs/>
                          <w:rtl/>
                        </w:rPr>
                        <w:t>هر کانال به‌صورت تعاملی و در بازه‌های زمانی مختلف نمایش داده شدند</w:t>
                      </w:r>
                      <w:r w:rsidRPr="007D2F8A">
                        <w:rPr>
                          <w:rFonts w:cs="B Nazanin"/>
                          <w:b/>
                          <w:bCs/>
                        </w:rPr>
                        <w:t>.</w:t>
                      </w:r>
                    </w:p>
                    <w:p w14:paraId="65054105" w14:textId="77777777" w:rsidR="00104D10" w:rsidRPr="00104D10" w:rsidRDefault="00104D10" w:rsidP="00104D10">
                      <w:pPr>
                        <w:pStyle w:val="NormalWeb"/>
                        <w:bidi/>
                        <w:jc w:val="lowKashida"/>
                        <w:rPr>
                          <w:rFonts w:cs="B Nazanin"/>
                          <w:b/>
                          <w:bCs/>
                        </w:rPr>
                      </w:pPr>
                      <w:r w:rsidRPr="00104D10">
                        <w:rPr>
                          <w:rFonts w:cs="B Nazanin"/>
                          <w:b/>
                          <w:bCs/>
                          <w:rtl/>
                        </w:rPr>
                        <w:t>به‌منظور بررسی رفتار سیگنال‌های</w:t>
                      </w:r>
                      <w:r w:rsidRPr="00104D10">
                        <w:rPr>
                          <w:rFonts w:cs="B Nazanin"/>
                          <w:b/>
                          <w:bCs/>
                        </w:rPr>
                        <w:t xml:space="preserve"> EEG </w:t>
                      </w:r>
                      <w:r w:rsidRPr="00104D10">
                        <w:rPr>
                          <w:rFonts w:cs="B Nazanin"/>
                          <w:b/>
                          <w:bCs/>
                          <w:rtl/>
                        </w:rPr>
                        <w:t>در حوزه زمان، سیگنال هر کانال در بازه‌های زمانی مختلف از ثبت مورد مشاهده و مقایسه قرار گرفت. برای این منظور، سیگنال‌ها در بخش‌های ابتدایی، میانی و انتهایی ثبت نمایش داده شدند تا تغییرات احتمالی در دامنه، الگوی نوسانات و میزان نویز بررسی شود</w:t>
                      </w:r>
                      <w:r w:rsidRPr="00104D10">
                        <w:rPr>
                          <w:rFonts w:cs="B Nazanin"/>
                          <w:b/>
                          <w:bCs/>
                        </w:rPr>
                        <w:t>.</w:t>
                      </w:r>
                    </w:p>
                    <w:p w14:paraId="19F50B91" w14:textId="11E4434E" w:rsidR="00104D10" w:rsidRPr="00104D10" w:rsidRDefault="00104D10" w:rsidP="00104D10">
                      <w:pPr>
                        <w:pStyle w:val="NormalWeb"/>
                        <w:bidi/>
                        <w:jc w:val="lowKashida"/>
                        <w:rPr>
                          <w:rFonts w:cs="B Nazanin"/>
                          <w:b/>
                          <w:bCs/>
                          <w:color w:val="EE0000"/>
                        </w:rPr>
                      </w:pPr>
                      <w:r w:rsidRPr="00104D10">
                        <w:rPr>
                          <w:rFonts w:cs="B Nazanin"/>
                          <w:b/>
                          <w:bCs/>
                          <w:color w:val="EE0000"/>
                          <w:rtl/>
                        </w:rPr>
                        <w:t>نتایج نشان داد که الگوی کلی سیگنال‌ها در طول زمان پایدار بوده و تفاوت‌های مشاهده‌شده در بازه‌های زمانی مختلف عمدتاً مربوط به نوسانات طبیعی سیگنال</w:t>
                      </w:r>
                      <w:r w:rsidRPr="00104D10">
                        <w:rPr>
                          <w:rFonts w:cs="B Nazanin"/>
                          <w:b/>
                          <w:bCs/>
                          <w:color w:val="EE0000"/>
                        </w:rPr>
                        <w:t xml:space="preserve"> EEG </w:t>
                      </w:r>
                      <w:r w:rsidRPr="00104D10">
                        <w:rPr>
                          <w:rFonts w:cs="B Nazanin"/>
                          <w:b/>
                          <w:bCs/>
                          <w:color w:val="EE0000"/>
                          <w:rtl/>
                        </w:rPr>
                        <w:t>و نویزهای گذرا می‌باشد. رفتار کانال‌ها در اغلب بازه‌های زمانی مشابه بوده و تغییر غیرعادی قابل توجهی مشاهده نشد</w:t>
                      </w:r>
                      <w:r>
                        <w:rPr>
                          <w:rFonts w:cs="B Nazanin" w:hint="cs"/>
                          <w:b/>
                          <w:bCs/>
                          <w:color w:val="EE0000"/>
                          <w:rtl/>
                        </w:rPr>
                        <w:t>.</w:t>
                      </w:r>
                      <w:r w:rsidRPr="00104D10">
                        <w:rPr>
                          <w:rtl/>
                        </w:rPr>
                        <w:t xml:space="preserve"> </w:t>
                      </w:r>
                      <w:r w:rsidRPr="00104D10">
                        <w:rPr>
                          <w:rFonts w:cs="B Nazanin"/>
                          <w:b/>
                          <w:bCs/>
                          <w:color w:val="EE0000"/>
                          <w:rtl/>
                        </w:rPr>
                        <w:t>این بررسی برای تمامی سابجکت‌ها انجام شد و نتایج مشابهی به‌دست آمد</w:t>
                      </w:r>
                      <w:r w:rsidRPr="00104D10">
                        <w:rPr>
                          <w:rFonts w:cs="B Nazanin"/>
                          <w:b/>
                          <w:bCs/>
                          <w:color w:val="EE0000"/>
                        </w:rPr>
                        <w:t>.</w:t>
                      </w:r>
                    </w:p>
                    <w:p w14:paraId="3E133180" w14:textId="0F6F1D92" w:rsidR="00104D10" w:rsidRPr="00104D10" w:rsidRDefault="00104D10" w:rsidP="00104D10">
                      <w:pPr>
                        <w:pStyle w:val="NormalWeb"/>
                        <w:bidi/>
                        <w:jc w:val="lowKashida"/>
                        <w:rPr>
                          <w:rFonts w:cs="B Nazanin"/>
                          <w:b/>
                          <w:bCs/>
                          <w:color w:val="000000" w:themeColor="text1"/>
                          <w:rtl/>
                        </w:rPr>
                      </w:pPr>
                      <w:r w:rsidRPr="00104D10">
                        <w:rPr>
                          <w:rFonts w:cs="B Nazanin"/>
                          <w:b/>
                          <w:bCs/>
                          <w:color w:val="000000" w:themeColor="text1"/>
                          <w:rtl/>
                        </w:rPr>
                        <w:t>نمونه‌ای از نمایش سیگنال</w:t>
                      </w:r>
                      <w:r w:rsidRPr="00104D10">
                        <w:rPr>
                          <w:rFonts w:cs="B Nazanin"/>
                          <w:b/>
                          <w:bCs/>
                          <w:color w:val="000000" w:themeColor="text1"/>
                        </w:rPr>
                        <w:t xml:space="preserve"> EEG </w:t>
                      </w:r>
                      <w:r w:rsidRPr="00104D10">
                        <w:rPr>
                          <w:rFonts w:cs="B Nazanin"/>
                          <w:b/>
                          <w:bCs/>
                          <w:color w:val="000000" w:themeColor="text1"/>
                          <w:rtl/>
                        </w:rPr>
                        <w:t>در حوزه زمان برای یک سابجکت</w:t>
                      </w:r>
                      <w:r w:rsidRPr="00104D10">
                        <w:rPr>
                          <w:rFonts w:cs="B Nazanin" w:hint="cs"/>
                          <w:b/>
                          <w:bCs/>
                          <w:color w:val="000000" w:themeColor="text1"/>
                          <w:rtl/>
                        </w:rPr>
                        <w:t xml:space="preserve"> 1 در صفحه بعد اورده شده است.</w:t>
                      </w:r>
                    </w:p>
                    <w:p w14:paraId="2D8A4385" w14:textId="77777777" w:rsidR="00104D10" w:rsidRDefault="00104D10" w:rsidP="00104D10">
                      <w:pPr>
                        <w:pStyle w:val="NormalWeb"/>
                        <w:bidi/>
                        <w:jc w:val="lowKashida"/>
                        <w:rPr>
                          <w:rFonts w:cs="B Nazanin"/>
                          <w:b/>
                          <w:bCs/>
                          <w:color w:val="EE0000"/>
                          <w:rtl/>
                        </w:rPr>
                      </w:pPr>
                    </w:p>
                    <w:p w14:paraId="25B6DE73" w14:textId="77777777" w:rsidR="00104D10" w:rsidRPr="00104D10" w:rsidRDefault="00104D10" w:rsidP="00104D10">
                      <w:pPr>
                        <w:pStyle w:val="NormalWeb"/>
                        <w:bidi/>
                        <w:jc w:val="lowKashida"/>
                        <w:rPr>
                          <w:rFonts w:cs="B Nazanin"/>
                          <w:b/>
                          <w:bCs/>
                          <w:color w:val="EE0000"/>
                        </w:rPr>
                      </w:pPr>
                    </w:p>
                  </w:txbxContent>
                </v:textbox>
                <w10:wrap anchorx="margin"/>
              </v:roundrect>
            </w:pict>
          </mc:Fallback>
        </mc:AlternateContent>
      </w:r>
    </w:p>
    <w:p w14:paraId="1C78F1C6" w14:textId="5507C99B" w:rsidR="00215584" w:rsidRDefault="00215584"/>
    <w:p w14:paraId="3C1D6E2C" w14:textId="579DC0BC" w:rsidR="00215584" w:rsidRDefault="00215584"/>
    <w:p w14:paraId="51C72D2C" w14:textId="111CFC9C" w:rsidR="00215584" w:rsidRDefault="00215584"/>
    <w:p w14:paraId="2789DEBE" w14:textId="65E04B68" w:rsidR="00215584" w:rsidRDefault="00215584"/>
    <w:p w14:paraId="0D7CF642" w14:textId="280981EF" w:rsidR="00215584" w:rsidRDefault="00215584"/>
    <w:p w14:paraId="32079754" w14:textId="5932D749" w:rsidR="00215584" w:rsidRDefault="00215584"/>
    <w:p w14:paraId="42831519" w14:textId="41473827" w:rsidR="00215584" w:rsidRDefault="00215584"/>
    <w:p w14:paraId="0F7EF811" w14:textId="5C4A2C10" w:rsidR="00215584" w:rsidRDefault="00215584">
      <w:pPr>
        <w:rPr>
          <w:rtl/>
          <w:lang w:bidi="fa-IR"/>
        </w:rPr>
      </w:pPr>
    </w:p>
    <w:p w14:paraId="24A41E64" w14:textId="2272D355" w:rsidR="00215584" w:rsidRDefault="00215584"/>
    <w:p w14:paraId="64942AB5" w14:textId="77777777" w:rsidR="00215584" w:rsidRDefault="00215584"/>
    <w:p w14:paraId="1D571575" w14:textId="34E63C08" w:rsidR="00215584" w:rsidRDefault="00215584"/>
    <w:p w14:paraId="715A54A5" w14:textId="77777777" w:rsidR="00215584" w:rsidRDefault="00215584"/>
    <w:p w14:paraId="6C5BAE4F" w14:textId="77777777" w:rsidR="00215584" w:rsidRDefault="00215584"/>
    <w:p w14:paraId="3503D2C7" w14:textId="16631A8A" w:rsidR="00215584" w:rsidRDefault="00215584"/>
    <w:p w14:paraId="6C7B06AC" w14:textId="77777777" w:rsidR="00215584" w:rsidRDefault="00215584"/>
    <w:p w14:paraId="307C3A28" w14:textId="0192C70C" w:rsidR="00215584" w:rsidRDefault="00215584"/>
    <w:p w14:paraId="484893BF" w14:textId="5B2D7201" w:rsidR="00215584" w:rsidRDefault="00215584"/>
    <w:p w14:paraId="26A9DFB2" w14:textId="61FB9B65" w:rsidR="00215584" w:rsidRDefault="00215584"/>
    <w:p w14:paraId="7BADD3AE" w14:textId="57A3F28B" w:rsidR="00215584" w:rsidRDefault="00215584"/>
    <w:p w14:paraId="20FAF67F" w14:textId="6DFA7EC7" w:rsidR="00215584" w:rsidRDefault="00215584"/>
    <w:p w14:paraId="66915A1B" w14:textId="792C4908" w:rsidR="00215584" w:rsidRDefault="00104D10">
      <w:r w:rsidRPr="007D2F8A">
        <w:rPr>
          <w:noProof/>
          <w:lang w:bidi="fa-IR"/>
        </w:rPr>
        <w:drawing>
          <wp:anchor distT="0" distB="0" distL="114300" distR="114300" simplePos="0" relativeHeight="251688960" behindDoc="0" locked="0" layoutInCell="1" allowOverlap="1" wp14:anchorId="76B5054F" wp14:editId="5DC19CED">
            <wp:simplePos x="0" y="0"/>
            <wp:positionH relativeFrom="margin">
              <wp:posOffset>-230429</wp:posOffset>
            </wp:positionH>
            <wp:positionV relativeFrom="paragraph">
              <wp:posOffset>183429</wp:posOffset>
            </wp:positionV>
            <wp:extent cx="4028634" cy="774871"/>
            <wp:effectExtent l="57150" t="57150" r="86360" b="101600"/>
            <wp:wrapNone/>
            <wp:docPr id="166841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8433" name=""/>
                    <pic:cNvPicPr/>
                  </pic:nvPicPr>
                  <pic:blipFill>
                    <a:blip r:embed="rId20">
                      <a:extLst>
                        <a:ext uri="{28A0092B-C50C-407E-A947-70E740481C1C}">
                          <a14:useLocalDpi xmlns:a14="http://schemas.microsoft.com/office/drawing/2010/main" val="0"/>
                        </a:ext>
                      </a:extLst>
                    </a:blip>
                    <a:stretch>
                      <a:fillRect/>
                    </a:stretch>
                  </pic:blipFill>
                  <pic:spPr>
                    <a:xfrm>
                      <a:off x="0" y="0"/>
                      <a:ext cx="4028634" cy="774871"/>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0936491" w14:textId="3A76C33A" w:rsidR="00215584" w:rsidRDefault="00215584"/>
    <w:p w14:paraId="6F011EF7" w14:textId="594B37C9" w:rsidR="00215584" w:rsidRDefault="00215584"/>
    <w:p w14:paraId="4455F8D9" w14:textId="77777777" w:rsidR="00215584" w:rsidRDefault="00215584"/>
    <w:p w14:paraId="5C19AE15" w14:textId="77777777" w:rsidR="00215584" w:rsidRDefault="00215584"/>
    <w:p w14:paraId="669BF772" w14:textId="77777777" w:rsidR="00215584" w:rsidRDefault="00215584"/>
    <w:p w14:paraId="68C9C88C" w14:textId="08AECC0B" w:rsidR="00215584" w:rsidRDefault="00215584"/>
    <w:p w14:paraId="73DD06BD" w14:textId="4CBA9AE3" w:rsidR="00215584" w:rsidRDefault="00215584"/>
    <w:p w14:paraId="39B3A2DC" w14:textId="069945D1" w:rsidR="00215584" w:rsidRDefault="00215584"/>
    <w:p w14:paraId="120ED9C4" w14:textId="2DD4C25E" w:rsidR="00215584" w:rsidRDefault="00670895">
      <w:r w:rsidRPr="00104D10">
        <w:rPr>
          <w:noProof/>
        </w:rPr>
        <w:drawing>
          <wp:anchor distT="0" distB="0" distL="114300" distR="114300" simplePos="0" relativeHeight="251689984" behindDoc="0" locked="0" layoutInCell="1" allowOverlap="1" wp14:anchorId="0FFF7F66" wp14:editId="56316A10">
            <wp:simplePos x="0" y="0"/>
            <wp:positionH relativeFrom="margin">
              <wp:align>center</wp:align>
            </wp:positionH>
            <wp:positionV relativeFrom="paragraph">
              <wp:posOffset>62865</wp:posOffset>
            </wp:positionV>
            <wp:extent cx="6858000" cy="3749675"/>
            <wp:effectExtent l="57150" t="57150" r="95250" b="98425"/>
            <wp:wrapNone/>
            <wp:docPr id="5939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7148"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374967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18EA02E" w14:textId="2140B87E" w:rsidR="00215584" w:rsidRDefault="00215584"/>
    <w:p w14:paraId="01E03874" w14:textId="30027D10" w:rsidR="00215584" w:rsidRDefault="00215584"/>
    <w:p w14:paraId="37B94AE2" w14:textId="08FEA9E6" w:rsidR="00215584" w:rsidRDefault="00215584"/>
    <w:p w14:paraId="2A513CAB" w14:textId="61860FB2" w:rsidR="00215584" w:rsidRDefault="00215584"/>
    <w:p w14:paraId="21224EFD" w14:textId="2B69C1DD" w:rsidR="00215584" w:rsidRDefault="00215584"/>
    <w:p w14:paraId="09380FCE" w14:textId="0F74D9C6" w:rsidR="00215584" w:rsidRDefault="00215584"/>
    <w:p w14:paraId="426D82B6" w14:textId="77777777" w:rsidR="00215584" w:rsidRDefault="00215584"/>
    <w:p w14:paraId="6937A17F" w14:textId="6F7A79EA" w:rsidR="00215584" w:rsidRDefault="00215584"/>
    <w:p w14:paraId="03017D18" w14:textId="77777777" w:rsidR="00215584" w:rsidRDefault="00215584"/>
    <w:p w14:paraId="137713F2" w14:textId="77777777" w:rsidR="00215584" w:rsidRDefault="00215584"/>
    <w:p w14:paraId="200BA8E1" w14:textId="77777777" w:rsidR="00215584" w:rsidRDefault="00215584"/>
    <w:p w14:paraId="7F52A4FD" w14:textId="77777777" w:rsidR="00215584" w:rsidRDefault="00215584"/>
    <w:p w14:paraId="60C7815A" w14:textId="77777777" w:rsidR="00215584" w:rsidRDefault="00215584"/>
    <w:p w14:paraId="645A694A" w14:textId="23B24360" w:rsidR="00215584" w:rsidRDefault="00215584"/>
    <w:p w14:paraId="665A5992" w14:textId="77777777" w:rsidR="00215584" w:rsidRDefault="00215584"/>
    <w:p w14:paraId="1737EEF7" w14:textId="51C16B63" w:rsidR="00215584" w:rsidRDefault="00215584"/>
    <w:p w14:paraId="73DFE814" w14:textId="77777777" w:rsidR="00215584" w:rsidRDefault="00215584"/>
    <w:p w14:paraId="315C12A7" w14:textId="141EC3EC" w:rsidR="00215584" w:rsidRDefault="00215584"/>
    <w:p w14:paraId="3C8673A1" w14:textId="77B88F28" w:rsidR="00215584" w:rsidRDefault="00215584"/>
    <w:p w14:paraId="0735E68F" w14:textId="349AAF01" w:rsidR="00215584" w:rsidRDefault="00215584"/>
    <w:p w14:paraId="13D3CDEE" w14:textId="55CF8F35" w:rsidR="00215584" w:rsidRDefault="00215584"/>
    <w:p w14:paraId="0E0731E9" w14:textId="1A1DFED9" w:rsidR="00215584" w:rsidRDefault="00215584"/>
    <w:p w14:paraId="7202AF22" w14:textId="47990BFE" w:rsidR="00215584" w:rsidRDefault="00215584"/>
    <w:p w14:paraId="16A67EFA" w14:textId="116B738E" w:rsidR="006F7F82" w:rsidRDefault="006F7F82">
      <w:pPr>
        <w:rPr>
          <w:lang w:bidi="fa-IR"/>
        </w:rPr>
      </w:pPr>
    </w:p>
    <w:p w14:paraId="25C7D436" w14:textId="33FBFB18" w:rsidR="006F7F82" w:rsidRDefault="00670895">
      <w:pPr>
        <w:rPr>
          <w:lang w:bidi="fa-IR"/>
        </w:rPr>
      </w:pPr>
      <w:r w:rsidRPr="006F7F82">
        <w:rPr>
          <w:lang w:bidi="fa-IR"/>
        </w:rPr>
        <w:drawing>
          <wp:anchor distT="0" distB="0" distL="114300" distR="114300" simplePos="0" relativeHeight="251691008" behindDoc="0" locked="0" layoutInCell="1" allowOverlap="1" wp14:anchorId="77D06FD7" wp14:editId="0E713490">
            <wp:simplePos x="0" y="0"/>
            <wp:positionH relativeFrom="column">
              <wp:posOffset>-139065</wp:posOffset>
            </wp:positionH>
            <wp:positionV relativeFrom="paragraph">
              <wp:posOffset>234950</wp:posOffset>
            </wp:positionV>
            <wp:extent cx="3137535" cy="3428365"/>
            <wp:effectExtent l="57150" t="57150" r="100965" b="95885"/>
            <wp:wrapNone/>
            <wp:docPr id="122779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93584" name=""/>
                    <pic:cNvPicPr/>
                  </pic:nvPicPr>
                  <pic:blipFill>
                    <a:blip r:embed="rId22">
                      <a:extLst>
                        <a:ext uri="{28A0092B-C50C-407E-A947-70E740481C1C}">
                          <a14:useLocalDpi xmlns:a14="http://schemas.microsoft.com/office/drawing/2010/main" val="0"/>
                        </a:ext>
                      </a:extLst>
                    </a:blip>
                    <a:stretch>
                      <a:fillRect/>
                    </a:stretch>
                  </pic:blipFill>
                  <pic:spPr>
                    <a:xfrm>
                      <a:off x="0" y="0"/>
                      <a:ext cx="3137535" cy="342836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3E6DABD4" wp14:editId="622891B2">
                <wp:simplePos x="0" y="0"/>
                <wp:positionH relativeFrom="margin">
                  <wp:posOffset>3214255</wp:posOffset>
                </wp:positionH>
                <wp:positionV relativeFrom="paragraph">
                  <wp:posOffset>132772</wp:posOffset>
                </wp:positionV>
                <wp:extent cx="3816350" cy="3587750"/>
                <wp:effectExtent l="0" t="0" r="12700" b="12700"/>
                <wp:wrapNone/>
                <wp:docPr id="1067195912" name="Rectangle: Rounded Corners 11"/>
                <wp:cNvGraphicFramePr/>
                <a:graphic xmlns:a="http://schemas.openxmlformats.org/drawingml/2006/main">
                  <a:graphicData uri="http://schemas.microsoft.com/office/word/2010/wordprocessingShape">
                    <wps:wsp>
                      <wps:cNvSpPr/>
                      <wps:spPr>
                        <a:xfrm>
                          <a:off x="0" y="0"/>
                          <a:ext cx="3816350" cy="358775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70D27F1A" w14:textId="77777777" w:rsidR="006F7F82" w:rsidRDefault="006F7F82" w:rsidP="006F7F82">
                            <w:pPr>
                              <w:pStyle w:val="NormalWeb"/>
                              <w:bidi/>
                              <w:jc w:val="lowKashida"/>
                              <w:rPr>
                                <w:rFonts w:cs="B Nazanin"/>
                                <w:rtl/>
                              </w:rPr>
                            </w:pPr>
                            <w:r w:rsidRPr="006F7F82">
                              <w:rPr>
                                <w:rFonts w:cs="B Nazanin"/>
                                <w:rtl/>
                              </w:rPr>
                              <w:t>طراحی فیلتر میان‌گذر</w:t>
                            </w:r>
                            <w:r w:rsidRPr="006F7F82">
                              <w:rPr>
                                <w:rFonts w:cs="B Nazanin"/>
                              </w:rPr>
                              <w:t xml:space="preserve"> (Band-pass Filter)</w:t>
                            </w:r>
                            <w:r>
                              <w:rPr>
                                <w:rFonts w:cs="B Nazanin" w:hint="cs"/>
                                <w:rtl/>
                              </w:rPr>
                              <w:t xml:space="preserve">: </w:t>
                            </w:r>
                            <w:r w:rsidRPr="006F7F82">
                              <w:rPr>
                                <w:rFonts w:cs="B Nazanin"/>
                                <w:rtl/>
                              </w:rPr>
                              <w:t>در این بخش، یک فیلتر میان‌گذر از نوع</w:t>
                            </w:r>
                            <w:r w:rsidRPr="006F7F82">
                              <w:rPr>
                                <w:rFonts w:cs="B Nazanin"/>
                              </w:rPr>
                              <w:t xml:space="preserve"> Butterworth </w:t>
                            </w:r>
                            <w:r w:rsidRPr="006F7F82">
                              <w:rPr>
                                <w:rFonts w:cs="B Nazanin"/>
                                <w:rtl/>
                              </w:rPr>
                              <w:t>طراحی شده است</w:t>
                            </w:r>
                            <w:r w:rsidRPr="006F7F82">
                              <w:rPr>
                                <w:rFonts w:cs="B Nazanin"/>
                              </w:rPr>
                              <w:t>.</w:t>
                            </w:r>
                            <w:r w:rsidRPr="006F7F82">
                              <w:rPr>
                                <w:rFonts w:cs="B Nazanin"/>
                              </w:rPr>
                              <w:br/>
                            </w:r>
                            <w:r w:rsidRPr="006F7F82">
                              <w:rPr>
                                <w:rFonts w:cs="B Nazanin"/>
                                <w:rtl/>
                              </w:rPr>
                              <w:t>هدف از طراحی این فیلتر، حذف مؤلفه‌های</w:t>
                            </w:r>
                            <w:r w:rsidRPr="006F7F82">
                              <w:rPr>
                                <w:rFonts w:cs="B Nazanin"/>
                              </w:rPr>
                              <w:t xml:space="preserve"> DC </w:t>
                            </w:r>
                            <w:r w:rsidRPr="006F7F82">
                              <w:rPr>
                                <w:rFonts w:cs="B Nazanin"/>
                                <w:rtl/>
                              </w:rPr>
                              <w:t>و نوسانات بسیار کند (کمتر از 0.5 هرتز) و همچنین کاهش نویزهای فرکانس بالا (بیشتر از 45 هرتز) در سیگنال</w:t>
                            </w:r>
                            <w:r w:rsidRPr="006F7F82">
                              <w:rPr>
                                <w:rFonts w:cs="B Nazanin"/>
                              </w:rPr>
                              <w:t xml:space="preserve"> EEG </w:t>
                            </w:r>
                            <w:r w:rsidRPr="006F7F82">
                              <w:rPr>
                                <w:rFonts w:cs="B Nazanin"/>
                                <w:rtl/>
                              </w:rPr>
                              <w:t>است، در حالی که باند فرکانسی مفید سیگنال مغزی حفظ شود</w:t>
                            </w:r>
                            <w:r w:rsidRPr="006F7F82">
                              <w:rPr>
                                <w:rFonts w:cs="B Nazanin"/>
                              </w:rPr>
                              <w:t>.</w:t>
                            </w:r>
                            <w:r w:rsidRPr="006F7F82">
                              <w:rPr>
                                <w:rFonts w:cs="B Nazanin"/>
                              </w:rPr>
                              <w:br/>
                            </w:r>
                            <w:r w:rsidRPr="006F7F82">
                              <w:rPr>
                                <w:rFonts w:cs="B Nazanin"/>
                                <w:rtl/>
                              </w:rPr>
                              <w:t>برای طراحی فیلتر دیجیتال، فرکانس‌ها نسبت به فرکانس نایکوئیست نرمال‌سازی شده و سپس فیلتر باتروورث با مرتبه 4 طراحی شده است</w:t>
                            </w:r>
                            <w:r w:rsidRPr="006F7F82">
                              <w:rPr>
                                <w:rFonts w:cs="B Nazanin"/>
                              </w:rPr>
                              <w:t>.</w:t>
                            </w:r>
                          </w:p>
                          <w:p w14:paraId="6C5AC726" w14:textId="2E2A92AE" w:rsidR="006F7F82" w:rsidRPr="006F7F82" w:rsidRDefault="006F7F82" w:rsidP="006F7F82">
                            <w:pPr>
                              <w:pStyle w:val="NormalWeb"/>
                              <w:bidi/>
                              <w:jc w:val="lowKashida"/>
                              <w:rPr>
                                <w:rFonts w:cs="B Nazanin"/>
                              </w:rPr>
                            </w:pPr>
                            <w:r w:rsidRPr="006F7F82">
                              <w:rPr>
                                <w:rFonts w:cs="B Nazanin"/>
                                <w:rtl/>
                              </w:rPr>
                              <w:t>پس از طراحی فیلتر، سیگنال‌های</w:t>
                            </w:r>
                            <w:r w:rsidRPr="006F7F82">
                              <w:rPr>
                                <w:rFonts w:cs="B Nazanin"/>
                              </w:rPr>
                              <w:t xml:space="preserve"> EEG </w:t>
                            </w:r>
                            <w:r w:rsidRPr="006F7F82">
                              <w:rPr>
                                <w:rFonts w:cs="B Nazanin"/>
                                <w:rtl/>
                              </w:rPr>
                              <w:t>تمامی سابجکت‌ها فیلتر می‌شوند</w:t>
                            </w:r>
                            <w:r w:rsidRPr="006F7F82">
                              <w:rPr>
                                <w:rFonts w:cs="B Nazanin"/>
                              </w:rPr>
                              <w:t>.</w:t>
                            </w:r>
                            <w:r w:rsidRPr="006F7F82">
                              <w:rPr>
                                <w:rFonts w:cs="B Nazanin"/>
                              </w:rPr>
                              <w:br/>
                            </w:r>
                            <w:r w:rsidRPr="006F7F82">
                              <w:rPr>
                                <w:rFonts w:cs="B Nazanin"/>
                                <w:rtl/>
                              </w:rPr>
                              <w:t>برای این منظور، با استفاده از یک حلقه، داده‌های هر سابجکت استخراج شده و فیلتر میان‌گذر روی آن‌ها اعمال می‌شود</w:t>
                            </w:r>
                            <w:r w:rsidRPr="006F7F82">
                              <w:rPr>
                                <w:rFonts w:cs="B Nazanin"/>
                              </w:rPr>
                              <w:t>.</w:t>
                            </w:r>
                            <w:r w:rsidRPr="006F7F82">
                              <w:rPr>
                                <w:rFonts w:cs="B Nazanin"/>
                                <w:rtl/>
                              </w:rPr>
                              <w:t xml:space="preserve">در این مرحله از تابع </w:t>
                            </w:r>
                            <w:proofErr w:type="spellStart"/>
                            <w:r w:rsidRPr="006F7F82">
                              <w:rPr>
                                <w:rFonts w:cs="B Nazanin"/>
                              </w:rPr>
                              <w:t>filtfilt</w:t>
                            </w:r>
                            <w:proofErr w:type="spellEnd"/>
                            <w:r>
                              <w:rPr>
                                <w:rFonts w:cs="B Nazanin" w:hint="cs"/>
                                <w:rtl/>
                              </w:rPr>
                              <w:t xml:space="preserve"> </w:t>
                            </w:r>
                            <w:r w:rsidRPr="006F7F82">
                              <w:rPr>
                                <w:rFonts w:cs="B Nazanin"/>
                              </w:rPr>
                              <w:t xml:space="preserve"> </w:t>
                            </w:r>
                            <w:r w:rsidRPr="006F7F82">
                              <w:rPr>
                                <w:rFonts w:cs="B Nazanin"/>
                                <w:rtl/>
                              </w:rPr>
                              <w:t>استفاده شده است که فیلتر را به صورت رفت و برگشتی اعمال می‌کند</w:t>
                            </w:r>
                            <w:r w:rsidRPr="006F7F82">
                              <w:rPr>
                                <w:rFonts w:cs="B Nazanin"/>
                              </w:rPr>
                              <w:t>.</w:t>
                            </w:r>
                            <w:r w:rsidRPr="006F7F82">
                              <w:rPr>
                                <w:rFonts w:cs="B Nazanin"/>
                              </w:rPr>
                              <w:br/>
                            </w:r>
                            <w:r w:rsidRPr="006F7F82">
                              <w:rPr>
                                <w:rFonts w:cs="B Nazanin"/>
                                <w:rtl/>
                              </w:rPr>
                              <w:t>این روش باعث حذف</w:t>
                            </w:r>
                            <w:r w:rsidRPr="006F7F82">
                              <w:rPr>
                                <w:rFonts w:cs="B Nazanin"/>
                              </w:rPr>
                              <w:t>Phase Distortion</w:t>
                            </w:r>
                            <w:r>
                              <w:rPr>
                                <w:rFonts w:cs="B Nazanin" w:hint="cs"/>
                                <w:rtl/>
                              </w:rPr>
                              <w:t xml:space="preserve"> </w:t>
                            </w:r>
                            <w:r w:rsidRPr="006F7F82">
                              <w:rPr>
                                <w:rFonts w:cs="B Nazanin"/>
                              </w:rPr>
                              <w:t xml:space="preserve"> </w:t>
                            </w:r>
                            <w:r w:rsidRPr="006F7F82">
                              <w:rPr>
                                <w:rFonts w:cs="B Nazanin"/>
                                <w:rtl/>
                              </w:rPr>
                              <w:t>شده و شکل زمانی سیگنال حفظ می‌شود</w:t>
                            </w:r>
                            <w:r w:rsidRPr="006F7F82">
                              <w:rPr>
                                <w:rFonts w:cs="B Nazanin"/>
                              </w:rPr>
                              <w:t>.</w:t>
                            </w:r>
                            <w:r w:rsidRPr="006F7F82">
                              <w:rPr>
                                <w:rFonts w:cs="B Nazanin"/>
                                <w:rtl/>
                              </w:rPr>
                              <w:t>سیگنال‌های فیلترشده‌ی هر سابجکت در یک دیکشنری ذخیره می‌شوند تا در مراحل بعدی تحلیل مورد استفاده قرار گیرند</w:t>
                            </w:r>
                            <w:r w:rsidRPr="006F7F82">
                              <w:rPr>
                                <w:rFonts w:cs="B Nazanin"/>
                              </w:rPr>
                              <w:t>.</w:t>
                            </w:r>
                          </w:p>
                          <w:p w14:paraId="6F04E350" w14:textId="77777777" w:rsidR="006F7F82" w:rsidRPr="006F7F82" w:rsidRDefault="006F7F82" w:rsidP="006F7F82">
                            <w:pPr>
                              <w:pStyle w:val="NormalWeb"/>
                              <w:bidi/>
                              <w:jc w:val="lowKashida"/>
                              <w:rPr>
                                <w:rFonts w:cs="B Nazanin"/>
                              </w:rPr>
                            </w:pPr>
                          </w:p>
                          <w:p w14:paraId="38E8E779" w14:textId="77777777" w:rsidR="006F7F82" w:rsidRPr="006F7F82" w:rsidRDefault="006F7F82" w:rsidP="006F7F82">
                            <w:pPr>
                              <w:pStyle w:val="NormalWeb"/>
                              <w:bidi/>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DABD4" id="_x0000_s1031" style="position:absolute;margin-left:253.1pt;margin-top:10.45pt;width:300.5pt;height:28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" fillcolor="white [3201]" strokecolor="#476166" strokeweight="2pt">
                <v:textbox inset="3pt,3pt,3pt,3pt">
                  <w:txbxContent>
                    <w:p w14:paraId="70D27F1A" w14:textId="77777777" w:rsidR="006F7F82" w:rsidRDefault="006F7F82" w:rsidP="006F7F82">
                      <w:pPr>
                        <w:pStyle w:val="NormalWeb"/>
                        <w:bidi/>
                        <w:jc w:val="lowKashida"/>
                        <w:rPr>
                          <w:rFonts w:cs="B Nazanin"/>
                          <w:rtl/>
                        </w:rPr>
                      </w:pPr>
                      <w:r w:rsidRPr="006F7F82">
                        <w:rPr>
                          <w:rFonts w:cs="B Nazanin"/>
                          <w:rtl/>
                        </w:rPr>
                        <w:t>طراحی فیلتر میان‌گذر</w:t>
                      </w:r>
                      <w:r w:rsidRPr="006F7F82">
                        <w:rPr>
                          <w:rFonts w:cs="B Nazanin"/>
                        </w:rPr>
                        <w:t xml:space="preserve"> (Band-pass Filter)</w:t>
                      </w:r>
                      <w:r>
                        <w:rPr>
                          <w:rFonts w:cs="B Nazanin" w:hint="cs"/>
                          <w:rtl/>
                        </w:rPr>
                        <w:t xml:space="preserve">: </w:t>
                      </w:r>
                      <w:r w:rsidRPr="006F7F82">
                        <w:rPr>
                          <w:rFonts w:cs="B Nazanin"/>
                          <w:rtl/>
                        </w:rPr>
                        <w:t>در این بخش، یک فیلتر میان‌گذر از نوع</w:t>
                      </w:r>
                      <w:r w:rsidRPr="006F7F82">
                        <w:rPr>
                          <w:rFonts w:cs="B Nazanin"/>
                        </w:rPr>
                        <w:t xml:space="preserve"> Butterworth </w:t>
                      </w:r>
                      <w:r w:rsidRPr="006F7F82">
                        <w:rPr>
                          <w:rFonts w:cs="B Nazanin"/>
                          <w:rtl/>
                        </w:rPr>
                        <w:t>طراحی شده است</w:t>
                      </w:r>
                      <w:r w:rsidRPr="006F7F82">
                        <w:rPr>
                          <w:rFonts w:cs="B Nazanin"/>
                        </w:rPr>
                        <w:t>.</w:t>
                      </w:r>
                      <w:r w:rsidRPr="006F7F82">
                        <w:rPr>
                          <w:rFonts w:cs="B Nazanin"/>
                        </w:rPr>
                        <w:br/>
                      </w:r>
                      <w:r w:rsidRPr="006F7F82">
                        <w:rPr>
                          <w:rFonts w:cs="B Nazanin"/>
                          <w:rtl/>
                        </w:rPr>
                        <w:t>هدف از طراحی این فیلتر، حذف مؤلفه‌های</w:t>
                      </w:r>
                      <w:r w:rsidRPr="006F7F82">
                        <w:rPr>
                          <w:rFonts w:cs="B Nazanin"/>
                        </w:rPr>
                        <w:t xml:space="preserve"> DC </w:t>
                      </w:r>
                      <w:r w:rsidRPr="006F7F82">
                        <w:rPr>
                          <w:rFonts w:cs="B Nazanin"/>
                          <w:rtl/>
                        </w:rPr>
                        <w:t>و نوسانات بسیار کند (کمتر از 0.5 هرتز) و همچنین کاهش نویزهای فرکانس بالا (بیشتر از 45 هرتز) در سیگنال</w:t>
                      </w:r>
                      <w:r w:rsidRPr="006F7F82">
                        <w:rPr>
                          <w:rFonts w:cs="B Nazanin"/>
                        </w:rPr>
                        <w:t xml:space="preserve"> EEG </w:t>
                      </w:r>
                      <w:r w:rsidRPr="006F7F82">
                        <w:rPr>
                          <w:rFonts w:cs="B Nazanin"/>
                          <w:rtl/>
                        </w:rPr>
                        <w:t>است، در حالی که باند فرکانسی مفید سیگنال مغزی حفظ شود</w:t>
                      </w:r>
                      <w:r w:rsidRPr="006F7F82">
                        <w:rPr>
                          <w:rFonts w:cs="B Nazanin"/>
                        </w:rPr>
                        <w:t>.</w:t>
                      </w:r>
                      <w:r w:rsidRPr="006F7F82">
                        <w:rPr>
                          <w:rFonts w:cs="B Nazanin"/>
                        </w:rPr>
                        <w:br/>
                      </w:r>
                      <w:r w:rsidRPr="006F7F82">
                        <w:rPr>
                          <w:rFonts w:cs="B Nazanin"/>
                          <w:rtl/>
                        </w:rPr>
                        <w:t>برای طراحی فیلتر دیجیتال، فرکانس‌ها نسبت به فرکانس نایکوئیست نرمال‌سازی شده و سپس فیلتر باتروورث با مرتبه 4 طراحی شده است</w:t>
                      </w:r>
                      <w:r w:rsidRPr="006F7F82">
                        <w:rPr>
                          <w:rFonts w:cs="B Nazanin"/>
                        </w:rPr>
                        <w:t>.</w:t>
                      </w:r>
                    </w:p>
                    <w:p w14:paraId="6C5AC726" w14:textId="2E2A92AE" w:rsidR="006F7F82" w:rsidRPr="006F7F82" w:rsidRDefault="006F7F82" w:rsidP="006F7F82">
                      <w:pPr>
                        <w:pStyle w:val="NormalWeb"/>
                        <w:bidi/>
                        <w:jc w:val="lowKashida"/>
                        <w:rPr>
                          <w:rFonts w:cs="B Nazanin"/>
                        </w:rPr>
                      </w:pPr>
                      <w:r w:rsidRPr="006F7F82">
                        <w:rPr>
                          <w:rFonts w:cs="B Nazanin"/>
                          <w:rtl/>
                        </w:rPr>
                        <w:t>پس از طراحی فیلتر، سیگنال‌های</w:t>
                      </w:r>
                      <w:r w:rsidRPr="006F7F82">
                        <w:rPr>
                          <w:rFonts w:cs="B Nazanin"/>
                        </w:rPr>
                        <w:t xml:space="preserve"> EEG </w:t>
                      </w:r>
                      <w:r w:rsidRPr="006F7F82">
                        <w:rPr>
                          <w:rFonts w:cs="B Nazanin"/>
                          <w:rtl/>
                        </w:rPr>
                        <w:t>تمامی سابجکت‌ها فیلتر می‌شوند</w:t>
                      </w:r>
                      <w:r w:rsidRPr="006F7F82">
                        <w:rPr>
                          <w:rFonts w:cs="B Nazanin"/>
                        </w:rPr>
                        <w:t>.</w:t>
                      </w:r>
                      <w:r w:rsidRPr="006F7F82">
                        <w:rPr>
                          <w:rFonts w:cs="B Nazanin"/>
                        </w:rPr>
                        <w:br/>
                      </w:r>
                      <w:r w:rsidRPr="006F7F82">
                        <w:rPr>
                          <w:rFonts w:cs="B Nazanin"/>
                          <w:rtl/>
                        </w:rPr>
                        <w:t>برای این منظور، با استفاده از یک حلقه، داده‌های هر سابجکت استخراج شده و فیلتر میان‌گذر روی آن‌ها اعمال می‌شود</w:t>
                      </w:r>
                      <w:r w:rsidRPr="006F7F82">
                        <w:rPr>
                          <w:rFonts w:cs="B Nazanin"/>
                        </w:rPr>
                        <w:t>.</w:t>
                      </w:r>
                      <w:r w:rsidRPr="006F7F82">
                        <w:rPr>
                          <w:rFonts w:cs="B Nazanin"/>
                          <w:rtl/>
                        </w:rPr>
                        <w:t xml:space="preserve">در این مرحله از تابع </w:t>
                      </w:r>
                      <w:proofErr w:type="spellStart"/>
                      <w:r w:rsidRPr="006F7F82">
                        <w:rPr>
                          <w:rFonts w:cs="B Nazanin"/>
                        </w:rPr>
                        <w:t>filtfilt</w:t>
                      </w:r>
                      <w:proofErr w:type="spellEnd"/>
                      <w:r>
                        <w:rPr>
                          <w:rFonts w:cs="B Nazanin" w:hint="cs"/>
                          <w:rtl/>
                        </w:rPr>
                        <w:t xml:space="preserve"> </w:t>
                      </w:r>
                      <w:r w:rsidRPr="006F7F82">
                        <w:rPr>
                          <w:rFonts w:cs="B Nazanin"/>
                        </w:rPr>
                        <w:t xml:space="preserve"> </w:t>
                      </w:r>
                      <w:r w:rsidRPr="006F7F82">
                        <w:rPr>
                          <w:rFonts w:cs="B Nazanin"/>
                          <w:rtl/>
                        </w:rPr>
                        <w:t>استفاده شده است که فیلتر را به صورت رفت و برگشتی اعمال می‌کند</w:t>
                      </w:r>
                      <w:r w:rsidRPr="006F7F82">
                        <w:rPr>
                          <w:rFonts w:cs="B Nazanin"/>
                        </w:rPr>
                        <w:t>.</w:t>
                      </w:r>
                      <w:r w:rsidRPr="006F7F82">
                        <w:rPr>
                          <w:rFonts w:cs="B Nazanin"/>
                        </w:rPr>
                        <w:br/>
                      </w:r>
                      <w:r w:rsidRPr="006F7F82">
                        <w:rPr>
                          <w:rFonts w:cs="B Nazanin"/>
                          <w:rtl/>
                        </w:rPr>
                        <w:t>این روش باعث حذف</w:t>
                      </w:r>
                      <w:r w:rsidRPr="006F7F82">
                        <w:rPr>
                          <w:rFonts w:cs="B Nazanin"/>
                        </w:rPr>
                        <w:t>Phase Distortion</w:t>
                      </w:r>
                      <w:r>
                        <w:rPr>
                          <w:rFonts w:cs="B Nazanin" w:hint="cs"/>
                          <w:rtl/>
                        </w:rPr>
                        <w:t xml:space="preserve"> </w:t>
                      </w:r>
                      <w:r w:rsidRPr="006F7F82">
                        <w:rPr>
                          <w:rFonts w:cs="B Nazanin"/>
                        </w:rPr>
                        <w:t xml:space="preserve"> </w:t>
                      </w:r>
                      <w:r w:rsidRPr="006F7F82">
                        <w:rPr>
                          <w:rFonts w:cs="B Nazanin"/>
                          <w:rtl/>
                        </w:rPr>
                        <w:t>شده و شکل زمانی سیگنال حفظ می‌شود</w:t>
                      </w:r>
                      <w:r w:rsidRPr="006F7F82">
                        <w:rPr>
                          <w:rFonts w:cs="B Nazanin"/>
                        </w:rPr>
                        <w:t>.</w:t>
                      </w:r>
                      <w:r w:rsidRPr="006F7F82">
                        <w:rPr>
                          <w:rFonts w:cs="B Nazanin"/>
                          <w:rtl/>
                        </w:rPr>
                        <w:t>سیگنال‌های فیلترشده‌ی هر سابجکت در یک دیکشنری ذخیره می‌شوند تا در مراحل بعدی تحلیل مورد استفاده قرار گیرند</w:t>
                      </w:r>
                      <w:r w:rsidRPr="006F7F82">
                        <w:rPr>
                          <w:rFonts w:cs="B Nazanin"/>
                        </w:rPr>
                        <w:t>.</w:t>
                      </w:r>
                    </w:p>
                    <w:p w14:paraId="6F04E350" w14:textId="77777777" w:rsidR="006F7F82" w:rsidRPr="006F7F82" w:rsidRDefault="006F7F82" w:rsidP="006F7F82">
                      <w:pPr>
                        <w:pStyle w:val="NormalWeb"/>
                        <w:bidi/>
                        <w:jc w:val="lowKashida"/>
                        <w:rPr>
                          <w:rFonts w:cs="B Nazanin"/>
                        </w:rPr>
                      </w:pPr>
                    </w:p>
                    <w:p w14:paraId="38E8E779" w14:textId="77777777" w:rsidR="006F7F82" w:rsidRPr="006F7F82" w:rsidRDefault="006F7F82" w:rsidP="006F7F82">
                      <w:pPr>
                        <w:pStyle w:val="NormalWeb"/>
                        <w:bidi/>
                        <w:jc w:val="lowKashida"/>
                        <w:rPr>
                          <w:rFonts w:cs="B Nazanin"/>
                        </w:rPr>
                      </w:pPr>
                    </w:p>
                  </w:txbxContent>
                </v:textbox>
                <w10:wrap anchorx="margin"/>
              </v:roundrect>
            </w:pict>
          </mc:Fallback>
        </mc:AlternateContent>
      </w:r>
      <w:r w:rsidR="006F7F82">
        <w:rPr>
          <w:lang w:bidi="fa-IR"/>
        </w:rPr>
        <w:br w:type="page"/>
      </w:r>
    </w:p>
    <w:p w14:paraId="182B92C0" w14:textId="76FEE621" w:rsidR="008B50B2" w:rsidRDefault="008B50B2">
      <w:pPr>
        <w:rPr>
          <w:lang w:bidi="fa-IR"/>
        </w:rPr>
      </w:pPr>
    </w:p>
    <w:p w14:paraId="366C3F1A" w14:textId="29ED8CDD" w:rsidR="008B50B2" w:rsidRDefault="008B50B2">
      <w:pPr>
        <w:rPr>
          <w:lang w:bidi="fa-IR"/>
        </w:rPr>
      </w:pPr>
      <w:r w:rsidRPr="00D1400A">
        <w:rPr>
          <w:lang w:bidi="fa-IR"/>
        </w:rPr>
        <w:drawing>
          <wp:anchor distT="0" distB="0" distL="114300" distR="114300" simplePos="0" relativeHeight="251699200" behindDoc="0" locked="0" layoutInCell="1" allowOverlap="1" wp14:anchorId="471816BB" wp14:editId="4892BEEF">
            <wp:simplePos x="0" y="0"/>
            <wp:positionH relativeFrom="column">
              <wp:posOffset>3236595</wp:posOffset>
            </wp:positionH>
            <wp:positionV relativeFrom="paragraph">
              <wp:posOffset>4453890</wp:posOffset>
            </wp:positionV>
            <wp:extent cx="3796030" cy="2098675"/>
            <wp:effectExtent l="57150" t="57150" r="90170" b="92075"/>
            <wp:wrapNone/>
            <wp:docPr id="181781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19141" name=""/>
                    <pic:cNvPicPr/>
                  </pic:nvPicPr>
                  <pic:blipFill>
                    <a:blip r:embed="rId23">
                      <a:extLst>
                        <a:ext uri="{28A0092B-C50C-407E-A947-70E740481C1C}">
                          <a14:useLocalDpi xmlns:a14="http://schemas.microsoft.com/office/drawing/2010/main" val="0"/>
                        </a:ext>
                      </a:extLst>
                    </a:blip>
                    <a:stretch>
                      <a:fillRect/>
                    </a:stretch>
                  </pic:blipFill>
                  <pic:spPr>
                    <a:xfrm>
                      <a:off x="0" y="0"/>
                      <a:ext cx="3796030" cy="209867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0D507199" wp14:editId="4B64FE09">
                <wp:simplePos x="0" y="0"/>
                <wp:positionH relativeFrom="margin">
                  <wp:posOffset>-216535</wp:posOffset>
                </wp:positionH>
                <wp:positionV relativeFrom="paragraph">
                  <wp:posOffset>7008495</wp:posOffset>
                </wp:positionV>
                <wp:extent cx="7270115" cy="1877060"/>
                <wp:effectExtent l="0" t="0" r="26035" b="27940"/>
                <wp:wrapNone/>
                <wp:docPr id="971999871" name="Rectangle: Rounded Corners 11"/>
                <wp:cNvGraphicFramePr/>
                <a:graphic xmlns:a="http://schemas.openxmlformats.org/drawingml/2006/main">
                  <a:graphicData uri="http://schemas.microsoft.com/office/word/2010/wordprocessingShape">
                    <wps:wsp>
                      <wps:cNvSpPr/>
                      <wps:spPr>
                        <a:xfrm>
                          <a:off x="0" y="0"/>
                          <a:ext cx="7270115" cy="187706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29253B60" w14:textId="77777777" w:rsidR="008B50B2" w:rsidRPr="00D1400A" w:rsidRDefault="008B50B2" w:rsidP="008B50B2">
                            <w:pPr>
                              <w:pStyle w:val="NormalWeb"/>
                              <w:bidi/>
                              <w:jc w:val="lowKashida"/>
                              <w:rPr>
                                <w:rFonts w:cs="B Nazanin"/>
                                <w:b/>
                                <w:bCs/>
                                <w:rtl/>
                              </w:rPr>
                            </w:pPr>
                            <w:r w:rsidRPr="00D1400A">
                              <w:rPr>
                                <w:rFonts w:cs="B Nazanin" w:hint="cs"/>
                                <w:b/>
                                <w:bCs/>
                                <w:rtl/>
                              </w:rPr>
                              <w:t>تحلیل طیفی و اعمال فیلترها</w:t>
                            </w:r>
                          </w:p>
                          <w:p w14:paraId="1463952A" w14:textId="77777777" w:rsidR="008B50B2" w:rsidRPr="00D1400A" w:rsidRDefault="008B50B2" w:rsidP="008B50B2">
                            <w:pPr>
                              <w:pStyle w:val="NormalWeb"/>
                              <w:bidi/>
                              <w:jc w:val="lowKashida"/>
                              <w:rPr>
                                <w:rFonts w:cs="B Nazanin"/>
                              </w:rPr>
                            </w:pPr>
                            <w:r w:rsidRPr="00D1400A">
                              <w:rPr>
                                <w:rFonts w:cs="B Nazanin"/>
                                <w:rtl/>
                              </w:rPr>
                              <w:t>محاسبه و بررسی چگالی طیفی توان سیگنال خام</w:t>
                            </w:r>
                            <w:r w:rsidRPr="00D1400A">
                              <w:rPr>
                                <w:rFonts w:cs="B Nazanin" w:hint="cs"/>
                                <w:rtl/>
                              </w:rPr>
                              <w:t xml:space="preserve">: </w:t>
                            </w:r>
                            <w:r w:rsidRPr="00D1400A">
                              <w:rPr>
                                <w:rFonts w:cs="B Nazanin"/>
                                <w:rtl/>
                              </w:rPr>
                              <w:t>چگالی طیفی توان</w:t>
                            </w:r>
                            <w:r w:rsidRPr="00D1400A">
                              <w:rPr>
                                <w:rFonts w:cs="B Nazanin"/>
                              </w:rPr>
                              <w:t xml:space="preserve"> </w:t>
                            </w:r>
                            <w:r w:rsidRPr="00D1400A">
                              <w:rPr>
                                <w:rFonts w:cs="B Nazanin"/>
                                <w:rtl/>
                              </w:rPr>
                              <w:t xml:space="preserve">سیگنال قبل از اعمال هرگونه فیلتر محاسبه و رسم شد. برای این منظور، از روش </w:t>
                            </w:r>
                            <w:r w:rsidRPr="00D1400A">
                              <w:rPr>
                                <w:rFonts w:cs="B Nazanin" w:hint="cs"/>
                                <w:rtl/>
                              </w:rPr>
                              <w:t xml:space="preserve"> </w:t>
                            </w:r>
                            <w:r w:rsidRPr="00D1400A">
                              <w:rPr>
                                <w:rFonts w:cs="B Nazanin"/>
                              </w:rPr>
                              <w:t xml:space="preserve">Welch </w:t>
                            </w:r>
                            <w:r w:rsidRPr="00D1400A">
                              <w:rPr>
                                <w:rFonts w:cs="B Nazanin"/>
                                <w:rtl/>
                              </w:rPr>
                              <w:t>استفاده گردید که با تقسیم سیگنال به پنجره‌های زمانی کوتاه‌تر و میانگین‌گیری، برآوردی پایدار از طیف توان ارائه می‌دهد</w:t>
                            </w:r>
                            <w:r w:rsidRPr="00D1400A">
                              <w:rPr>
                                <w:rFonts w:cs="B Nazanin"/>
                              </w:rPr>
                              <w:t>.</w:t>
                            </w:r>
                            <w:r>
                              <w:rPr>
                                <w:rFonts w:cs="B Nazanin" w:hint="cs"/>
                                <w:rtl/>
                              </w:rPr>
                              <w:t xml:space="preserve"> </w:t>
                            </w:r>
                            <w:r w:rsidRPr="00D1400A">
                              <w:rPr>
                                <w:rFonts w:cs="B Nazanin"/>
                                <w:rtl/>
                              </w:rPr>
                              <w:t>ابتدا داده‌های</w:t>
                            </w:r>
                            <w:r w:rsidRPr="00D1400A">
                              <w:rPr>
                                <w:rFonts w:cs="B Nazanin"/>
                              </w:rPr>
                              <w:t xml:space="preserve"> EEG </w:t>
                            </w:r>
                            <w:r w:rsidRPr="00D1400A">
                              <w:rPr>
                                <w:rFonts w:cs="B Nazanin"/>
                                <w:rtl/>
                              </w:rPr>
                              <w:t xml:space="preserve">مربوط به </w:t>
                            </w:r>
                            <w:r w:rsidRPr="00D1400A">
                              <w:rPr>
                                <w:rFonts w:cs="B Nazanin"/>
                              </w:rPr>
                              <w:t>Subject_01</w:t>
                            </w:r>
                            <w:r w:rsidRPr="00D1400A">
                              <w:rPr>
                                <w:rFonts w:cs="B Nazanin" w:hint="cs"/>
                                <w:rtl/>
                              </w:rPr>
                              <w:t xml:space="preserve"> </w:t>
                            </w:r>
                            <w:r w:rsidRPr="00D1400A">
                              <w:rPr>
                                <w:rFonts w:cs="B Nazanin"/>
                              </w:rPr>
                              <w:t xml:space="preserve"> </w:t>
                            </w:r>
                            <w:r w:rsidRPr="00D1400A">
                              <w:rPr>
                                <w:rFonts w:cs="B Nazanin"/>
                                <w:rtl/>
                              </w:rPr>
                              <w:t>استخراج شده و فرکانس نمونه‌برداری از اطلاعات سیگنال دریافت شد. سپس</w:t>
                            </w:r>
                            <w:r w:rsidRPr="00D1400A">
                              <w:rPr>
                                <w:rFonts w:cs="B Nazanin"/>
                              </w:rPr>
                              <w:t xml:space="preserve"> PSD </w:t>
                            </w:r>
                            <w:r w:rsidRPr="00D1400A">
                              <w:rPr>
                                <w:rFonts w:cs="B Nazanin"/>
                                <w:rtl/>
                              </w:rPr>
                              <w:t>برای تمامی کانال‌ها محاسبه و به‌منظور نمایش کلی رفتار فرکانسی سیگنال، میانگین</w:t>
                            </w:r>
                            <w:r w:rsidRPr="00D1400A">
                              <w:rPr>
                                <w:rFonts w:cs="B Nazanin"/>
                              </w:rPr>
                              <w:t xml:space="preserve"> PSD </w:t>
                            </w:r>
                            <w:r w:rsidRPr="00D1400A">
                              <w:rPr>
                                <w:rFonts w:cs="B Nazanin"/>
                                <w:rtl/>
                              </w:rPr>
                              <w:t>کانال‌ها رسم گردید. نمودار در بازه فرکانسی 0 تا 60 هرتز نمایش داده شده است تا تمرکز اصلی بر باندهای فرکانسی مهم</w:t>
                            </w:r>
                            <w:r w:rsidRPr="00D1400A">
                              <w:rPr>
                                <w:rFonts w:cs="B Nazanin"/>
                              </w:rPr>
                              <w:t xml:space="preserve"> EEG </w:t>
                            </w:r>
                            <w:r w:rsidRPr="00D1400A">
                              <w:rPr>
                                <w:rFonts w:cs="B Nazanin"/>
                                <w:rtl/>
                              </w:rPr>
                              <w:t>و همچنین بررسی وجود نویز برق شهر باشد</w:t>
                            </w:r>
                            <w:r w:rsidRPr="00D1400A">
                              <w:rPr>
                                <w:rFonts w:cs="B Nazanin"/>
                              </w:rPr>
                              <w:t>.</w:t>
                            </w:r>
                            <w:r w:rsidRPr="00D1400A">
                              <w:rPr>
                                <w:rFonts w:cs="B Nazanin"/>
                                <w:rtl/>
                              </w:rPr>
                              <w:t xml:space="preserve">در نمودار به‌دست‌آمده، یک پیک مشخص در حوالی </w:t>
                            </w:r>
                            <w:r w:rsidRPr="00D1400A">
                              <w:rPr>
                                <w:rFonts w:cs="B Nazanin"/>
                              </w:rPr>
                              <w:t xml:space="preserve">50 </w:t>
                            </w:r>
                            <w:r w:rsidRPr="00D1400A">
                              <w:rPr>
                                <w:rFonts w:cs="B Nazanin"/>
                                <w:rtl/>
                              </w:rPr>
                              <w:t>هرتز مشاهده می‌شود که نشان‌دهنده‌ی نویز ناشی از برق شهر</w:t>
                            </w:r>
                            <w:r w:rsidRPr="00D1400A">
                              <w:rPr>
                                <w:rFonts w:cs="B Nazanin"/>
                              </w:rPr>
                              <w:t xml:space="preserve"> </w:t>
                            </w:r>
                            <w:r w:rsidRPr="00D1400A">
                              <w:rPr>
                                <w:rFonts w:cs="B Nazanin"/>
                                <w:rtl/>
                              </w:rPr>
                              <w:t xml:space="preserve">است. </w:t>
                            </w:r>
                          </w:p>
                          <w:p w14:paraId="4B5E2414" w14:textId="77777777" w:rsidR="008B50B2" w:rsidRPr="00D1400A" w:rsidRDefault="008B50B2" w:rsidP="008B50B2">
                            <w:pPr>
                              <w:pStyle w:val="NormalWeb"/>
                              <w:bidi/>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507199" id="_x0000_s1032" style="position:absolute;margin-left:-17.05pt;margin-top:551.85pt;width:572.45pt;height:147.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" fillcolor="white [3201]" strokecolor="#476166" strokeweight="2pt">
                <v:textbox inset="3pt,3pt,3pt,3pt">
                  <w:txbxContent>
                    <w:p w14:paraId="29253B60" w14:textId="77777777" w:rsidR="008B50B2" w:rsidRPr="00D1400A" w:rsidRDefault="008B50B2" w:rsidP="008B50B2">
                      <w:pPr>
                        <w:pStyle w:val="NormalWeb"/>
                        <w:bidi/>
                        <w:jc w:val="lowKashida"/>
                        <w:rPr>
                          <w:rFonts w:cs="B Nazanin"/>
                          <w:b/>
                          <w:bCs/>
                          <w:rtl/>
                        </w:rPr>
                      </w:pPr>
                      <w:r w:rsidRPr="00D1400A">
                        <w:rPr>
                          <w:rFonts w:cs="B Nazanin" w:hint="cs"/>
                          <w:b/>
                          <w:bCs/>
                          <w:rtl/>
                        </w:rPr>
                        <w:t>تحلیل طیفی و اعمال فیلترها</w:t>
                      </w:r>
                    </w:p>
                    <w:p w14:paraId="1463952A" w14:textId="77777777" w:rsidR="008B50B2" w:rsidRPr="00D1400A" w:rsidRDefault="008B50B2" w:rsidP="008B50B2">
                      <w:pPr>
                        <w:pStyle w:val="NormalWeb"/>
                        <w:bidi/>
                        <w:jc w:val="lowKashida"/>
                        <w:rPr>
                          <w:rFonts w:cs="B Nazanin"/>
                        </w:rPr>
                      </w:pPr>
                      <w:r w:rsidRPr="00D1400A">
                        <w:rPr>
                          <w:rFonts w:cs="B Nazanin"/>
                          <w:rtl/>
                        </w:rPr>
                        <w:t>محاسبه و بررسی چگالی طیفی توان سیگنال خام</w:t>
                      </w:r>
                      <w:r w:rsidRPr="00D1400A">
                        <w:rPr>
                          <w:rFonts w:cs="B Nazanin" w:hint="cs"/>
                          <w:rtl/>
                        </w:rPr>
                        <w:t xml:space="preserve">: </w:t>
                      </w:r>
                      <w:r w:rsidRPr="00D1400A">
                        <w:rPr>
                          <w:rFonts w:cs="B Nazanin"/>
                          <w:rtl/>
                        </w:rPr>
                        <w:t>چگالی طیفی توان</w:t>
                      </w:r>
                      <w:r w:rsidRPr="00D1400A">
                        <w:rPr>
                          <w:rFonts w:cs="B Nazanin"/>
                        </w:rPr>
                        <w:t xml:space="preserve"> </w:t>
                      </w:r>
                      <w:r w:rsidRPr="00D1400A">
                        <w:rPr>
                          <w:rFonts w:cs="B Nazanin"/>
                          <w:rtl/>
                        </w:rPr>
                        <w:t xml:space="preserve">سیگنال قبل از اعمال هرگونه فیلتر محاسبه و رسم شد. برای این منظور، از روش </w:t>
                      </w:r>
                      <w:r w:rsidRPr="00D1400A">
                        <w:rPr>
                          <w:rFonts w:cs="B Nazanin" w:hint="cs"/>
                          <w:rtl/>
                        </w:rPr>
                        <w:t xml:space="preserve"> </w:t>
                      </w:r>
                      <w:r w:rsidRPr="00D1400A">
                        <w:rPr>
                          <w:rFonts w:cs="B Nazanin"/>
                        </w:rPr>
                        <w:t xml:space="preserve">Welch </w:t>
                      </w:r>
                      <w:r w:rsidRPr="00D1400A">
                        <w:rPr>
                          <w:rFonts w:cs="B Nazanin"/>
                          <w:rtl/>
                        </w:rPr>
                        <w:t>استفاده گردید که با تقسیم سیگنال به پنجره‌های زمانی کوتاه‌تر و میانگین‌گیری، برآوردی پایدار از طیف توان ارائه می‌دهد</w:t>
                      </w:r>
                      <w:r w:rsidRPr="00D1400A">
                        <w:rPr>
                          <w:rFonts w:cs="B Nazanin"/>
                        </w:rPr>
                        <w:t>.</w:t>
                      </w:r>
                      <w:r>
                        <w:rPr>
                          <w:rFonts w:cs="B Nazanin" w:hint="cs"/>
                          <w:rtl/>
                        </w:rPr>
                        <w:t xml:space="preserve"> </w:t>
                      </w:r>
                      <w:r w:rsidRPr="00D1400A">
                        <w:rPr>
                          <w:rFonts w:cs="B Nazanin"/>
                          <w:rtl/>
                        </w:rPr>
                        <w:t>ابتدا داده‌های</w:t>
                      </w:r>
                      <w:r w:rsidRPr="00D1400A">
                        <w:rPr>
                          <w:rFonts w:cs="B Nazanin"/>
                        </w:rPr>
                        <w:t xml:space="preserve"> EEG </w:t>
                      </w:r>
                      <w:r w:rsidRPr="00D1400A">
                        <w:rPr>
                          <w:rFonts w:cs="B Nazanin"/>
                          <w:rtl/>
                        </w:rPr>
                        <w:t xml:space="preserve">مربوط به </w:t>
                      </w:r>
                      <w:r w:rsidRPr="00D1400A">
                        <w:rPr>
                          <w:rFonts w:cs="B Nazanin"/>
                        </w:rPr>
                        <w:t>Subject_01</w:t>
                      </w:r>
                      <w:r w:rsidRPr="00D1400A">
                        <w:rPr>
                          <w:rFonts w:cs="B Nazanin" w:hint="cs"/>
                          <w:rtl/>
                        </w:rPr>
                        <w:t xml:space="preserve"> </w:t>
                      </w:r>
                      <w:r w:rsidRPr="00D1400A">
                        <w:rPr>
                          <w:rFonts w:cs="B Nazanin"/>
                        </w:rPr>
                        <w:t xml:space="preserve"> </w:t>
                      </w:r>
                      <w:r w:rsidRPr="00D1400A">
                        <w:rPr>
                          <w:rFonts w:cs="B Nazanin"/>
                          <w:rtl/>
                        </w:rPr>
                        <w:t>استخراج شده و فرکانس نمونه‌برداری از اطلاعات سیگنال دریافت شد. سپس</w:t>
                      </w:r>
                      <w:r w:rsidRPr="00D1400A">
                        <w:rPr>
                          <w:rFonts w:cs="B Nazanin"/>
                        </w:rPr>
                        <w:t xml:space="preserve"> PSD </w:t>
                      </w:r>
                      <w:r w:rsidRPr="00D1400A">
                        <w:rPr>
                          <w:rFonts w:cs="B Nazanin"/>
                          <w:rtl/>
                        </w:rPr>
                        <w:t>برای تمامی کانال‌ها محاسبه و به‌منظور نمایش کلی رفتار فرکانسی سیگنال، میانگین</w:t>
                      </w:r>
                      <w:r w:rsidRPr="00D1400A">
                        <w:rPr>
                          <w:rFonts w:cs="B Nazanin"/>
                        </w:rPr>
                        <w:t xml:space="preserve"> PSD </w:t>
                      </w:r>
                      <w:r w:rsidRPr="00D1400A">
                        <w:rPr>
                          <w:rFonts w:cs="B Nazanin"/>
                          <w:rtl/>
                        </w:rPr>
                        <w:t>کانال‌ها رسم گردید. نمودار در بازه فرکانسی 0 تا 60 هرتز نمایش داده شده است تا تمرکز اصلی بر باندهای فرکانسی مهم</w:t>
                      </w:r>
                      <w:r w:rsidRPr="00D1400A">
                        <w:rPr>
                          <w:rFonts w:cs="B Nazanin"/>
                        </w:rPr>
                        <w:t xml:space="preserve"> EEG </w:t>
                      </w:r>
                      <w:r w:rsidRPr="00D1400A">
                        <w:rPr>
                          <w:rFonts w:cs="B Nazanin"/>
                          <w:rtl/>
                        </w:rPr>
                        <w:t>و همچنین بررسی وجود نویز برق شهر باشد</w:t>
                      </w:r>
                      <w:r w:rsidRPr="00D1400A">
                        <w:rPr>
                          <w:rFonts w:cs="B Nazanin"/>
                        </w:rPr>
                        <w:t>.</w:t>
                      </w:r>
                      <w:r w:rsidRPr="00D1400A">
                        <w:rPr>
                          <w:rFonts w:cs="B Nazanin"/>
                          <w:rtl/>
                        </w:rPr>
                        <w:t xml:space="preserve">در نمودار به‌دست‌آمده، یک پیک مشخص در حوالی </w:t>
                      </w:r>
                      <w:r w:rsidRPr="00D1400A">
                        <w:rPr>
                          <w:rFonts w:cs="B Nazanin"/>
                        </w:rPr>
                        <w:t xml:space="preserve">50 </w:t>
                      </w:r>
                      <w:r w:rsidRPr="00D1400A">
                        <w:rPr>
                          <w:rFonts w:cs="B Nazanin"/>
                          <w:rtl/>
                        </w:rPr>
                        <w:t>هرتز مشاهده می‌شود که نشان‌دهنده‌ی نویز ناشی از برق شهر</w:t>
                      </w:r>
                      <w:r w:rsidRPr="00D1400A">
                        <w:rPr>
                          <w:rFonts w:cs="B Nazanin"/>
                        </w:rPr>
                        <w:t xml:space="preserve"> </w:t>
                      </w:r>
                      <w:r w:rsidRPr="00D1400A">
                        <w:rPr>
                          <w:rFonts w:cs="B Nazanin"/>
                          <w:rtl/>
                        </w:rPr>
                        <w:t xml:space="preserve">است. </w:t>
                      </w:r>
                    </w:p>
                    <w:p w14:paraId="4B5E2414" w14:textId="77777777" w:rsidR="008B50B2" w:rsidRPr="00D1400A" w:rsidRDefault="008B50B2" w:rsidP="008B50B2">
                      <w:pPr>
                        <w:pStyle w:val="NormalWeb"/>
                        <w:bidi/>
                        <w:jc w:val="lowKashida"/>
                        <w:rPr>
                          <w:rFonts w:cs="B Nazanin"/>
                        </w:rPr>
                      </w:pPr>
                    </w:p>
                  </w:txbxContent>
                </v:textbox>
                <w10:wrap anchorx="margin"/>
              </v:roundrect>
            </w:pict>
          </mc:Fallback>
        </mc:AlternateContent>
      </w:r>
      <w:r w:rsidRPr="00D1400A">
        <w:rPr>
          <w:lang w:bidi="fa-IR"/>
        </w:rPr>
        <w:drawing>
          <wp:anchor distT="0" distB="0" distL="114300" distR="114300" simplePos="0" relativeHeight="251698176" behindDoc="0" locked="0" layoutInCell="1" allowOverlap="1" wp14:anchorId="3478BAD8" wp14:editId="3E3BCC6F">
            <wp:simplePos x="0" y="0"/>
            <wp:positionH relativeFrom="margin">
              <wp:posOffset>-210185</wp:posOffset>
            </wp:positionH>
            <wp:positionV relativeFrom="paragraph">
              <wp:posOffset>4152900</wp:posOffset>
            </wp:positionV>
            <wp:extent cx="3363595" cy="2736215"/>
            <wp:effectExtent l="57150" t="57150" r="103505" b="102235"/>
            <wp:wrapNone/>
            <wp:docPr id="71712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29329" name=""/>
                    <pic:cNvPicPr/>
                  </pic:nvPicPr>
                  <pic:blipFill>
                    <a:blip r:embed="rId24">
                      <a:extLst>
                        <a:ext uri="{28A0092B-C50C-407E-A947-70E740481C1C}">
                          <a14:useLocalDpi xmlns:a14="http://schemas.microsoft.com/office/drawing/2010/main" val="0"/>
                        </a:ext>
                      </a:extLst>
                    </a:blip>
                    <a:stretch>
                      <a:fillRect/>
                    </a:stretch>
                  </pic:blipFill>
                  <pic:spPr>
                    <a:xfrm>
                      <a:off x="0" y="0"/>
                      <a:ext cx="3363595" cy="273621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70895">
        <w:rPr>
          <w:lang w:bidi="fa-IR"/>
        </w:rPr>
        <w:drawing>
          <wp:anchor distT="0" distB="0" distL="114300" distR="114300" simplePos="0" relativeHeight="251697152" behindDoc="0" locked="0" layoutInCell="1" allowOverlap="1" wp14:anchorId="7CE48674" wp14:editId="4690DB59">
            <wp:simplePos x="0" y="0"/>
            <wp:positionH relativeFrom="margin">
              <wp:posOffset>-216535</wp:posOffset>
            </wp:positionH>
            <wp:positionV relativeFrom="paragraph">
              <wp:posOffset>590550</wp:posOffset>
            </wp:positionV>
            <wp:extent cx="3619500" cy="3398520"/>
            <wp:effectExtent l="57150" t="57150" r="95250" b="87630"/>
            <wp:wrapNone/>
            <wp:docPr id="4755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6284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9500" cy="339852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0" locked="0" layoutInCell="1" allowOverlap="1" wp14:anchorId="55614124" wp14:editId="3B8EB971">
                <wp:simplePos x="0" y="0"/>
                <wp:positionH relativeFrom="margin">
                  <wp:posOffset>3940810</wp:posOffset>
                </wp:positionH>
                <wp:positionV relativeFrom="paragraph">
                  <wp:posOffset>1095375</wp:posOffset>
                </wp:positionV>
                <wp:extent cx="3060700" cy="2216150"/>
                <wp:effectExtent l="0" t="0" r="25400" b="12700"/>
                <wp:wrapNone/>
                <wp:docPr id="1144253729" name="Rectangle: Rounded Corners 11"/>
                <wp:cNvGraphicFramePr/>
                <a:graphic xmlns:a="http://schemas.openxmlformats.org/drawingml/2006/main">
                  <a:graphicData uri="http://schemas.microsoft.com/office/word/2010/wordprocessingShape">
                    <wps:wsp>
                      <wps:cNvSpPr/>
                      <wps:spPr>
                        <a:xfrm>
                          <a:off x="0" y="0"/>
                          <a:ext cx="3060700" cy="221615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1239CD12" w14:textId="77777777" w:rsidR="008B50B2" w:rsidRPr="00C158D7" w:rsidRDefault="008B50B2" w:rsidP="008B50B2">
                            <w:pPr>
                              <w:pStyle w:val="NormalWeb"/>
                              <w:bidi/>
                              <w:jc w:val="lowKashida"/>
                              <w:rPr>
                                <w:rFonts w:cs="B Nazanin"/>
                              </w:rPr>
                            </w:pPr>
                            <w:r w:rsidRPr="00C158D7">
                              <w:rPr>
                                <w:rFonts w:cs="B Nazanin"/>
                                <w:rtl/>
                              </w:rPr>
                              <w:t>رسم نمودار بد</w:t>
                            </w:r>
                            <w:r w:rsidRPr="00C158D7">
                              <w:rPr>
                                <w:rFonts w:cs="B Nazanin"/>
                              </w:rPr>
                              <w:t xml:space="preserve"> (Bode Plot)</w:t>
                            </w:r>
                            <w:r w:rsidRPr="00C158D7">
                              <w:rPr>
                                <w:rFonts w:cs="B Nazanin" w:hint="cs"/>
                                <w:rtl/>
                              </w:rPr>
                              <w:t xml:space="preserve">: </w:t>
                            </w:r>
                            <w:r w:rsidRPr="00C158D7">
                              <w:rPr>
                                <w:rFonts w:cs="B Nazanin"/>
                                <w:rtl/>
                              </w:rPr>
                              <w:t>در این مرحله، نمودار بود فیلتر رسم شده است که دامنه پاسخ فیلتر را بر حسب دسی‌بل</w:t>
                            </w:r>
                            <w:r w:rsidRPr="00C158D7">
                              <w:rPr>
                                <w:rFonts w:cs="B Nazanin"/>
                              </w:rPr>
                              <w:t xml:space="preserve"> (dB) </w:t>
                            </w:r>
                            <w:r w:rsidRPr="00C158D7">
                              <w:rPr>
                                <w:rFonts w:cs="B Nazanin"/>
                                <w:rtl/>
                              </w:rPr>
                              <w:t>و فرکانس</w:t>
                            </w:r>
                            <w:r w:rsidRPr="00C158D7">
                              <w:rPr>
                                <w:rFonts w:cs="B Nazanin"/>
                              </w:rPr>
                              <w:t xml:space="preserve"> (Hz) </w:t>
                            </w:r>
                            <w:r w:rsidRPr="00C158D7">
                              <w:rPr>
                                <w:rFonts w:cs="B Nazanin"/>
                                <w:rtl/>
                              </w:rPr>
                              <w:t>نمایش می‌دهد</w:t>
                            </w:r>
                            <w:r w:rsidRPr="00C158D7">
                              <w:rPr>
                                <w:rFonts w:cs="B Nazanin"/>
                              </w:rPr>
                              <w:t>.</w:t>
                            </w:r>
                            <w:r w:rsidRPr="00C158D7">
                              <w:rPr>
                                <w:rFonts w:cs="B Nazanin"/>
                              </w:rPr>
                              <w:br/>
                            </w:r>
                            <w:r w:rsidRPr="00C158D7">
                              <w:rPr>
                                <w:rFonts w:cs="B Nazanin"/>
                                <w:rtl/>
                              </w:rPr>
                              <w:t>در این نمودار، ناحیه عبو</w:t>
                            </w:r>
                            <w:r>
                              <w:rPr>
                                <w:rFonts w:cs="B Nazanin" w:hint="cs"/>
                                <w:rtl/>
                              </w:rPr>
                              <w:t>ر</w:t>
                            </w:r>
                            <w:r w:rsidRPr="00C158D7">
                              <w:rPr>
                                <w:rFonts w:cs="B Nazanin"/>
                              </w:rPr>
                              <w:t xml:space="preserve"> </w:t>
                            </w:r>
                            <w:r w:rsidRPr="00C158D7">
                              <w:rPr>
                                <w:rFonts w:cs="B Nazanin"/>
                                <w:rtl/>
                              </w:rPr>
                              <w:t>بین 0.5 تا 45 هرتز به وضوح قابل مشاهده است و نواحی خارج از این بازه به عنوان ناحیه قطع</w:t>
                            </w:r>
                            <w:r w:rsidRPr="00C158D7">
                              <w:rPr>
                                <w:rFonts w:cs="B Nazanin"/>
                              </w:rPr>
                              <w:t xml:space="preserve"> </w:t>
                            </w:r>
                            <w:r w:rsidRPr="00C158D7">
                              <w:rPr>
                                <w:rFonts w:cs="B Nazanin"/>
                                <w:rtl/>
                              </w:rPr>
                              <w:t>تضعیف شده‌اند</w:t>
                            </w:r>
                            <w:r w:rsidRPr="00C158D7">
                              <w:rPr>
                                <w:rFonts w:cs="B Nazanin"/>
                              </w:rPr>
                              <w:t>.</w:t>
                            </w:r>
                            <w:r w:rsidRPr="00C158D7">
                              <w:rPr>
                                <w:rFonts w:cs="B Nazanin"/>
                              </w:rPr>
                              <w:br/>
                            </w:r>
                            <w:r w:rsidRPr="00C158D7">
                              <w:rPr>
                                <w:rFonts w:cs="B Nazanin"/>
                                <w:rtl/>
                              </w:rPr>
                              <w:t>این نمودار نشان می‌دهد که فیلتر طراحی‌شده به‌درستی باند فرکانسی مورد نظر سیگنال</w:t>
                            </w:r>
                            <w:r w:rsidRPr="00C158D7">
                              <w:rPr>
                                <w:rFonts w:cs="B Nazanin"/>
                              </w:rPr>
                              <w:t xml:space="preserve"> EEG </w:t>
                            </w:r>
                            <w:r w:rsidRPr="00C158D7">
                              <w:rPr>
                                <w:rFonts w:cs="B Nazanin"/>
                                <w:rtl/>
                              </w:rPr>
                              <w:t>را عبور داده و نویزهای خارج از آن را حذف می‌کند</w:t>
                            </w:r>
                            <w:r w:rsidRPr="00C158D7">
                              <w:rPr>
                                <w:rFonts w:cs="B Nazanin"/>
                              </w:rPr>
                              <w:t>.</w:t>
                            </w:r>
                          </w:p>
                          <w:p w14:paraId="4E7CE9E1" w14:textId="77777777" w:rsidR="008B50B2" w:rsidRPr="00C158D7" w:rsidRDefault="008B50B2" w:rsidP="008B50B2">
                            <w:pPr>
                              <w:pStyle w:val="NormalWeb"/>
                              <w:bidi/>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14124" id="_x0000_s1033" style="position:absolute;margin-left:310.3pt;margin-top:86.25pt;width:241pt;height:17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" fillcolor="white [3201]" strokecolor="#476166" strokeweight="2pt">
                <v:textbox inset="3pt,3pt,3pt,3pt">
                  <w:txbxContent>
                    <w:p w14:paraId="1239CD12" w14:textId="77777777" w:rsidR="008B50B2" w:rsidRPr="00C158D7" w:rsidRDefault="008B50B2" w:rsidP="008B50B2">
                      <w:pPr>
                        <w:pStyle w:val="NormalWeb"/>
                        <w:bidi/>
                        <w:jc w:val="lowKashida"/>
                        <w:rPr>
                          <w:rFonts w:cs="B Nazanin"/>
                        </w:rPr>
                      </w:pPr>
                      <w:r w:rsidRPr="00C158D7">
                        <w:rPr>
                          <w:rFonts w:cs="B Nazanin"/>
                          <w:rtl/>
                        </w:rPr>
                        <w:t>رسم نمودار بد</w:t>
                      </w:r>
                      <w:r w:rsidRPr="00C158D7">
                        <w:rPr>
                          <w:rFonts w:cs="B Nazanin"/>
                        </w:rPr>
                        <w:t xml:space="preserve"> (Bode Plot)</w:t>
                      </w:r>
                      <w:r w:rsidRPr="00C158D7">
                        <w:rPr>
                          <w:rFonts w:cs="B Nazanin" w:hint="cs"/>
                          <w:rtl/>
                        </w:rPr>
                        <w:t xml:space="preserve">: </w:t>
                      </w:r>
                      <w:r w:rsidRPr="00C158D7">
                        <w:rPr>
                          <w:rFonts w:cs="B Nazanin"/>
                          <w:rtl/>
                        </w:rPr>
                        <w:t>در این مرحله، نمودار بود فیلتر رسم شده است که دامنه پاسخ فیلتر را بر حسب دسی‌بل</w:t>
                      </w:r>
                      <w:r w:rsidRPr="00C158D7">
                        <w:rPr>
                          <w:rFonts w:cs="B Nazanin"/>
                        </w:rPr>
                        <w:t xml:space="preserve"> (dB) </w:t>
                      </w:r>
                      <w:r w:rsidRPr="00C158D7">
                        <w:rPr>
                          <w:rFonts w:cs="B Nazanin"/>
                          <w:rtl/>
                        </w:rPr>
                        <w:t>و فرکانس</w:t>
                      </w:r>
                      <w:r w:rsidRPr="00C158D7">
                        <w:rPr>
                          <w:rFonts w:cs="B Nazanin"/>
                        </w:rPr>
                        <w:t xml:space="preserve"> (Hz) </w:t>
                      </w:r>
                      <w:r w:rsidRPr="00C158D7">
                        <w:rPr>
                          <w:rFonts w:cs="B Nazanin"/>
                          <w:rtl/>
                        </w:rPr>
                        <w:t>نمایش می‌دهد</w:t>
                      </w:r>
                      <w:r w:rsidRPr="00C158D7">
                        <w:rPr>
                          <w:rFonts w:cs="B Nazanin"/>
                        </w:rPr>
                        <w:t>.</w:t>
                      </w:r>
                      <w:r w:rsidRPr="00C158D7">
                        <w:rPr>
                          <w:rFonts w:cs="B Nazanin"/>
                        </w:rPr>
                        <w:br/>
                      </w:r>
                      <w:r w:rsidRPr="00C158D7">
                        <w:rPr>
                          <w:rFonts w:cs="B Nazanin"/>
                          <w:rtl/>
                        </w:rPr>
                        <w:t>در این نمودار، ناحیه عبو</w:t>
                      </w:r>
                      <w:r>
                        <w:rPr>
                          <w:rFonts w:cs="B Nazanin" w:hint="cs"/>
                          <w:rtl/>
                        </w:rPr>
                        <w:t>ر</w:t>
                      </w:r>
                      <w:r w:rsidRPr="00C158D7">
                        <w:rPr>
                          <w:rFonts w:cs="B Nazanin"/>
                        </w:rPr>
                        <w:t xml:space="preserve"> </w:t>
                      </w:r>
                      <w:r w:rsidRPr="00C158D7">
                        <w:rPr>
                          <w:rFonts w:cs="B Nazanin"/>
                          <w:rtl/>
                        </w:rPr>
                        <w:t>بین 0.5 تا 45 هرتز به وضوح قابل مشاهده است و نواحی خارج از این بازه به عنوان ناحیه قطع</w:t>
                      </w:r>
                      <w:r w:rsidRPr="00C158D7">
                        <w:rPr>
                          <w:rFonts w:cs="B Nazanin"/>
                        </w:rPr>
                        <w:t xml:space="preserve"> </w:t>
                      </w:r>
                      <w:r w:rsidRPr="00C158D7">
                        <w:rPr>
                          <w:rFonts w:cs="B Nazanin"/>
                          <w:rtl/>
                        </w:rPr>
                        <w:t>تضعیف شده‌اند</w:t>
                      </w:r>
                      <w:r w:rsidRPr="00C158D7">
                        <w:rPr>
                          <w:rFonts w:cs="B Nazanin"/>
                        </w:rPr>
                        <w:t>.</w:t>
                      </w:r>
                      <w:r w:rsidRPr="00C158D7">
                        <w:rPr>
                          <w:rFonts w:cs="B Nazanin"/>
                        </w:rPr>
                        <w:br/>
                      </w:r>
                      <w:r w:rsidRPr="00C158D7">
                        <w:rPr>
                          <w:rFonts w:cs="B Nazanin"/>
                          <w:rtl/>
                        </w:rPr>
                        <w:t>این نمودار نشان می‌دهد که فیلتر طراحی‌شده به‌درستی باند فرکانسی مورد نظر سیگنال</w:t>
                      </w:r>
                      <w:r w:rsidRPr="00C158D7">
                        <w:rPr>
                          <w:rFonts w:cs="B Nazanin"/>
                        </w:rPr>
                        <w:t xml:space="preserve"> EEG </w:t>
                      </w:r>
                      <w:r w:rsidRPr="00C158D7">
                        <w:rPr>
                          <w:rFonts w:cs="B Nazanin"/>
                          <w:rtl/>
                        </w:rPr>
                        <w:t>را عبور داده و نویزهای خارج از آن را حذف می‌کند</w:t>
                      </w:r>
                      <w:r w:rsidRPr="00C158D7">
                        <w:rPr>
                          <w:rFonts w:cs="B Nazanin"/>
                        </w:rPr>
                        <w:t>.</w:t>
                      </w:r>
                    </w:p>
                    <w:p w14:paraId="4E7CE9E1" w14:textId="77777777" w:rsidR="008B50B2" w:rsidRPr="00C158D7" w:rsidRDefault="008B50B2" w:rsidP="008B50B2">
                      <w:pPr>
                        <w:pStyle w:val="NormalWeb"/>
                        <w:bidi/>
                        <w:jc w:val="lowKashida"/>
                        <w:rPr>
                          <w:rFonts w:cs="B Nazanin"/>
                        </w:rPr>
                      </w:pPr>
                    </w:p>
                  </w:txbxContent>
                </v:textbox>
                <w10:wrap anchorx="margin"/>
              </v:roundrect>
            </w:pict>
          </mc:Fallback>
        </mc:AlternateContent>
      </w:r>
      <w:r>
        <w:rPr>
          <w:lang w:bidi="fa-IR"/>
        </w:rPr>
        <w:br w:type="page"/>
      </w:r>
    </w:p>
    <w:p w14:paraId="2F34881D" w14:textId="7B65122C" w:rsidR="008B50B2" w:rsidRDefault="008B50B2">
      <w:pPr>
        <w:rPr>
          <w:lang w:bidi="fa-IR"/>
        </w:rPr>
      </w:pPr>
    </w:p>
    <w:p w14:paraId="15431006" w14:textId="3991E34D" w:rsidR="008B50B2" w:rsidRDefault="001C64B1">
      <w:pPr>
        <w:rPr>
          <w:lang w:bidi="fa-IR"/>
        </w:rPr>
      </w:pPr>
      <w:r>
        <w:rPr>
          <w:noProof/>
        </w:rPr>
        <mc:AlternateContent>
          <mc:Choice Requires="wps">
            <w:drawing>
              <wp:anchor distT="0" distB="0" distL="114300" distR="114300" simplePos="0" relativeHeight="251706368" behindDoc="0" locked="0" layoutInCell="1" allowOverlap="1" wp14:anchorId="12A8AD8C" wp14:editId="3F8F8B06">
                <wp:simplePos x="0" y="0"/>
                <wp:positionH relativeFrom="margin">
                  <wp:posOffset>3463290</wp:posOffset>
                </wp:positionH>
                <wp:positionV relativeFrom="paragraph">
                  <wp:posOffset>2444750</wp:posOffset>
                </wp:positionV>
                <wp:extent cx="3608705" cy="1731645"/>
                <wp:effectExtent l="0" t="0" r="10795" b="20955"/>
                <wp:wrapNone/>
                <wp:docPr id="489005501" name="Rectangle: Rounded Corners 11"/>
                <wp:cNvGraphicFramePr/>
                <a:graphic xmlns:a="http://schemas.openxmlformats.org/drawingml/2006/main">
                  <a:graphicData uri="http://schemas.microsoft.com/office/word/2010/wordprocessingShape">
                    <wps:wsp>
                      <wps:cNvSpPr/>
                      <wps:spPr>
                        <a:xfrm>
                          <a:off x="0" y="0"/>
                          <a:ext cx="3608705" cy="1731645"/>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7E7B7072" w14:textId="57959ECA" w:rsidR="004B120C" w:rsidRPr="004B120C" w:rsidRDefault="004B120C" w:rsidP="004B120C">
                            <w:pPr>
                              <w:pStyle w:val="NormalWeb"/>
                              <w:bidi/>
                              <w:spacing w:line="276" w:lineRule="auto"/>
                              <w:jc w:val="lowKashida"/>
                              <w:rPr>
                                <w:rFonts w:cs="B Nazanin"/>
                              </w:rPr>
                            </w:pPr>
                            <w:r w:rsidRPr="004B120C">
                              <w:rPr>
                                <w:rFonts w:cs="B Nazanin"/>
                                <w:rtl/>
                              </w:rPr>
                              <w:t>اعمال فیلتر میان‌گذر</w:t>
                            </w:r>
                            <w:r>
                              <w:rPr>
                                <w:rFonts w:cs="B Nazanin" w:hint="cs"/>
                                <w:rtl/>
                              </w:rPr>
                              <w:t xml:space="preserve">: </w:t>
                            </w:r>
                            <w:r w:rsidRPr="004B120C">
                              <w:rPr>
                                <w:rFonts w:cs="B Nazanin"/>
                                <w:rtl/>
                              </w:rPr>
                              <w:t>پس از حذف نویز برق با استفاده از فیلتر ناچ، فیلتر میان‌گذر با بازه فرکانسی 0.5 تا 45 هرتز بر روی سیگنال‌های</w:t>
                            </w:r>
                            <w:r w:rsidRPr="004B120C">
                              <w:rPr>
                                <w:rFonts w:cs="B Nazanin"/>
                              </w:rPr>
                              <w:t xml:space="preserve"> EEG </w:t>
                            </w:r>
                            <w:r w:rsidRPr="004B120C">
                              <w:rPr>
                                <w:rFonts w:cs="B Nazanin"/>
                                <w:rtl/>
                              </w:rPr>
                              <w:t>اعمال شد. این فیلتر برای حذف مؤلفه‌های فرکانسی خارج از باند موردنظر</w:t>
                            </w:r>
                            <w:r w:rsidRPr="004B120C">
                              <w:rPr>
                                <w:rFonts w:cs="B Nazanin"/>
                              </w:rPr>
                              <w:t xml:space="preserve"> EEG </w:t>
                            </w:r>
                            <w:r w:rsidRPr="004B120C">
                              <w:rPr>
                                <w:rFonts w:cs="B Nazanin"/>
                                <w:rtl/>
                              </w:rPr>
                              <w:t>و حفظ امواج مغزی مفید استفاده گردید. فیلترسازی با روش دوطرفه</w:t>
                            </w:r>
                            <w:r w:rsidRPr="004B120C">
                              <w:rPr>
                                <w:rFonts w:cs="B Nazanin"/>
                              </w:rPr>
                              <w:t xml:space="preserve"> (</w:t>
                            </w:r>
                            <w:proofErr w:type="spellStart"/>
                            <w:r w:rsidRPr="004B120C">
                              <w:rPr>
                                <w:rFonts w:cs="B Nazanin"/>
                              </w:rPr>
                              <w:t>filtfilt</w:t>
                            </w:r>
                            <w:proofErr w:type="spellEnd"/>
                            <w:r w:rsidRPr="004B120C">
                              <w:rPr>
                                <w:rFonts w:cs="B Nazanin"/>
                              </w:rPr>
                              <w:t>)</w:t>
                            </w:r>
                            <w:r>
                              <w:rPr>
                                <w:rFonts w:cs="B Nazanin" w:hint="cs"/>
                                <w:rtl/>
                              </w:rPr>
                              <w:t xml:space="preserve"> </w:t>
                            </w:r>
                            <w:r w:rsidRPr="004B120C">
                              <w:rPr>
                                <w:rFonts w:cs="B Nazanin"/>
                              </w:rPr>
                              <w:t xml:space="preserve"> </w:t>
                            </w:r>
                            <w:r w:rsidRPr="004B120C">
                              <w:rPr>
                                <w:rFonts w:cs="B Nazanin"/>
                                <w:rtl/>
                              </w:rPr>
                              <w:t>انجام شد تا از اعوجاج فازی جلوگیری شود. داده‌های فیلترشده‌ی نهایی برای تمامی سابجکت‌ها ذخیره شدند</w:t>
                            </w:r>
                            <w:r w:rsidRPr="004B120C">
                              <w:rPr>
                                <w:rFonts w:cs="B Nazanin"/>
                              </w:rPr>
                              <w:t>.</w:t>
                            </w:r>
                          </w:p>
                          <w:p w14:paraId="1476250A" w14:textId="77777777" w:rsidR="004B120C" w:rsidRPr="004B120C" w:rsidRDefault="004B120C" w:rsidP="004B120C">
                            <w:pPr>
                              <w:pStyle w:val="NormalWeb"/>
                              <w:bidi/>
                              <w:spacing w:line="276" w:lineRule="auto"/>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8AD8C" id="_x0000_s1034" style="position:absolute;margin-left:272.7pt;margin-top:192.5pt;width:284.15pt;height:136.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" fillcolor="white [3201]" strokecolor="#476166" strokeweight="2pt">
                <v:textbox inset="3pt,3pt,3pt,3pt">
                  <w:txbxContent>
                    <w:p w14:paraId="7E7B7072" w14:textId="57959ECA" w:rsidR="004B120C" w:rsidRPr="004B120C" w:rsidRDefault="004B120C" w:rsidP="004B120C">
                      <w:pPr>
                        <w:pStyle w:val="NormalWeb"/>
                        <w:bidi/>
                        <w:spacing w:line="276" w:lineRule="auto"/>
                        <w:jc w:val="lowKashida"/>
                        <w:rPr>
                          <w:rFonts w:cs="B Nazanin"/>
                        </w:rPr>
                      </w:pPr>
                      <w:r w:rsidRPr="004B120C">
                        <w:rPr>
                          <w:rFonts w:cs="B Nazanin"/>
                          <w:rtl/>
                        </w:rPr>
                        <w:t>اعمال فیلتر میان‌گذر</w:t>
                      </w:r>
                      <w:r>
                        <w:rPr>
                          <w:rFonts w:cs="B Nazanin" w:hint="cs"/>
                          <w:rtl/>
                        </w:rPr>
                        <w:t xml:space="preserve">: </w:t>
                      </w:r>
                      <w:r w:rsidRPr="004B120C">
                        <w:rPr>
                          <w:rFonts w:cs="B Nazanin"/>
                          <w:rtl/>
                        </w:rPr>
                        <w:t>پس از حذف نویز برق با استفاده از فیلتر ناچ، فیلتر میان‌گذر با بازه فرکانسی 0.5 تا 45 هرتز بر روی سیگنال‌های</w:t>
                      </w:r>
                      <w:r w:rsidRPr="004B120C">
                        <w:rPr>
                          <w:rFonts w:cs="B Nazanin"/>
                        </w:rPr>
                        <w:t xml:space="preserve"> EEG </w:t>
                      </w:r>
                      <w:r w:rsidRPr="004B120C">
                        <w:rPr>
                          <w:rFonts w:cs="B Nazanin"/>
                          <w:rtl/>
                        </w:rPr>
                        <w:t>اعمال شد. این فیلتر برای حذف مؤلفه‌های فرکانسی خارج از باند موردنظر</w:t>
                      </w:r>
                      <w:r w:rsidRPr="004B120C">
                        <w:rPr>
                          <w:rFonts w:cs="B Nazanin"/>
                        </w:rPr>
                        <w:t xml:space="preserve"> EEG </w:t>
                      </w:r>
                      <w:r w:rsidRPr="004B120C">
                        <w:rPr>
                          <w:rFonts w:cs="B Nazanin"/>
                          <w:rtl/>
                        </w:rPr>
                        <w:t>و حفظ امواج مغزی مفید استفاده گردید. فیلترسازی با روش دوطرفه</w:t>
                      </w:r>
                      <w:r w:rsidRPr="004B120C">
                        <w:rPr>
                          <w:rFonts w:cs="B Nazanin"/>
                        </w:rPr>
                        <w:t xml:space="preserve"> (</w:t>
                      </w:r>
                      <w:proofErr w:type="spellStart"/>
                      <w:r w:rsidRPr="004B120C">
                        <w:rPr>
                          <w:rFonts w:cs="B Nazanin"/>
                        </w:rPr>
                        <w:t>filtfilt</w:t>
                      </w:r>
                      <w:proofErr w:type="spellEnd"/>
                      <w:r w:rsidRPr="004B120C">
                        <w:rPr>
                          <w:rFonts w:cs="B Nazanin"/>
                        </w:rPr>
                        <w:t>)</w:t>
                      </w:r>
                      <w:r>
                        <w:rPr>
                          <w:rFonts w:cs="B Nazanin" w:hint="cs"/>
                          <w:rtl/>
                        </w:rPr>
                        <w:t xml:space="preserve"> </w:t>
                      </w:r>
                      <w:r w:rsidRPr="004B120C">
                        <w:rPr>
                          <w:rFonts w:cs="B Nazanin"/>
                        </w:rPr>
                        <w:t xml:space="preserve"> </w:t>
                      </w:r>
                      <w:r w:rsidRPr="004B120C">
                        <w:rPr>
                          <w:rFonts w:cs="B Nazanin"/>
                          <w:rtl/>
                        </w:rPr>
                        <w:t>انجام شد تا از اعوجاج فازی جلوگیری شود. داده‌های فیلترشده‌ی نهایی برای تمامی سابجکت‌ها ذخیره شدند</w:t>
                      </w:r>
                      <w:r w:rsidRPr="004B120C">
                        <w:rPr>
                          <w:rFonts w:cs="B Nazanin"/>
                        </w:rPr>
                        <w:t>.</w:t>
                      </w:r>
                    </w:p>
                    <w:p w14:paraId="1476250A" w14:textId="77777777" w:rsidR="004B120C" w:rsidRPr="004B120C" w:rsidRDefault="004B120C" w:rsidP="004B120C">
                      <w:pPr>
                        <w:pStyle w:val="NormalWeb"/>
                        <w:bidi/>
                        <w:spacing w:line="276" w:lineRule="auto"/>
                        <w:jc w:val="lowKashida"/>
                        <w:rPr>
                          <w:rFonts w:cs="B Nazanin"/>
                        </w:rPr>
                      </w:pPr>
                    </w:p>
                  </w:txbxContent>
                </v:textbox>
                <w10:wrap anchorx="margin"/>
              </v:roundrect>
            </w:pict>
          </mc:Fallback>
        </mc:AlternateContent>
      </w:r>
      <w:r>
        <w:rPr>
          <w:noProof/>
        </w:rPr>
        <mc:AlternateContent>
          <mc:Choice Requires="wps">
            <w:drawing>
              <wp:anchor distT="0" distB="0" distL="114300" distR="114300" simplePos="0" relativeHeight="251712512" behindDoc="0" locked="0" layoutInCell="1" allowOverlap="1" wp14:anchorId="5A24CFEB" wp14:editId="684F8345">
                <wp:simplePos x="0" y="0"/>
                <wp:positionH relativeFrom="margin">
                  <wp:posOffset>3484245</wp:posOffset>
                </wp:positionH>
                <wp:positionV relativeFrom="paragraph">
                  <wp:posOffset>6242627</wp:posOffset>
                </wp:positionV>
                <wp:extent cx="3608705" cy="2687781"/>
                <wp:effectExtent l="0" t="0" r="10795" b="17780"/>
                <wp:wrapNone/>
                <wp:docPr id="836993991" name="Rectangle: Rounded Corners 11"/>
                <wp:cNvGraphicFramePr/>
                <a:graphic xmlns:a="http://schemas.openxmlformats.org/drawingml/2006/main">
                  <a:graphicData uri="http://schemas.microsoft.com/office/word/2010/wordprocessingShape">
                    <wps:wsp>
                      <wps:cNvSpPr/>
                      <wps:spPr>
                        <a:xfrm>
                          <a:off x="0" y="0"/>
                          <a:ext cx="3608705" cy="2687781"/>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50CD932C" w14:textId="6E41AEB0" w:rsidR="001C64B1" w:rsidRPr="001C64B1" w:rsidRDefault="00695F0B" w:rsidP="001C64B1">
                            <w:pPr>
                              <w:pStyle w:val="NormalWeb"/>
                              <w:bidi/>
                              <w:spacing w:line="276" w:lineRule="auto"/>
                              <w:jc w:val="lowKashida"/>
                              <w:rPr>
                                <w:rFonts w:cs="B Nazanin"/>
                                <w:lang w:bidi="fa-IR"/>
                              </w:rPr>
                            </w:pPr>
                            <w:r w:rsidRPr="001C64B1">
                              <w:rPr>
                                <w:rFonts w:cs="B Nazanin" w:hint="cs"/>
                                <w:b/>
                                <w:bCs/>
                                <w:rtl/>
                                <w:lang w:bidi="fa-IR"/>
                              </w:rPr>
                              <w:t>سوال</w:t>
                            </w:r>
                            <w:r w:rsidRPr="001C64B1">
                              <w:rPr>
                                <w:rFonts w:cs="B Nazanin" w:hint="cs"/>
                                <w:rtl/>
                                <w:lang w:bidi="fa-IR"/>
                              </w:rPr>
                              <w:t>:</w:t>
                            </w:r>
                            <w:r w:rsidR="001C64B1">
                              <w:rPr>
                                <w:rFonts w:cs="B Nazanin" w:hint="cs"/>
                                <w:rtl/>
                                <w:lang w:bidi="fa-IR"/>
                              </w:rPr>
                              <w:t xml:space="preserve"> </w:t>
                            </w:r>
                            <w:r w:rsidR="001C64B1">
                              <w:rPr>
                                <w:rFonts w:cs="B Nazanin" w:hint="cs"/>
                                <w:rtl/>
                              </w:rPr>
                              <w:t>ا</w:t>
                            </w:r>
                            <w:r w:rsidR="001C64B1" w:rsidRPr="001C64B1">
                              <w:rPr>
                                <w:rFonts w:cs="B Nazanin"/>
                                <w:rtl/>
                              </w:rPr>
                              <w:t>گر سیگنال اصلی مغز دارای مؤلفه‌هایی با فرکانس بالاتر از نصف نرخ نمونه‌برداری (فرکانس نایکوئیست) باشد و این سیگنال با نرخ نمونه‌برداری فعلی خوانده شود</w:t>
                            </w:r>
                            <w:r w:rsidR="001C64B1" w:rsidRPr="001C64B1">
                              <w:rPr>
                                <w:rFonts w:cs="B Nazanin"/>
                                <w:lang w:bidi="fa-IR"/>
                              </w:rPr>
                              <w:t xml:space="preserve">Aliasing </w:t>
                            </w:r>
                            <w:r w:rsidR="001C64B1" w:rsidRPr="001C64B1">
                              <w:rPr>
                                <w:rFonts w:cs="B Nazanin"/>
                                <w:rtl/>
                              </w:rPr>
                              <w:t>رخ می‌دهد</w:t>
                            </w:r>
                            <w:r w:rsidR="001C64B1" w:rsidRPr="001C64B1">
                              <w:rPr>
                                <w:rFonts w:cs="B Nazanin"/>
                                <w:lang w:bidi="fa-IR"/>
                              </w:rPr>
                              <w:t>.</w:t>
                            </w:r>
                            <w:r w:rsidR="001C64B1">
                              <w:rPr>
                                <w:rFonts w:cs="B Nazanin" w:hint="cs"/>
                                <w:rtl/>
                                <w:lang w:bidi="fa-IR"/>
                              </w:rPr>
                              <w:t xml:space="preserve"> </w:t>
                            </w:r>
                            <w:r w:rsidR="001C64B1" w:rsidRPr="001C64B1">
                              <w:rPr>
                                <w:rFonts w:cs="B Nazanin"/>
                                <w:rtl/>
                              </w:rPr>
                              <w:t xml:space="preserve">در این حالت، مؤلفه‌های فرکانسی بالاتر از فرکانس نایکوئیست به‌صورت اشتباه به فرکانس‌های پایین‌تر نگاشت می‌شوند و باعث ایجاد </w:t>
                            </w:r>
                            <w:r w:rsidR="001C64B1" w:rsidRPr="001C64B1">
                              <w:rPr>
                                <w:rFonts w:cs="B Nazanin"/>
                              </w:rPr>
                              <w:t>Distortion</w:t>
                            </w:r>
                            <w:r w:rsidR="001C64B1">
                              <w:rPr>
                                <w:rFonts w:cs="B Nazanin" w:hint="cs"/>
                                <w:rtl/>
                              </w:rPr>
                              <w:t xml:space="preserve"> </w:t>
                            </w:r>
                            <w:r w:rsidR="001C64B1" w:rsidRPr="001C64B1">
                              <w:rPr>
                                <w:rFonts w:cs="B Nazanin"/>
                                <w:rtl/>
                              </w:rPr>
                              <w:t>در بازسازی و تحلیل سیگنال می‌گردند. به عبارت دیگر، سیگنال نمونه‌برداری‌شده دیگر نمایش درستی از سیگنال اصلی نخواهد بود و اطلاعات فرکانسی به‌صورت نادرست در باند پایین ظاهر می‌شوند</w:t>
                            </w:r>
                            <w:r w:rsidR="001C64B1" w:rsidRPr="001C64B1">
                              <w:rPr>
                                <w:rFonts w:cs="B Nazanin"/>
                                <w:lang w:bidi="fa-IR"/>
                              </w:rPr>
                              <w:t>.</w:t>
                            </w:r>
                            <w:r w:rsidR="001C64B1">
                              <w:rPr>
                                <w:rFonts w:cs="B Nazanin" w:hint="cs"/>
                                <w:rtl/>
                                <w:lang w:bidi="fa-IR"/>
                              </w:rPr>
                              <w:t xml:space="preserve"> </w:t>
                            </w:r>
                            <w:r w:rsidR="001C64B1" w:rsidRPr="001C64B1">
                              <w:rPr>
                                <w:rFonts w:cs="B Nazanin"/>
                                <w:rtl/>
                              </w:rPr>
                              <w:t xml:space="preserve">به همین دلیل، برای جلوگیری از </w:t>
                            </w:r>
                            <w:r w:rsidR="001C64B1">
                              <w:rPr>
                                <w:rFonts w:cs="B Nazanin" w:hint="cs"/>
                                <w:rtl/>
                              </w:rPr>
                              <w:t>این</w:t>
                            </w:r>
                            <w:r w:rsidR="001C64B1" w:rsidRPr="001C64B1">
                              <w:rPr>
                                <w:rFonts w:cs="B Nazanin"/>
                                <w:rtl/>
                              </w:rPr>
                              <w:t xml:space="preserve"> پدیده‌</w:t>
                            </w:r>
                            <w:r w:rsidR="001C64B1">
                              <w:rPr>
                                <w:rFonts w:cs="B Nazanin" w:hint="cs"/>
                                <w:rtl/>
                              </w:rPr>
                              <w:t xml:space="preserve"> </w:t>
                            </w:r>
                            <w:r w:rsidR="001C64B1" w:rsidRPr="001C64B1">
                              <w:rPr>
                                <w:rFonts w:cs="B Nazanin"/>
                                <w:rtl/>
                              </w:rPr>
                              <w:t>لازم است قبل از نمونه‌برداری یا پردازش سیگنال، از فیلتر پایین‌گذر مناسب استفاده شود تا مؤلفه‌های فرکانسی بالاتر از فرکانس نایکوئیست حذف شوند</w:t>
                            </w:r>
                            <w:r w:rsidR="001C64B1" w:rsidRPr="001C64B1">
                              <w:rPr>
                                <w:rFonts w:cs="B Nazanin"/>
                                <w:lang w:bidi="fa-IR"/>
                              </w:rPr>
                              <w:t>.</w:t>
                            </w:r>
                          </w:p>
                          <w:p w14:paraId="49C0D24E" w14:textId="77777777" w:rsidR="00695F0B" w:rsidRPr="001C64B1" w:rsidRDefault="00695F0B" w:rsidP="00695F0B">
                            <w:pPr>
                              <w:pStyle w:val="NormalWeb"/>
                              <w:bidi/>
                              <w:spacing w:line="276" w:lineRule="auto"/>
                              <w:jc w:val="lowKashida"/>
                              <w:rPr>
                                <w:rFonts w:cs="B Nazanin" w:hint="cs"/>
                                <w:lang w:bidi="fa-IR"/>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4CFEB" id="_x0000_s1035" style="position:absolute;margin-left:274.35pt;margin-top:491.55pt;width:284.15pt;height:211.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" fillcolor="white [3201]" strokecolor="#476166" strokeweight="2pt">
                <v:textbox inset="3pt,3pt,3pt,3pt">
                  <w:txbxContent>
                    <w:p w14:paraId="50CD932C" w14:textId="6E41AEB0" w:rsidR="001C64B1" w:rsidRPr="001C64B1" w:rsidRDefault="00695F0B" w:rsidP="001C64B1">
                      <w:pPr>
                        <w:pStyle w:val="NormalWeb"/>
                        <w:bidi/>
                        <w:spacing w:line="276" w:lineRule="auto"/>
                        <w:jc w:val="lowKashida"/>
                        <w:rPr>
                          <w:rFonts w:cs="B Nazanin"/>
                          <w:lang w:bidi="fa-IR"/>
                        </w:rPr>
                      </w:pPr>
                      <w:r w:rsidRPr="001C64B1">
                        <w:rPr>
                          <w:rFonts w:cs="B Nazanin" w:hint="cs"/>
                          <w:b/>
                          <w:bCs/>
                          <w:rtl/>
                          <w:lang w:bidi="fa-IR"/>
                        </w:rPr>
                        <w:t>سوال</w:t>
                      </w:r>
                      <w:r w:rsidRPr="001C64B1">
                        <w:rPr>
                          <w:rFonts w:cs="B Nazanin" w:hint="cs"/>
                          <w:rtl/>
                          <w:lang w:bidi="fa-IR"/>
                        </w:rPr>
                        <w:t>:</w:t>
                      </w:r>
                      <w:r w:rsidR="001C64B1">
                        <w:rPr>
                          <w:rFonts w:cs="B Nazanin" w:hint="cs"/>
                          <w:rtl/>
                          <w:lang w:bidi="fa-IR"/>
                        </w:rPr>
                        <w:t xml:space="preserve"> </w:t>
                      </w:r>
                      <w:r w:rsidR="001C64B1">
                        <w:rPr>
                          <w:rFonts w:cs="B Nazanin" w:hint="cs"/>
                          <w:rtl/>
                        </w:rPr>
                        <w:t>ا</w:t>
                      </w:r>
                      <w:r w:rsidR="001C64B1" w:rsidRPr="001C64B1">
                        <w:rPr>
                          <w:rFonts w:cs="B Nazanin"/>
                          <w:rtl/>
                        </w:rPr>
                        <w:t>گر سیگنال اصلی مغز دارای مؤلفه‌هایی با فرکانس بالاتر از نصف نرخ نمونه‌برداری (فرکانس نایکوئیست) باشد و این سیگنال با نرخ نمونه‌برداری فعلی خوانده شود</w:t>
                      </w:r>
                      <w:r w:rsidR="001C64B1" w:rsidRPr="001C64B1">
                        <w:rPr>
                          <w:rFonts w:cs="B Nazanin"/>
                          <w:lang w:bidi="fa-IR"/>
                        </w:rPr>
                        <w:t xml:space="preserve">Aliasing </w:t>
                      </w:r>
                      <w:r w:rsidR="001C64B1" w:rsidRPr="001C64B1">
                        <w:rPr>
                          <w:rFonts w:cs="B Nazanin"/>
                          <w:rtl/>
                        </w:rPr>
                        <w:t>رخ می‌دهد</w:t>
                      </w:r>
                      <w:r w:rsidR="001C64B1" w:rsidRPr="001C64B1">
                        <w:rPr>
                          <w:rFonts w:cs="B Nazanin"/>
                          <w:lang w:bidi="fa-IR"/>
                        </w:rPr>
                        <w:t>.</w:t>
                      </w:r>
                      <w:r w:rsidR="001C64B1">
                        <w:rPr>
                          <w:rFonts w:cs="B Nazanin" w:hint="cs"/>
                          <w:rtl/>
                          <w:lang w:bidi="fa-IR"/>
                        </w:rPr>
                        <w:t xml:space="preserve"> </w:t>
                      </w:r>
                      <w:r w:rsidR="001C64B1" w:rsidRPr="001C64B1">
                        <w:rPr>
                          <w:rFonts w:cs="B Nazanin"/>
                          <w:rtl/>
                        </w:rPr>
                        <w:t xml:space="preserve">در این حالت، مؤلفه‌های فرکانسی بالاتر از فرکانس نایکوئیست به‌صورت اشتباه به فرکانس‌های پایین‌تر نگاشت می‌شوند و باعث ایجاد </w:t>
                      </w:r>
                      <w:r w:rsidR="001C64B1" w:rsidRPr="001C64B1">
                        <w:rPr>
                          <w:rFonts w:cs="B Nazanin"/>
                        </w:rPr>
                        <w:t>Distortion</w:t>
                      </w:r>
                      <w:r w:rsidR="001C64B1">
                        <w:rPr>
                          <w:rFonts w:cs="B Nazanin" w:hint="cs"/>
                          <w:rtl/>
                        </w:rPr>
                        <w:t xml:space="preserve"> </w:t>
                      </w:r>
                      <w:r w:rsidR="001C64B1" w:rsidRPr="001C64B1">
                        <w:rPr>
                          <w:rFonts w:cs="B Nazanin"/>
                          <w:rtl/>
                        </w:rPr>
                        <w:t>در بازسازی و تحلیل سیگنال می‌گردند. به عبارت دیگر، سیگنال نمونه‌برداری‌شده دیگر نمایش درستی از سیگنال اصلی نخواهد بود و اطلاعات فرکانسی به‌صورت نادرست در باند پایین ظاهر می‌شوند</w:t>
                      </w:r>
                      <w:r w:rsidR="001C64B1" w:rsidRPr="001C64B1">
                        <w:rPr>
                          <w:rFonts w:cs="B Nazanin"/>
                          <w:lang w:bidi="fa-IR"/>
                        </w:rPr>
                        <w:t>.</w:t>
                      </w:r>
                      <w:r w:rsidR="001C64B1">
                        <w:rPr>
                          <w:rFonts w:cs="B Nazanin" w:hint="cs"/>
                          <w:rtl/>
                          <w:lang w:bidi="fa-IR"/>
                        </w:rPr>
                        <w:t xml:space="preserve"> </w:t>
                      </w:r>
                      <w:r w:rsidR="001C64B1" w:rsidRPr="001C64B1">
                        <w:rPr>
                          <w:rFonts w:cs="B Nazanin"/>
                          <w:rtl/>
                        </w:rPr>
                        <w:t xml:space="preserve">به همین دلیل، برای جلوگیری از </w:t>
                      </w:r>
                      <w:r w:rsidR="001C64B1">
                        <w:rPr>
                          <w:rFonts w:cs="B Nazanin" w:hint="cs"/>
                          <w:rtl/>
                        </w:rPr>
                        <w:t>این</w:t>
                      </w:r>
                      <w:r w:rsidR="001C64B1" w:rsidRPr="001C64B1">
                        <w:rPr>
                          <w:rFonts w:cs="B Nazanin"/>
                          <w:rtl/>
                        </w:rPr>
                        <w:t xml:space="preserve"> پدیده‌</w:t>
                      </w:r>
                      <w:r w:rsidR="001C64B1">
                        <w:rPr>
                          <w:rFonts w:cs="B Nazanin" w:hint="cs"/>
                          <w:rtl/>
                        </w:rPr>
                        <w:t xml:space="preserve"> </w:t>
                      </w:r>
                      <w:r w:rsidR="001C64B1" w:rsidRPr="001C64B1">
                        <w:rPr>
                          <w:rFonts w:cs="B Nazanin"/>
                          <w:rtl/>
                        </w:rPr>
                        <w:t>لازم است قبل از نمونه‌برداری یا پردازش سیگنال، از فیلتر پایین‌گذر مناسب استفاده شود تا مؤلفه‌های فرکانسی بالاتر از فرکانس نایکوئیست حذف شوند</w:t>
                      </w:r>
                      <w:r w:rsidR="001C64B1" w:rsidRPr="001C64B1">
                        <w:rPr>
                          <w:rFonts w:cs="B Nazanin"/>
                          <w:lang w:bidi="fa-IR"/>
                        </w:rPr>
                        <w:t>.</w:t>
                      </w:r>
                    </w:p>
                    <w:p w14:paraId="49C0D24E" w14:textId="77777777" w:rsidR="00695F0B" w:rsidRPr="001C64B1" w:rsidRDefault="00695F0B" w:rsidP="00695F0B">
                      <w:pPr>
                        <w:pStyle w:val="NormalWeb"/>
                        <w:bidi/>
                        <w:spacing w:line="276" w:lineRule="auto"/>
                        <w:jc w:val="lowKashida"/>
                        <w:rPr>
                          <w:rFonts w:cs="B Nazanin" w:hint="cs"/>
                          <w:lang w:bidi="fa-IR"/>
                        </w:rPr>
                      </w:pPr>
                    </w:p>
                  </w:txbxContent>
                </v:textbox>
                <w10:wrap anchorx="margin"/>
              </v:roundrect>
            </w:pict>
          </mc:Fallback>
        </mc:AlternateContent>
      </w:r>
      <w:r w:rsidRPr="004B120C">
        <w:rPr>
          <w:lang w:bidi="fa-IR"/>
        </w:rPr>
        <w:drawing>
          <wp:anchor distT="0" distB="0" distL="114300" distR="114300" simplePos="0" relativeHeight="251704320" behindDoc="0" locked="0" layoutInCell="1" allowOverlap="1" wp14:anchorId="489ACEBB" wp14:editId="78E7EA39">
            <wp:simplePos x="0" y="0"/>
            <wp:positionH relativeFrom="column">
              <wp:posOffset>-207645</wp:posOffset>
            </wp:positionH>
            <wp:positionV relativeFrom="paragraph">
              <wp:posOffset>3150870</wp:posOffset>
            </wp:positionV>
            <wp:extent cx="3532505" cy="1016635"/>
            <wp:effectExtent l="57150" t="57150" r="86995" b="88265"/>
            <wp:wrapNone/>
            <wp:docPr id="48051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0533" name=""/>
                    <pic:cNvPicPr/>
                  </pic:nvPicPr>
                  <pic:blipFill>
                    <a:blip r:embed="rId26">
                      <a:extLst>
                        <a:ext uri="{28A0092B-C50C-407E-A947-70E740481C1C}">
                          <a14:useLocalDpi xmlns:a14="http://schemas.microsoft.com/office/drawing/2010/main" val="0"/>
                        </a:ext>
                      </a:extLst>
                    </a:blip>
                    <a:stretch>
                      <a:fillRect/>
                    </a:stretch>
                  </pic:blipFill>
                  <pic:spPr>
                    <a:xfrm>
                      <a:off x="0" y="0"/>
                      <a:ext cx="3532505" cy="101663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2025E539" wp14:editId="6CEA706D">
                <wp:simplePos x="0" y="0"/>
                <wp:positionH relativeFrom="margin">
                  <wp:posOffset>3477260</wp:posOffset>
                </wp:positionH>
                <wp:positionV relativeFrom="paragraph">
                  <wp:posOffset>4243705</wp:posOffset>
                </wp:positionV>
                <wp:extent cx="3608705" cy="1941195"/>
                <wp:effectExtent l="0" t="0" r="10795" b="20955"/>
                <wp:wrapNone/>
                <wp:docPr id="1481538959" name="Rectangle: Rounded Corners 11"/>
                <wp:cNvGraphicFramePr/>
                <a:graphic xmlns:a="http://schemas.openxmlformats.org/drawingml/2006/main">
                  <a:graphicData uri="http://schemas.microsoft.com/office/word/2010/wordprocessingShape">
                    <wps:wsp>
                      <wps:cNvSpPr/>
                      <wps:spPr>
                        <a:xfrm>
                          <a:off x="0" y="0"/>
                          <a:ext cx="3608705" cy="1941195"/>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5A249886" w14:textId="45B6601E" w:rsidR="000D60AF" w:rsidRPr="000D60AF" w:rsidRDefault="000D60AF" w:rsidP="000D60AF">
                            <w:pPr>
                              <w:pStyle w:val="NormalWeb"/>
                              <w:bidi/>
                              <w:spacing w:line="276" w:lineRule="auto"/>
                              <w:jc w:val="lowKashida"/>
                              <w:rPr>
                                <w:rFonts w:cs="B Nazanin"/>
                              </w:rPr>
                            </w:pPr>
                            <w:r w:rsidRPr="000D60AF">
                              <w:rPr>
                                <w:rFonts w:cs="B Nazanin"/>
                                <w:rtl/>
                              </w:rPr>
                              <w:t>مقایسه</w:t>
                            </w:r>
                            <w:r w:rsidRPr="000D60AF">
                              <w:rPr>
                                <w:rFonts w:cs="B Nazanin"/>
                              </w:rPr>
                              <w:t xml:space="preserve"> PSD </w:t>
                            </w:r>
                            <w:r w:rsidRPr="000D60AF">
                              <w:rPr>
                                <w:rFonts w:cs="B Nazanin"/>
                                <w:rtl/>
                              </w:rPr>
                              <w:t>قبل و بعد از فیلترگذاری</w:t>
                            </w:r>
                            <w:r>
                              <w:rPr>
                                <w:rFonts w:cs="B Nazanin" w:hint="cs"/>
                                <w:rtl/>
                              </w:rPr>
                              <w:t xml:space="preserve">: </w:t>
                            </w:r>
                            <w:r w:rsidRPr="000D60AF">
                              <w:rPr>
                                <w:rFonts w:cs="B Nazanin"/>
                                <w:rtl/>
                              </w:rPr>
                              <w:t>در این مرحله، چگالی طیفی توان</w:t>
                            </w:r>
                            <w:r w:rsidRPr="000D60AF">
                              <w:rPr>
                                <w:rFonts w:cs="B Nazanin"/>
                              </w:rPr>
                              <w:t xml:space="preserve"> </w:t>
                            </w:r>
                            <w:r w:rsidRPr="000D60AF">
                              <w:rPr>
                                <w:rFonts w:cs="B Nazanin"/>
                                <w:rtl/>
                              </w:rPr>
                              <w:t>سیگنال</w:t>
                            </w:r>
                            <w:r w:rsidRPr="000D60AF">
                              <w:rPr>
                                <w:rFonts w:cs="B Nazanin"/>
                              </w:rPr>
                              <w:t xml:space="preserve"> EEG </w:t>
                            </w:r>
                            <w:r w:rsidRPr="000D60AF">
                              <w:rPr>
                                <w:rFonts w:cs="B Nazanin"/>
                                <w:rtl/>
                              </w:rPr>
                              <w:t xml:space="preserve">پس از اعمال فیلتر ناچ و فیلتر میان‌گذر محاسبه و با حالت خام مقایسه شد. نتایج نشان می‌دهد که پس از فیلترگذاری، پیک فرکانسی </w:t>
                            </w:r>
                            <w:r w:rsidRPr="000D60AF">
                              <w:rPr>
                                <w:rFonts w:cs="B Nazanin"/>
                              </w:rPr>
                              <w:t>50</w:t>
                            </w:r>
                            <w:r w:rsidR="00695F0B">
                              <w:rPr>
                                <w:rFonts w:cs="B Nazanin" w:hint="cs"/>
                                <w:rtl/>
                              </w:rPr>
                              <w:t xml:space="preserve"> </w:t>
                            </w:r>
                            <w:r w:rsidRPr="000D60AF">
                              <w:rPr>
                                <w:rFonts w:cs="B Nazanin"/>
                              </w:rPr>
                              <w:t xml:space="preserve"> </w:t>
                            </w:r>
                            <w:r w:rsidRPr="000D60AF">
                              <w:rPr>
                                <w:rFonts w:cs="B Nazanin"/>
                                <w:rtl/>
                              </w:rPr>
                              <w:t xml:space="preserve">هرتز ناشی از نویز برق شهر به‌طور مؤثری حذف شده و انرژی مؤلفه‌های فرکانسی خارج از بازه </w:t>
                            </w:r>
                            <w:r w:rsidRPr="000D60AF">
                              <w:rPr>
                                <w:rFonts w:cs="B Nazanin"/>
                              </w:rPr>
                              <w:t xml:space="preserve">0.5 </w:t>
                            </w:r>
                            <w:r w:rsidRPr="000D60AF">
                              <w:rPr>
                                <w:rFonts w:cs="B Nazanin"/>
                                <w:rtl/>
                              </w:rPr>
                              <w:t>تا 45 هرتز به‌طور قابل توجهی کاهش یافته است. این موضوع بیانگر عملکرد مناسب فیلترها در حذف نویز و حفظ باندهای فرکانسی مفید سیگنال</w:t>
                            </w:r>
                            <w:r w:rsidRPr="000D60AF">
                              <w:rPr>
                                <w:rFonts w:cs="B Nazanin"/>
                              </w:rPr>
                              <w:t xml:space="preserve"> EEG </w:t>
                            </w:r>
                            <w:r w:rsidRPr="000D60AF">
                              <w:rPr>
                                <w:rFonts w:cs="B Nazanin"/>
                                <w:rtl/>
                              </w:rPr>
                              <w:t>است</w:t>
                            </w:r>
                            <w:r w:rsidRPr="000D60AF">
                              <w:rPr>
                                <w:rFonts w:cs="B Nazanin"/>
                              </w:rPr>
                              <w:t>.</w:t>
                            </w:r>
                          </w:p>
                          <w:p w14:paraId="0605969C" w14:textId="77777777" w:rsidR="004B120C" w:rsidRPr="000D60AF" w:rsidRDefault="004B120C" w:rsidP="004B120C">
                            <w:pPr>
                              <w:pStyle w:val="NormalWeb"/>
                              <w:bidi/>
                              <w:spacing w:line="276" w:lineRule="auto"/>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5E539" id="_x0000_s1036" style="position:absolute;margin-left:273.8pt;margin-top:334.15pt;width:284.15pt;height:152.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" fillcolor="white [3201]" strokecolor="#476166" strokeweight="2pt">
                <v:textbox inset="3pt,3pt,3pt,3pt">
                  <w:txbxContent>
                    <w:p w14:paraId="5A249886" w14:textId="45B6601E" w:rsidR="000D60AF" w:rsidRPr="000D60AF" w:rsidRDefault="000D60AF" w:rsidP="000D60AF">
                      <w:pPr>
                        <w:pStyle w:val="NormalWeb"/>
                        <w:bidi/>
                        <w:spacing w:line="276" w:lineRule="auto"/>
                        <w:jc w:val="lowKashida"/>
                        <w:rPr>
                          <w:rFonts w:cs="B Nazanin"/>
                        </w:rPr>
                      </w:pPr>
                      <w:r w:rsidRPr="000D60AF">
                        <w:rPr>
                          <w:rFonts w:cs="B Nazanin"/>
                          <w:rtl/>
                        </w:rPr>
                        <w:t>مقایسه</w:t>
                      </w:r>
                      <w:r w:rsidRPr="000D60AF">
                        <w:rPr>
                          <w:rFonts w:cs="B Nazanin"/>
                        </w:rPr>
                        <w:t xml:space="preserve"> PSD </w:t>
                      </w:r>
                      <w:r w:rsidRPr="000D60AF">
                        <w:rPr>
                          <w:rFonts w:cs="B Nazanin"/>
                          <w:rtl/>
                        </w:rPr>
                        <w:t>قبل و بعد از فیلترگذاری</w:t>
                      </w:r>
                      <w:r>
                        <w:rPr>
                          <w:rFonts w:cs="B Nazanin" w:hint="cs"/>
                          <w:rtl/>
                        </w:rPr>
                        <w:t xml:space="preserve">: </w:t>
                      </w:r>
                      <w:r w:rsidRPr="000D60AF">
                        <w:rPr>
                          <w:rFonts w:cs="B Nazanin"/>
                          <w:rtl/>
                        </w:rPr>
                        <w:t>در این مرحله، چگالی طیفی توان</w:t>
                      </w:r>
                      <w:r w:rsidRPr="000D60AF">
                        <w:rPr>
                          <w:rFonts w:cs="B Nazanin"/>
                        </w:rPr>
                        <w:t xml:space="preserve"> </w:t>
                      </w:r>
                      <w:r w:rsidRPr="000D60AF">
                        <w:rPr>
                          <w:rFonts w:cs="B Nazanin"/>
                          <w:rtl/>
                        </w:rPr>
                        <w:t>سیگنال</w:t>
                      </w:r>
                      <w:r w:rsidRPr="000D60AF">
                        <w:rPr>
                          <w:rFonts w:cs="B Nazanin"/>
                        </w:rPr>
                        <w:t xml:space="preserve"> EEG </w:t>
                      </w:r>
                      <w:r w:rsidRPr="000D60AF">
                        <w:rPr>
                          <w:rFonts w:cs="B Nazanin"/>
                          <w:rtl/>
                        </w:rPr>
                        <w:t xml:space="preserve">پس از اعمال فیلتر ناچ و فیلتر میان‌گذر محاسبه و با حالت خام مقایسه شد. نتایج نشان می‌دهد که پس از فیلترگذاری، پیک فرکانسی </w:t>
                      </w:r>
                      <w:r w:rsidRPr="000D60AF">
                        <w:rPr>
                          <w:rFonts w:cs="B Nazanin"/>
                        </w:rPr>
                        <w:t>50</w:t>
                      </w:r>
                      <w:r w:rsidR="00695F0B">
                        <w:rPr>
                          <w:rFonts w:cs="B Nazanin" w:hint="cs"/>
                          <w:rtl/>
                        </w:rPr>
                        <w:t xml:space="preserve"> </w:t>
                      </w:r>
                      <w:r w:rsidRPr="000D60AF">
                        <w:rPr>
                          <w:rFonts w:cs="B Nazanin"/>
                        </w:rPr>
                        <w:t xml:space="preserve"> </w:t>
                      </w:r>
                      <w:r w:rsidRPr="000D60AF">
                        <w:rPr>
                          <w:rFonts w:cs="B Nazanin"/>
                          <w:rtl/>
                        </w:rPr>
                        <w:t xml:space="preserve">هرتز ناشی از نویز برق شهر به‌طور مؤثری حذف شده و انرژی مؤلفه‌های فرکانسی خارج از بازه </w:t>
                      </w:r>
                      <w:r w:rsidRPr="000D60AF">
                        <w:rPr>
                          <w:rFonts w:cs="B Nazanin"/>
                        </w:rPr>
                        <w:t xml:space="preserve">0.5 </w:t>
                      </w:r>
                      <w:r w:rsidRPr="000D60AF">
                        <w:rPr>
                          <w:rFonts w:cs="B Nazanin"/>
                          <w:rtl/>
                        </w:rPr>
                        <w:t>تا 45 هرتز به‌طور قابل توجهی کاهش یافته است. این موضوع بیانگر عملکرد مناسب فیلترها در حذف نویز و حفظ باندهای فرکانسی مفید سیگنال</w:t>
                      </w:r>
                      <w:r w:rsidRPr="000D60AF">
                        <w:rPr>
                          <w:rFonts w:cs="B Nazanin"/>
                        </w:rPr>
                        <w:t xml:space="preserve"> EEG </w:t>
                      </w:r>
                      <w:r w:rsidRPr="000D60AF">
                        <w:rPr>
                          <w:rFonts w:cs="B Nazanin"/>
                          <w:rtl/>
                        </w:rPr>
                        <w:t>است</w:t>
                      </w:r>
                      <w:r w:rsidRPr="000D60AF">
                        <w:rPr>
                          <w:rFonts w:cs="B Nazanin"/>
                        </w:rPr>
                        <w:t>.</w:t>
                      </w:r>
                    </w:p>
                    <w:p w14:paraId="0605969C" w14:textId="77777777" w:rsidR="004B120C" w:rsidRPr="000D60AF" w:rsidRDefault="004B120C" w:rsidP="004B120C">
                      <w:pPr>
                        <w:pStyle w:val="NormalWeb"/>
                        <w:bidi/>
                        <w:spacing w:line="276" w:lineRule="auto"/>
                        <w:jc w:val="lowKashida"/>
                        <w:rPr>
                          <w:rFonts w:cs="B Nazanin"/>
                        </w:rPr>
                      </w:pPr>
                    </w:p>
                  </w:txbxContent>
                </v:textbox>
                <w10:wrap anchorx="margin"/>
              </v:roundrect>
            </w:pict>
          </mc:Fallback>
        </mc:AlternateContent>
      </w:r>
      <w:r w:rsidRPr="004B120C">
        <w:rPr>
          <w:lang w:bidi="fa-IR"/>
        </w:rPr>
        <w:drawing>
          <wp:anchor distT="0" distB="0" distL="114300" distR="114300" simplePos="0" relativeHeight="251710464" behindDoc="0" locked="0" layoutInCell="1" allowOverlap="1" wp14:anchorId="505C0BD4" wp14:editId="6059B7BB">
            <wp:simplePos x="0" y="0"/>
            <wp:positionH relativeFrom="column">
              <wp:posOffset>-219710</wp:posOffset>
            </wp:positionH>
            <wp:positionV relativeFrom="paragraph">
              <wp:posOffset>6184900</wp:posOffset>
            </wp:positionV>
            <wp:extent cx="3575685" cy="1959610"/>
            <wp:effectExtent l="38100" t="57150" r="100965" b="97790"/>
            <wp:wrapNone/>
            <wp:docPr id="41090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247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5685" cy="195961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4B120C">
        <w:rPr>
          <w:lang w:bidi="fa-IR"/>
        </w:rPr>
        <w:drawing>
          <wp:anchor distT="0" distB="0" distL="114300" distR="114300" simplePos="0" relativeHeight="251707392" behindDoc="0" locked="0" layoutInCell="1" allowOverlap="1" wp14:anchorId="6FF419A4" wp14:editId="4AB6C2BD">
            <wp:simplePos x="0" y="0"/>
            <wp:positionH relativeFrom="column">
              <wp:posOffset>-214630</wp:posOffset>
            </wp:positionH>
            <wp:positionV relativeFrom="paragraph">
              <wp:posOffset>4271645</wp:posOffset>
            </wp:positionV>
            <wp:extent cx="3567430" cy="1818640"/>
            <wp:effectExtent l="38100" t="57150" r="90170" b="86360"/>
            <wp:wrapNone/>
            <wp:docPr id="3769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6817" name=""/>
                    <pic:cNvPicPr/>
                  </pic:nvPicPr>
                  <pic:blipFill>
                    <a:blip r:embed="rId28">
                      <a:extLst>
                        <a:ext uri="{28A0092B-C50C-407E-A947-70E740481C1C}">
                          <a14:useLocalDpi xmlns:a14="http://schemas.microsoft.com/office/drawing/2010/main" val="0"/>
                        </a:ext>
                      </a:extLst>
                    </a:blip>
                    <a:stretch>
                      <a:fillRect/>
                    </a:stretch>
                  </pic:blipFill>
                  <pic:spPr>
                    <a:xfrm>
                      <a:off x="0" y="0"/>
                      <a:ext cx="3567430" cy="181864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14:anchorId="1A02DDF7" wp14:editId="205A7E94">
                <wp:simplePos x="0" y="0"/>
                <wp:positionH relativeFrom="margin">
                  <wp:posOffset>3449320</wp:posOffset>
                </wp:positionH>
                <wp:positionV relativeFrom="paragraph">
                  <wp:posOffset>671195</wp:posOffset>
                </wp:positionV>
                <wp:extent cx="3608705" cy="1710690"/>
                <wp:effectExtent l="0" t="0" r="10795" b="22860"/>
                <wp:wrapNone/>
                <wp:docPr id="219551298" name="Rectangle: Rounded Corners 11"/>
                <wp:cNvGraphicFramePr/>
                <a:graphic xmlns:a="http://schemas.openxmlformats.org/drawingml/2006/main">
                  <a:graphicData uri="http://schemas.microsoft.com/office/word/2010/wordprocessingShape">
                    <wps:wsp>
                      <wps:cNvSpPr/>
                      <wps:spPr>
                        <a:xfrm>
                          <a:off x="0" y="0"/>
                          <a:ext cx="3608705" cy="171069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0D595F07" w14:textId="77777777" w:rsidR="004B120C" w:rsidRPr="004B120C" w:rsidRDefault="004B120C" w:rsidP="004B120C">
                            <w:pPr>
                              <w:pStyle w:val="NormalWeb"/>
                              <w:bidi/>
                              <w:spacing w:line="276" w:lineRule="auto"/>
                              <w:jc w:val="lowKashida"/>
                              <w:rPr>
                                <w:rFonts w:cs="B Nazanin"/>
                              </w:rPr>
                            </w:pPr>
                            <w:r w:rsidRPr="004B120C">
                              <w:rPr>
                                <w:rFonts w:cs="B Nazanin"/>
                                <w:rtl/>
                              </w:rPr>
                              <w:t xml:space="preserve">در این مرحله، برای حذف نویز برق شهر، یک فیلتر ناچ با فرکانس مرکزی </w:t>
                            </w:r>
                            <w:r w:rsidRPr="004B120C">
                              <w:rPr>
                                <w:rFonts w:cs="B Nazanin"/>
                              </w:rPr>
                              <w:t>50</w:t>
                            </w:r>
                            <w:r>
                              <w:rPr>
                                <w:rFonts w:cs="B Nazanin" w:hint="cs"/>
                                <w:rtl/>
                              </w:rPr>
                              <w:t xml:space="preserve"> </w:t>
                            </w:r>
                            <w:r w:rsidRPr="004B120C">
                              <w:rPr>
                                <w:rFonts w:cs="B Nazanin"/>
                              </w:rPr>
                              <w:t xml:space="preserve"> </w:t>
                            </w:r>
                            <w:r w:rsidRPr="004B120C">
                              <w:rPr>
                                <w:rFonts w:cs="B Nazanin"/>
                                <w:rtl/>
                              </w:rPr>
                              <w:t>هرتز طراحی و اعمال شد. این فیلتر با ضریب کیفیت 30 تنها مؤلفه‌ی فرکانسی 50 هرتز را حذف کرده و تأثیر حداقلی بر سایر باندهای سیگنال</w:t>
                            </w:r>
                            <w:r w:rsidRPr="004B120C">
                              <w:rPr>
                                <w:rFonts w:cs="B Nazanin"/>
                              </w:rPr>
                              <w:t xml:space="preserve"> EEG</w:t>
                            </w:r>
                            <w:r>
                              <w:rPr>
                                <w:rFonts w:cs="B Nazanin" w:hint="cs"/>
                                <w:rtl/>
                              </w:rPr>
                              <w:t xml:space="preserve"> </w:t>
                            </w:r>
                            <w:r w:rsidRPr="004B120C">
                              <w:rPr>
                                <w:rFonts w:cs="B Nazanin"/>
                              </w:rPr>
                              <w:t xml:space="preserve"> </w:t>
                            </w:r>
                            <w:r w:rsidRPr="004B120C">
                              <w:rPr>
                                <w:rFonts w:cs="B Nazanin"/>
                                <w:rtl/>
                              </w:rPr>
                              <w:t xml:space="preserve">دارد. فیلتر به‌صورت دوطرفه با استفاده از </w:t>
                            </w:r>
                            <w:proofErr w:type="spellStart"/>
                            <w:r w:rsidRPr="004B120C">
                              <w:rPr>
                                <w:rFonts w:cs="B Nazanin"/>
                              </w:rPr>
                              <w:t>filtfilt</w:t>
                            </w:r>
                            <w:proofErr w:type="spellEnd"/>
                            <w:r>
                              <w:rPr>
                                <w:rFonts w:cs="B Nazanin" w:hint="cs"/>
                                <w:rtl/>
                              </w:rPr>
                              <w:t xml:space="preserve"> </w:t>
                            </w:r>
                            <w:r w:rsidRPr="004B120C">
                              <w:rPr>
                                <w:rFonts w:cs="B Nazanin"/>
                              </w:rPr>
                              <w:t xml:space="preserve"> </w:t>
                            </w:r>
                            <w:r w:rsidRPr="004B120C">
                              <w:rPr>
                                <w:rFonts w:cs="B Nazanin"/>
                                <w:rtl/>
                              </w:rPr>
                              <w:t>روی داده‌های تمامی سابجکت‌ها اعمال شد. داده‌های خروجی در قالب یک دیکشنری ذخیره گردید</w:t>
                            </w:r>
                            <w:r w:rsidRPr="004B120C">
                              <w:rPr>
                                <w:rFonts w:cs="B Nazanin"/>
                              </w:rPr>
                              <w:t>.</w:t>
                            </w:r>
                          </w:p>
                          <w:p w14:paraId="2D40E88E" w14:textId="77777777" w:rsidR="004B120C" w:rsidRPr="004B120C" w:rsidRDefault="004B120C" w:rsidP="004B120C">
                            <w:pPr>
                              <w:pStyle w:val="NormalWeb"/>
                              <w:bidi/>
                              <w:spacing w:line="276" w:lineRule="auto"/>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2DDF7" id="_x0000_s1037" style="position:absolute;margin-left:271.6pt;margin-top:52.85pt;width:284.15pt;height:134.7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" fillcolor="white [3201]" strokecolor="#476166" strokeweight="2pt">
                <v:textbox inset="3pt,3pt,3pt,3pt">
                  <w:txbxContent>
                    <w:p w14:paraId="0D595F07" w14:textId="77777777" w:rsidR="004B120C" w:rsidRPr="004B120C" w:rsidRDefault="004B120C" w:rsidP="004B120C">
                      <w:pPr>
                        <w:pStyle w:val="NormalWeb"/>
                        <w:bidi/>
                        <w:spacing w:line="276" w:lineRule="auto"/>
                        <w:jc w:val="lowKashida"/>
                        <w:rPr>
                          <w:rFonts w:cs="B Nazanin"/>
                        </w:rPr>
                      </w:pPr>
                      <w:r w:rsidRPr="004B120C">
                        <w:rPr>
                          <w:rFonts w:cs="B Nazanin"/>
                          <w:rtl/>
                        </w:rPr>
                        <w:t xml:space="preserve">در این مرحله، برای حذف نویز برق شهر، یک فیلتر ناچ با فرکانس مرکزی </w:t>
                      </w:r>
                      <w:r w:rsidRPr="004B120C">
                        <w:rPr>
                          <w:rFonts w:cs="B Nazanin"/>
                        </w:rPr>
                        <w:t>50</w:t>
                      </w:r>
                      <w:r>
                        <w:rPr>
                          <w:rFonts w:cs="B Nazanin" w:hint="cs"/>
                          <w:rtl/>
                        </w:rPr>
                        <w:t xml:space="preserve"> </w:t>
                      </w:r>
                      <w:r w:rsidRPr="004B120C">
                        <w:rPr>
                          <w:rFonts w:cs="B Nazanin"/>
                        </w:rPr>
                        <w:t xml:space="preserve"> </w:t>
                      </w:r>
                      <w:r w:rsidRPr="004B120C">
                        <w:rPr>
                          <w:rFonts w:cs="B Nazanin"/>
                          <w:rtl/>
                        </w:rPr>
                        <w:t>هرتز طراحی و اعمال شد. این فیلتر با ضریب کیفیت 30 تنها مؤلفه‌ی فرکانسی 50 هرتز را حذف کرده و تأثیر حداقلی بر سایر باندهای سیگنال</w:t>
                      </w:r>
                      <w:r w:rsidRPr="004B120C">
                        <w:rPr>
                          <w:rFonts w:cs="B Nazanin"/>
                        </w:rPr>
                        <w:t xml:space="preserve"> EEG</w:t>
                      </w:r>
                      <w:r>
                        <w:rPr>
                          <w:rFonts w:cs="B Nazanin" w:hint="cs"/>
                          <w:rtl/>
                        </w:rPr>
                        <w:t xml:space="preserve"> </w:t>
                      </w:r>
                      <w:r w:rsidRPr="004B120C">
                        <w:rPr>
                          <w:rFonts w:cs="B Nazanin"/>
                        </w:rPr>
                        <w:t xml:space="preserve"> </w:t>
                      </w:r>
                      <w:r w:rsidRPr="004B120C">
                        <w:rPr>
                          <w:rFonts w:cs="B Nazanin"/>
                          <w:rtl/>
                        </w:rPr>
                        <w:t xml:space="preserve">دارد. فیلتر به‌صورت دوطرفه با استفاده از </w:t>
                      </w:r>
                      <w:proofErr w:type="spellStart"/>
                      <w:r w:rsidRPr="004B120C">
                        <w:rPr>
                          <w:rFonts w:cs="B Nazanin"/>
                        </w:rPr>
                        <w:t>filtfilt</w:t>
                      </w:r>
                      <w:proofErr w:type="spellEnd"/>
                      <w:r>
                        <w:rPr>
                          <w:rFonts w:cs="B Nazanin" w:hint="cs"/>
                          <w:rtl/>
                        </w:rPr>
                        <w:t xml:space="preserve"> </w:t>
                      </w:r>
                      <w:r w:rsidRPr="004B120C">
                        <w:rPr>
                          <w:rFonts w:cs="B Nazanin"/>
                        </w:rPr>
                        <w:t xml:space="preserve"> </w:t>
                      </w:r>
                      <w:r w:rsidRPr="004B120C">
                        <w:rPr>
                          <w:rFonts w:cs="B Nazanin"/>
                          <w:rtl/>
                        </w:rPr>
                        <w:t>روی داده‌های تمامی سابجکت‌ها اعمال شد. داده‌های خروجی در قالب یک دیکشنری ذخیره گردید</w:t>
                      </w:r>
                      <w:r w:rsidRPr="004B120C">
                        <w:rPr>
                          <w:rFonts w:cs="B Nazanin"/>
                        </w:rPr>
                        <w:t>.</w:t>
                      </w:r>
                    </w:p>
                    <w:p w14:paraId="2D40E88E" w14:textId="77777777" w:rsidR="004B120C" w:rsidRPr="004B120C" w:rsidRDefault="004B120C" w:rsidP="004B120C">
                      <w:pPr>
                        <w:pStyle w:val="NormalWeb"/>
                        <w:bidi/>
                        <w:spacing w:line="276" w:lineRule="auto"/>
                        <w:jc w:val="lowKashida"/>
                        <w:rPr>
                          <w:rFonts w:cs="B Nazanin"/>
                        </w:rPr>
                      </w:pPr>
                    </w:p>
                  </w:txbxContent>
                </v:textbox>
                <w10:wrap anchorx="margin"/>
              </v:roundrect>
            </w:pict>
          </mc:Fallback>
        </mc:AlternateContent>
      </w:r>
      <w:r w:rsidRPr="004B120C">
        <w:rPr>
          <w:lang w:bidi="fa-IR"/>
        </w:rPr>
        <w:drawing>
          <wp:anchor distT="0" distB="0" distL="114300" distR="114300" simplePos="0" relativeHeight="251701248" behindDoc="0" locked="0" layoutInCell="1" allowOverlap="1" wp14:anchorId="26363023" wp14:editId="39F3A6CD">
            <wp:simplePos x="0" y="0"/>
            <wp:positionH relativeFrom="margin">
              <wp:posOffset>-200660</wp:posOffset>
            </wp:positionH>
            <wp:positionV relativeFrom="paragraph">
              <wp:posOffset>679508</wp:posOffset>
            </wp:positionV>
            <wp:extent cx="3498215" cy="2367915"/>
            <wp:effectExtent l="57150" t="57150" r="102235" b="89535"/>
            <wp:wrapNone/>
            <wp:docPr id="164737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74064" name=""/>
                    <pic:cNvPicPr/>
                  </pic:nvPicPr>
                  <pic:blipFill>
                    <a:blip r:embed="rId29">
                      <a:extLst>
                        <a:ext uri="{28A0092B-C50C-407E-A947-70E740481C1C}">
                          <a14:useLocalDpi xmlns:a14="http://schemas.microsoft.com/office/drawing/2010/main" val="0"/>
                        </a:ext>
                      </a:extLst>
                    </a:blip>
                    <a:stretch>
                      <a:fillRect/>
                    </a:stretch>
                  </pic:blipFill>
                  <pic:spPr>
                    <a:xfrm>
                      <a:off x="0" y="0"/>
                      <a:ext cx="3498215" cy="236791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B50B2">
        <w:rPr>
          <w:lang w:bidi="fa-IR"/>
        </w:rPr>
        <w:br w:type="page"/>
      </w:r>
    </w:p>
    <w:p w14:paraId="0D70C16E" w14:textId="3F41E2FC" w:rsidR="008B50B2" w:rsidRDefault="0019004B">
      <w:pPr>
        <w:rPr>
          <w:lang w:bidi="fa-IR"/>
        </w:rPr>
      </w:pPr>
      <w:r>
        <w:rPr>
          <w:noProof/>
        </w:rPr>
        <w:lastRenderedPageBreak/>
        <mc:AlternateContent>
          <mc:Choice Requires="wps">
            <w:drawing>
              <wp:anchor distT="0" distB="0" distL="114300" distR="114300" simplePos="0" relativeHeight="251714560" behindDoc="0" locked="0" layoutInCell="1" allowOverlap="1" wp14:anchorId="13041C14" wp14:editId="56E7DDB1">
                <wp:simplePos x="0" y="0"/>
                <wp:positionH relativeFrom="column">
                  <wp:posOffset>6427816</wp:posOffset>
                </wp:positionH>
                <wp:positionV relativeFrom="paragraph">
                  <wp:posOffset>-367030</wp:posOffset>
                </wp:positionV>
                <wp:extent cx="1828800" cy="1828800"/>
                <wp:effectExtent l="0" t="0" r="0" b="3810"/>
                <wp:wrapNone/>
                <wp:docPr id="1280684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644CE8" w14:textId="155341A7" w:rsidR="0019004B" w:rsidRPr="002F1F1A" w:rsidRDefault="0019004B" w:rsidP="0019004B">
                            <w:pPr>
                              <w:jc w:val="center"/>
                              <w:rPr>
                                <w:rFonts w:ascii="Vazir" w:hAnsi="Vazir" w:cs="Vazir"/>
                                <w:b/>
                                <w:bCs/>
                                <w:noProof/>
                                <w:color w:val="476166" w:themeColor="accent1"/>
                                <w:sz w:val="32"/>
                                <w:szCs w:val="32"/>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1F1A">
                              <w:rPr>
                                <w:rFonts w:ascii="Vazir" w:hAnsi="Vazir" w:cs="Vazir"/>
                                <w:b/>
                                <w:bCs/>
                                <w:noProof/>
                                <w:color w:val="476166" w:themeColor="accen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گام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041C14" id="_x0000_s1038" type="#_x0000_t202" style="position:absolute;margin-left:506.15pt;margin-top:-28.9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" filled="f" stroked="f">
                <v:fill o:detectmouseclick="t"/>
                <v:textbox style="mso-fit-shape-to-text:t">
                  <w:txbxContent>
                    <w:p w14:paraId="31644CE8" w14:textId="155341A7" w:rsidR="0019004B" w:rsidRPr="002F1F1A" w:rsidRDefault="0019004B" w:rsidP="0019004B">
                      <w:pPr>
                        <w:jc w:val="center"/>
                        <w:rPr>
                          <w:rFonts w:ascii="Vazir" w:hAnsi="Vazir" w:cs="Vazir"/>
                          <w:b/>
                          <w:bCs/>
                          <w:noProof/>
                          <w:color w:val="476166" w:themeColor="accent1"/>
                          <w:sz w:val="32"/>
                          <w:szCs w:val="32"/>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1F1A">
                        <w:rPr>
                          <w:rFonts w:ascii="Vazir" w:hAnsi="Vazir" w:cs="Vazir"/>
                          <w:b/>
                          <w:bCs/>
                          <w:noProof/>
                          <w:color w:val="476166" w:themeColor="accen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گام 2:</w:t>
                      </w:r>
                    </w:p>
                  </w:txbxContent>
                </v:textbox>
              </v:shape>
            </w:pict>
          </mc:Fallback>
        </mc:AlternateContent>
      </w:r>
    </w:p>
    <w:p w14:paraId="7D1D1605" w14:textId="3707836E" w:rsidR="008B50B2" w:rsidRDefault="00CC6555">
      <w:pPr>
        <w:rPr>
          <w:rFonts w:hint="cs"/>
          <w:rtl/>
          <w:lang w:bidi="fa-IR"/>
        </w:rPr>
      </w:pPr>
      <w:r>
        <w:rPr>
          <w:noProof/>
        </w:rPr>
        <mc:AlternateContent>
          <mc:Choice Requires="wps">
            <w:drawing>
              <wp:anchor distT="0" distB="0" distL="114300" distR="114300" simplePos="0" relativeHeight="251727872" behindDoc="0" locked="0" layoutInCell="1" allowOverlap="1" wp14:anchorId="6331D2AF" wp14:editId="20CE8F4A">
                <wp:simplePos x="0" y="0"/>
                <wp:positionH relativeFrom="column">
                  <wp:posOffset>6704965</wp:posOffset>
                </wp:positionH>
                <wp:positionV relativeFrom="paragraph">
                  <wp:posOffset>4596130</wp:posOffset>
                </wp:positionV>
                <wp:extent cx="1828800" cy="1828800"/>
                <wp:effectExtent l="0" t="0" r="0" b="0"/>
                <wp:wrapNone/>
                <wp:docPr id="144885521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B3EDC" w14:textId="2047ED4A" w:rsidR="0079314A" w:rsidRPr="00652C63" w:rsidRDefault="0079314A" w:rsidP="0079314A">
                            <w:pPr>
                              <w:jc w:val="center"/>
                              <w:rPr>
                                <w:rFonts w:ascii="Vazir" w:hAnsi="Vazir" w:cs="Vazir"/>
                                <w:b/>
                                <w:bCs/>
                                <w:noProof/>
                                <w:color w:val="476166" w:themeColor="accent1"/>
                                <w:sz w:val="22"/>
                                <w:szCs w:val="22"/>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C63">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31D2AF" id="_x0000_s1039" type="#_x0000_t202" style="position:absolute;margin-left:527.95pt;margin-top:361.9pt;width:2in;height:2in;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9SDg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" filled="f" stroked="f">
                <v:fill o:detectmouseclick="t"/>
                <v:textbox style="mso-fit-shape-to-text:t">
                  <w:txbxContent>
                    <w:p w14:paraId="7DBB3EDC" w14:textId="2047ED4A" w:rsidR="0079314A" w:rsidRPr="00652C63" w:rsidRDefault="0079314A" w:rsidP="0079314A">
                      <w:pPr>
                        <w:jc w:val="center"/>
                        <w:rPr>
                          <w:rFonts w:ascii="Vazir" w:hAnsi="Vazir" w:cs="Vazir"/>
                          <w:b/>
                          <w:bCs/>
                          <w:noProof/>
                          <w:color w:val="476166" w:themeColor="accent1"/>
                          <w:sz w:val="22"/>
                          <w:szCs w:val="22"/>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C63">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851ACD">
        <w:rPr>
          <w:noProof/>
        </w:rPr>
        <mc:AlternateContent>
          <mc:Choice Requires="wps">
            <w:drawing>
              <wp:anchor distT="0" distB="0" distL="114300" distR="114300" simplePos="0" relativeHeight="251730944" behindDoc="0" locked="0" layoutInCell="1" allowOverlap="1" wp14:anchorId="199519A7" wp14:editId="1E232F14">
                <wp:simplePos x="0" y="0"/>
                <wp:positionH relativeFrom="margin">
                  <wp:posOffset>3310467</wp:posOffset>
                </wp:positionH>
                <wp:positionV relativeFrom="paragraph">
                  <wp:posOffset>5299287</wp:posOffset>
                </wp:positionV>
                <wp:extent cx="3698875" cy="1430866"/>
                <wp:effectExtent l="0" t="0" r="15875" b="17145"/>
                <wp:wrapNone/>
                <wp:docPr id="1367776823" name="Rectangle: Rounded Corners 11"/>
                <wp:cNvGraphicFramePr/>
                <a:graphic xmlns:a="http://schemas.openxmlformats.org/drawingml/2006/main">
                  <a:graphicData uri="http://schemas.microsoft.com/office/word/2010/wordprocessingShape">
                    <wps:wsp>
                      <wps:cNvSpPr/>
                      <wps:spPr>
                        <a:xfrm>
                          <a:off x="0" y="0"/>
                          <a:ext cx="3698875" cy="1430866"/>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4024CAB1" w14:textId="38D5B79F" w:rsidR="00851ACD" w:rsidRPr="00851ACD" w:rsidRDefault="00851ACD" w:rsidP="00851ACD">
                            <w:pPr>
                              <w:pStyle w:val="NormalWeb"/>
                              <w:bidi/>
                              <w:spacing w:line="360" w:lineRule="auto"/>
                              <w:jc w:val="lowKashida"/>
                              <w:rPr>
                                <w:rFonts w:cs="B Nazanin"/>
                              </w:rPr>
                            </w:pPr>
                            <w:r w:rsidRPr="00851ACD">
                              <w:rPr>
                                <w:rFonts w:cs="B Nazanin"/>
                                <w:rtl/>
                              </w:rPr>
                              <w:t>در این مرحله، داده‌های</w:t>
                            </w:r>
                            <w:r w:rsidRPr="00851ACD">
                              <w:rPr>
                                <w:rFonts w:cs="B Nazanin"/>
                              </w:rPr>
                              <w:t xml:space="preserve"> EEG </w:t>
                            </w:r>
                            <w:r w:rsidRPr="00851ACD">
                              <w:rPr>
                                <w:rFonts w:cs="B Nazanin"/>
                                <w:rtl/>
                              </w:rPr>
                              <w:t xml:space="preserve">فیلترشده به بخش‌های </w:t>
                            </w:r>
                            <w:r w:rsidRPr="00851ACD">
                              <w:rPr>
                                <w:rFonts w:cs="B Nazanin"/>
                                <w:rtl/>
                                <w:lang w:bidi="fa-IR"/>
                              </w:rPr>
                              <w:t>۲</w:t>
                            </w:r>
                            <w:r w:rsidRPr="00851ACD">
                              <w:rPr>
                                <w:rFonts w:cs="B Nazanin"/>
                                <w:rtl/>
                              </w:rPr>
                              <w:t xml:space="preserve"> ثانیه‌ای تقسیم شدند</w:t>
                            </w:r>
                            <w:r w:rsidRPr="00851ACD">
                              <w:rPr>
                                <w:rFonts w:cs="B Nazanin"/>
                              </w:rPr>
                              <w:t xml:space="preserve"> (</w:t>
                            </w:r>
                            <w:proofErr w:type="spellStart"/>
                            <w:r w:rsidRPr="00851ACD">
                              <w:rPr>
                                <w:rFonts w:cs="B Nazanin"/>
                              </w:rPr>
                              <w:t>Epoching</w:t>
                            </w:r>
                            <w:proofErr w:type="spellEnd"/>
                            <w:r w:rsidRPr="00851ACD">
                              <w:rPr>
                                <w:rFonts w:cs="B Nazanin"/>
                              </w:rPr>
                              <w:t xml:space="preserve">). </w:t>
                            </w:r>
                            <w:r w:rsidRPr="00851ACD">
                              <w:rPr>
                                <w:rFonts w:cs="B Nazanin"/>
                                <w:rtl/>
                              </w:rPr>
                              <w:t>از آنجایی که کانال</w:t>
                            </w:r>
                            <w:r w:rsidRPr="00851ACD">
                              <w:rPr>
                                <w:rFonts w:cs="B Nazanin"/>
                              </w:rPr>
                              <w:t xml:space="preserve"> Trigger </w:t>
                            </w:r>
                            <w:r w:rsidRPr="00851ACD">
                              <w:rPr>
                                <w:rFonts w:cs="B Nazanin"/>
                                <w:rtl/>
                              </w:rPr>
                              <w:t>در مراحل اولیه حذف شده بود و</w:t>
                            </w:r>
                            <w:r w:rsidRPr="00851ACD">
                              <w:rPr>
                                <w:rFonts w:cs="B Nazanin"/>
                              </w:rPr>
                              <w:t xml:space="preserve"> Events </w:t>
                            </w:r>
                            <w:r w:rsidRPr="00851ACD">
                              <w:rPr>
                                <w:rFonts w:cs="B Nazanin"/>
                                <w:rtl/>
                              </w:rPr>
                              <w:t xml:space="preserve">واقعی موجود نبودند، </w:t>
                            </w:r>
                            <w:r w:rsidRPr="00851ACD">
                              <w:rPr>
                                <w:rFonts w:cs="B Nazanin"/>
                              </w:rPr>
                              <w:t>Epoch</w:t>
                            </w:r>
                            <w:r>
                              <w:rPr>
                                <w:rFonts w:cs="B Nazanin" w:hint="cs"/>
                                <w:rtl/>
                              </w:rPr>
                              <w:t xml:space="preserve"> </w:t>
                            </w:r>
                            <w:r w:rsidRPr="00851ACD">
                              <w:rPr>
                                <w:rFonts w:cs="B Nazanin"/>
                                <w:rtl/>
                              </w:rPr>
                              <w:t>ها بر اساس زمان ثابت ساخته شدند</w:t>
                            </w:r>
                            <w:r w:rsidRPr="00851ACD">
                              <w:rPr>
                                <w:rFonts w:cs="B Nazanin"/>
                              </w:rPr>
                              <w:t>.</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519A7" id="_x0000_s1040" style="position:absolute;margin-left:260.65pt;margin-top:417.25pt;width:291.25pt;height:112.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" fillcolor="white [3201]" strokecolor="#476166" strokeweight="2pt">
                <v:textbox inset="3pt,3pt,3pt,3pt">
                  <w:txbxContent>
                    <w:p w14:paraId="4024CAB1" w14:textId="38D5B79F" w:rsidR="00851ACD" w:rsidRPr="00851ACD" w:rsidRDefault="00851ACD" w:rsidP="00851ACD">
                      <w:pPr>
                        <w:pStyle w:val="NormalWeb"/>
                        <w:bidi/>
                        <w:spacing w:line="360" w:lineRule="auto"/>
                        <w:jc w:val="lowKashida"/>
                        <w:rPr>
                          <w:rFonts w:cs="B Nazanin"/>
                        </w:rPr>
                      </w:pPr>
                      <w:r w:rsidRPr="00851ACD">
                        <w:rPr>
                          <w:rFonts w:cs="B Nazanin"/>
                          <w:rtl/>
                        </w:rPr>
                        <w:t>در این مرحله، داده‌های</w:t>
                      </w:r>
                      <w:r w:rsidRPr="00851ACD">
                        <w:rPr>
                          <w:rFonts w:cs="B Nazanin"/>
                        </w:rPr>
                        <w:t xml:space="preserve"> EEG </w:t>
                      </w:r>
                      <w:r w:rsidRPr="00851ACD">
                        <w:rPr>
                          <w:rFonts w:cs="B Nazanin"/>
                          <w:rtl/>
                        </w:rPr>
                        <w:t xml:space="preserve">فیلترشده به بخش‌های </w:t>
                      </w:r>
                      <w:r w:rsidRPr="00851ACD">
                        <w:rPr>
                          <w:rFonts w:cs="B Nazanin"/>
                          <w:rtl/>
                          <w:lang w:bidi="fa-IR"/>
                        </w:rPr>
                        <w:t>۲</w:t>
                      </w:r>
                      <w:r w:rsidRPr="00851ACD">
                        <w:rPr>
                          <w:rFonts w:cs="B Nazanin"/>
                          <w:rtl/>
                        </w:rPr>
                        <w:t xml:space="preserve"> ثانیه‌ای تقسیم شدند</w:t>
                      </w:r>
                      <w:r w:rsidRPr="00851ACD">
                        <w:rPr>
                          <w:rFonts w:cs="B Nazanin"/>
                        </w:rPr>
                        <w:t xml:space="preserve"> (</w:t>
                      </w:r>
                      <w:proofErr w:type="spellStart"/>
                      <w:r w:rsidRPr="00851ACD">
                        <w:rPr>
                          <w:rFonts w:cs="B Nazanin"/>
                        </w:rPr>
                        <w:t>Epoching</w:t>
                      </w:r>
                      <w:proofErr w:type="spellEnd"/>
                      <w:r w:rsidRPr="00851ACD">
                        <w:rPr>
                          <w:rFonts w:cs="B Nazanin"/>
                        </w:rPr>
                        <w:t xml:space="preserve">). </w:t>
                      </w:r>
                      <w:r w:rsidRPr="00851ACD">
                        <w:rPr>
                          <w:rFonts w:cs="B Nazanin"/>
                          <w:rtl/>
                        </w:rPr>
                        <w:t>از آنجایی که کانال</w:t>
                      </w:r>
                      <w:r w:rsidRPr="00851ACD">
                        <w:rPr>
                          <w:rFonts w:cs="B Nazanin"/>
                        </w:rPr>
                        <w:t xml:space="preserve"> Trigger </w:t>
                      </w:r>
                      <w:r w:rsidRPr="00851ACD">
                        <w:rPr>
                          <w:rFonts w:cs="B Nazanin"/>
                          <w:rtl/>
                        </w:rPr>
                        <w:t>در مراحل اولیه حذف شده بود و</w:t>
                      </w:r>
                      <w:r w:rsidRPr="00851ACD">
                        <w:rPr>
                          <w:rFonts w:cs="B Nazanin"/>
                        </w:rPr>
                        <w:t xml:space="preserve"> Events </w:t>
                      </w:r>
                      <w:r w:rsidRPr="00851ACD">
                        <w:rPr>
                          <w:rFonts w:cs="B Nazanin"/>
                          <w:rtl/>
                        </w:rPr>
                        <w:t xml:space="preserve">واقعی موجود نبودند، </w:t>
                      </w:r>
                      <w:r w:rsidRPr="00851ACD">
                        <w:rPr>
                          <w:rFonts w:cs="B Nazanin"/>
                        </w:rPr>
                        <w:t>Epoch</w:t>
                      </w:r>
                      <w:r>
                        <w:rPr>
                          <w:rFonts w:cs="B Nazanin" w:hint="cs"/>
                          <w:rtl/>
                        </w:rPr>
                        <w:t xml:space="preserve"> </w:t>
                      </w:r>
                      <w:r w:rsidRPr="00851ACD">
                        <w:rPr>
                          <w:rFonts w:cs="B Nazanin"/>
                          <w:rtl/>
                        </w:rPr>
                        <w:t>ها بر اساس زمان ثابت ساخته شدند</w:t>
                      </w:r>
                      <w:r w:rsidRPr="00851ACD">
                        <w:rPr>
                          <w:rFonts w:cs="B Nazanin"/>
                        </w:rPr>
                        <w:t>.</w:t>
                      </w:r>
                    </w:p>
                  </w:txbxContent>
                </v:textbox>
                <w10:wrap anchorx="margin"/>
              </v:roundrect>
            </w:pict>
          </mc:Fallback>
        </mc:AlternateContent>
      </w:r>
      <w:r w:rsidR="00851ACD" w:rsidRPr="00851ACD">
        <w:rPr>
          <w:lang w:bidi="fa-IR"/>
        </w:rPr>
        <w:drawing>
          <wp:anchor distT="0" distB="0" distL="114300" distR="114300" simplePos="0" relativeHeight="251728896" behindDoc="0" locked="0" layoutInCell="1" allowOverlap="1" wp14:anchorId="67AA9E9A" wp14:editId="65560FEA">
            <wp:simplePos x="0" y="0"/>
            <wp:positionH relativeFrom="column">
              <wp:posOffset>-121708</wp:posOffset>
            </wp:positionH>
            <wp:positionV relativeFrom="paragraph">
              <wp:posOffset>4638040</wp:posOffset>
            </wp:positionV>
            <wp:extent cx="3290986" cy="3073400"/>
            <wp:effectExtent l="57150" t="57150" r="100330" b="88900"/>
            <wp:wrapNone/>
            <wp:docPr id="120007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73869" name=""/>
                    <pic:cNvPicPr/>
                  </pic:nvPicPr>
                  <pic:blipFill>
                    <a:blip r:embed="rId30">
                      <a:extLst>
                        <a:ext uri="{28A0092B-C50C-407E-A947-70E740481C1C}">
                          <a14:useLocalDpi xmlns:a14="http://schemas.microsoft.com/office/drawing/2010/main" val="0"/>
                        </a:ext>
                      </a:extLst>
                    </a:blip>
                    <a:stretch>
                      <a:fillRect/>
                    </a:stretch>
                  </pic:blipFill>
                  <pic:spPr>
                    <a:xfrm>
                      <a:off x="0" y="0"/>
                      <a:ext cx="3290986" cy="307340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52C63">
        <w:rPr>
          <w:noProof/>
        </w:rPr>
        <mc:AlternateContent>
          <mc:Choice Requires="wps">
            <w:drawing>
              <wp:anchor distT="0" distB="0" distL="114300" distR="114300" simplePos="0" relativeHeight="251725824" behindDoc="0" locked="0" layoutInCell="1" allowOverlap="1" wp14:anchorId="6CA0F6A8" wp14:editId="03F29D49">
                <wp:simplePos x="0" y="0"/>
                <wp:positionH relativeFrom="column">
                  <wp:posOffset>6691052</wp:posOffset>
                </wp:positionH>
                <wp:positionV relativeFrom="paragraph">
                  <wp:posOffset>390121</wp:posOffset>
                </wp:positionV>
                <wp:extent cx="1828800" cy="1828800"/>
                <wp:effectExtent l="0" t="0" r="0" b="3810"/>
                <wp:wrapNone/>
                <wp:docPr id="101276965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75F566" w14:textId="5D92AB6F" w:rsidR="00652C63" w:rsidRPr="00652C63" w:rsidRDefault="00652C63" w:rsidP="00652C63">
                            <w:pPr>
                              <w:jc w:val="center"/>
                              <w:rPr>
                                <w:rFonts w:ascii="Vazir" w:hAnsi="Vazir" w:cs="Vazir"/>
                                <w:b/>
                                <w:bCs/>
                                <w:noProof/>
                                <w:color w:val="476166" w:themeColor="accent1"/>
                                <w:sz w:val="22"/>
                                <w:szCs w:val="22"/>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C63">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A0F6A8" id="_x0000_s1041" type="#_x0000_t202" style="position:absolute;margin-left:526.85pt;margin-top:30.7pt;width:2in;height:2in;z-index:251725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yuDgIAACo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" filled="f" stroked="f">
                <v:fill o:detectmouseclick="t"/>
                <v:textbox style="mso-fit-shape-to-text:t">
                  <w:txbxContent>
                    <w:p w14:paraId="2B75F566" w14:textId="5D92AB6F" w:rsidR="00652C63" w:rsidRPr="00652C63" w:rsidRDefault="00652C63" w:rsidP="00652C63">
                      <w:pPr>
                        <w:jc w:val="center"/>
                        <w:rPr>
                          <w:rFonts w:ascii="Vazir" w:hAnsi="Vazir" w:cs="Vazir"/>
                          <w:b/>
                          <w:bCs/>
                          <w:noProof/>
                          <w:color w:val="476166" w:themeColor="accent1"/>
                          <w:sz w:val="22"/>
                          <w:szCs w:val="22"/>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C63">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v:textbox>
              </v:shape>
            </w:pict>
          </mc:Fallback>
        </mc:AlternateContent>
      </w:r>
      <w:r w:rsidR="00652C63">
        <w:rPr>
          <w:noProof/>
        </w:rPr>
        <mc:AlternateContent>
          <mc:Choice Requires="wps">
            <w:drawing>
              <wp:anchor distT="0" distB="0" distL="114300" distR="114300" simplePos="0" relativeHeight="251723776" behindDoc="0" locked="0" layoutInCell="1" allowOverlap="1" wp14:anchorId="7AF3BA82" wp14:editId="644A42E6">
                <wp:simplePos x="0" y="0"/>
                <wp:positionH relativeFrom="margin">
                  <wp:posOffset>3304309</wp:posOffset>
                </wp:positionH>
                <wp:positionV relativeFrom="paragraph">
                  <wp:posOffset>3292129</wp:posOffset>
                </wp:positionV>
                <wp:extent cx="3698875" cy="1061431"/>
                <wp:effectExtent l="0" t="0" r="15875" b="24765"/>
                <wp:wrapNone/>
                <wp:docPr id="37457933" name="Rectangle: Rounded Corners 11"/>
                <wp:cNvGraphicFramePr/>
                <a:graphic xmlns:a="http://schemas.openxmlformats.org/drawingml/2006/main">
                  <a:graphicData uri="http://schemas.microsoft.com/office/word/2010/wordprocessingShape">
                    <wps:wsp>
                      <wps:cNvSpPr/>
                      <wps:spPr>
                        <a:xfrm>
                          <a:off x="0" y="0"/>
                          <a:ext cx="3698875" cy="1061431"/>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6DD6FE10" w14:textId="4004B551" w:rsidR="00652C63" w:rsidRPr="00652C63" w:rsidRDefault="00652C63" w:rsidP="00652C63">
                            <w:pPr>
                              <w:pStyle w:val="NormalWeb"/>
                              <w:bidi/>
                              <w:spacing w:line="276" w:lineRule="auto"/>
                              <w:jc w:val="lowKashida"/>
                              <w:rPr>
                                <w:rFonts w:cs="B Nazanin"/>
                              </w:rPr>
                            </w:pPr>
                            <w:r w:rsidRPr="00652C63">
                              <w:rPr>
                                <w:rFonts w:cs="B Nazanin"/>
                                <w:rtl/>
                              </w:rPr>
                              <w:t>در این مرحله، موقعیت مکانی الکترودها بر روی سطح سر با استفاده از مونتاژ استاندارد 10</w:t>
                            </w:r>
                            <w:r w:rsidRPr="00652C63">
                              <w:rPr>
                                <w:rFonts w:ascii="Arial" w:hAnsi="Arial" w:cs="Arial" w:hint="cs"/>
                                <w:rtl/>
                              </w:rPr>
                              <w:t>–</w:t>
                            </w:r>
                            <w:r w:rsidRPr="00652C63">
                              <w:rPr>
                                <w:rFonts w:cs="B Nazanin"/>
                                <w:rtl/>
                              </w:rPr>
                              <w:t xml:space="preserve">20 </w:t>
                            </w:r>
                            <w:r w:rsidRPr="00652C63">
                              <w:rPr>
                                <w:rFonts w:cs="B Nazanin" w:hint="cs"/>
                                <w:rtl/>
                              </w:rPr>
                              <w:t>تعیین</w:t>
                            </w:r>
                            <w:r w:rsidRPr="00652C63">
                              <w:rPr>
                                <w:rFonts w:cs="B Nazanin"/>
                                <w:rtl/>
                              </w:rPr>
                              <w:t xml:space="preserve"> </w:t>
                            </w:r>
                            <w:r w:rsidRPr="00652C63">
                              <w:rPr>
                                <w:rFonts w:cs="B Nazanin" w:hint="cs"/>
                                <w:rtl/>
                              </w:rPr>
                              <w:t>شد</w:t>
                            </w:r>
                            <w:r w:rsidRPr="00652C63">
                              <w:rPr>
                                <w:rFonts w:cs="B Nazanin"/>
                                <w:rtl/>
                              </w:rPr>
                              <w:t xml:space="preserve">. </w:t>
                            </w:r>
                            <w:r w:rsidRPr="00652C63">
                              <w:rPr>
                                <w:rFonts w:cs="B Nazanin" w:hint="cs"/>
                                <w:rtl/>
                              </w:rPr>
                              <w:t>همچنین،</w:t>
                            </w:r>
                            <w:r w:rsidRPr="00652C63">
                              <w:rPr>
                                <w:rFonts w:cs="B Nazanin"/>
                                <w:rtl/>
                              </w:rPr>
                              <w:t xml:space="preserve"> </w:t>
                            </w:r>
                            <w:r w:rsidRPr="00652C63">
                              <w:rPr>
                                <w:rFonts w:cs="B Nazanin" w:hint="cs"/>
                                <w:rtl/>
                              </w:rPr>
                              <w:t>کانال</w:t>
                            </w:r>
                            <w:r w:rsidRPr="00652C63">
                              <w:rPr>
                                <w:rFonts w:cs="B Nazanin"/>
                                <w:rtl/>
                              </w:rPr>
                              <w:t xml:space="preserve"> </w:t>
                            </w:r>
                            <w:r w:rsidRPr="00652C63">
                              <w:rPr>
                                <w:rFonts w:cs="B Nazanin" w:hint="cs"/>
                                <w:rtl/>
                              </w:rPr>
                              <w:t>غیر</w:t>
                            </w:r>
                            <w:r w:rsidRPr="00652C63">
                              <w:rPr>
                                <w:rFonts w:cs="B Nazanin"/>
                              </w:rPr>
                              <w:t>EEG</w:t>
                            </w:r>
                            <w:r>
                              <w:rPr>
                                <w:rFonts w:cs="B Nazanin" w:hint="cs"/>
                                <w:rtl/>
                              </w:rPr>
                              <w:t xml:space="preserve"> </w:t>
                            </w:r>
                            <w:r w:rsidRPr="00652C63">
                              <w:rPr>
                                <w:rFonts w:cs="B Nazanin"/>
                              </w:rPr>
                              <w:t xml:space="preserve"> </w:t>
                            </w:r>
                            <w:r w:rsidRPr="00652C63">
                              <w:rPr>
                                <w:rFonts w:cs="B Nazanin"/>
                                <w:rtl/>
                              </w:rPr>
                              <w:t xml:space="preserve">مانند </w:t>
                            </w:r>
                            <w:r w:rsidRPr="00652C63">
                              <w:rPr>
                                <w:rFonts w:cs="B Nazanin"/>
                              </w:rPr>
                              <w:t xml:space="preserve">Trig </w:t>
                            </w:r>
                            <w:r w:rsidRPr="00652C63">
                              <w:rPr>
                                <w:rFonts w:cs="B Nazanin"/>
                                <w:rtl/>
                              </w:rPr>
                              <w:t>حذف گردید تا مونتاژ فقط روی کانال‌های</w:t>
                            </w:r>
                            <w:r w:rsidRPr="00652C63">
                              <w:rPr>
                                <w:rFonts w:cs="B Nazanin"/>
                              </w:rPr>
                              <w:t xml:space="preserve"> EEG </w:t>
                            </w:r>
                            <w:r w:rsidRPr="00652C63">
                              <w:rPr>
                                <w:rFonts w:cs="B Nazanin"/>
                                <w:rtl/>
                              </w:rPr>
                              <w:t xml:space="preserve">اعمال شود.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F3BA82" id="_x0000_s1042" style="position:absolute;margin-left:260.2pt;margin-top:259.2pt;width:291.25pt;height:83.6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" fillcolor="white [3201]" strokecolor="#476166" strokeweight="2pt">
                <v:textbox inset="3pt,3pt,3pt,3pt">
                  <w:txbxContent>
                    <w:p w14:paraId="6DD6FE10" w14:textId="4004B551" w:rsidR="00652C63" w:rsidRPr="00652C63" w:rsidRDefault="00652C63" w:rsidP="00652C63">
                      <w:pPr>
                        <w:pStyle w:val="NormalWeb"/>
                        <w:bidi/>
                        <w:spacing w:line="276" w:lineRule="auto"/>
                        <w:jc w:val="lowKashida"/>
                        <w:rPr>
                          <w:rFonts w:cs="B Nazanin"/>
                        </w:rPr>
                      </w:pPr>
                      <w:r w:rsidRPr="00652C63">
                        <w:rPr>
                          <w:rFonts w:cs="B Nazanin"/>
                          <w:rtl/>
                        </w:rPr>
                        <w:t>در این مرحله، موقعیت مکانی الکترودها بر روی سطح سر با استفاده از مونتاژ استاندارد 10</w:t>
                      </w:r>
                      <w:r w:rsidRPr="00652C63">
                        <w:rPr>
                          <w:rFonts w:ascii="Arial" w:hAnsi="Arial" w:cs="Arial" w:hint="cs"/>
                          <w:rtl/>
                        </w:rPr>
                        <w:t>–</w:t>
                      </w:r>
                      <w:r w:rsidRPr="00652C63">
                        <w:rPr>
                          <w:rFonts w:cs="B Nazanin"/>
                          <w:rtl/>
                        </w:rPr>
                        <w:t xml:space="preserve">20 </w:t>
                      </w:r>
                      <w:r w:rsidRPr="00652C63">
                        <w:rPr>
                          <w:rFonts w:cs="B Nazanin" w:hint="cs"/>
                          <w:rtl/>
                        </w:rPr>
                        <w:t>تعیین</w:t>
                      </w:r>
                      <w:r w:rsidRPr="00652C63">
                        <w:rPr>
                          <w:rFonts w:cs="B Nazanin"/>
                          <w:rtl/>
                        </w:rPr>
                        <w:t xml:space="preserve"> </w:t>
                      </w:r>
                      <w:r w:rsidRPr="00652C63">
                        <w:rPr>
                          <w:rFonts w:cs="B Nazanin" w:hint="cs"/>
                          <w:rtl/>
                        </w:rPr>
                        <w:t>شد</w:t>
                      </w:r>
                      <w:r w:rsidRPr="00652C63">
                        <w:rPr>
                          <w:rFonts w:cs="B Nazanin"/>
                          <w:rtl/>
                        </w:rPr>
                        <w:t xml:space="preserve">. </w:t>
                      </w:r>
                      <w:r w:rsidRPr="00652C63">
                        <w:rPr>
                          <w:rFonts w:cs="B Nazanin" w:hint="cs"/>
                          <w:rtl/>
                        </w:rPr>
                        <w:t>همچنین،</w:t>
                      </w:r>
                      <w:r w:rsidRPr="00652C63">
                        <w:rPr>
                          <w:rFonts w:cs="B Nazanin"/>
                          <w:rtl/>
                        </w:rPr>
                        <w:t xml:space="preserve"> </w:t>
                      </w:r>
                      <w:r w:rsidRPr="00652C63">
                        <w:rPr>
                          <w:rFonts w:cs="B Nazanin" w:hint="cs"/>
                          <w:rtl/>
                        </w:rPr>
                        <w:t>کانال</w:t>
                      </w:r>
                      <w:r w:rsidRPr="00652C63">
                        <w:rPr>
                          <w:rFonts w:cs="B Nazanin"/>
                          <w:rtl/>
                        </w:rPr>
                        <w:t xml:space="preserve"> </w:t>
                      </w:r>
                      <w:r w:rsidRPr="00652C63">
                        <w:rPr>
                          <w:rFonts w:cs="B Nazanin" w:hint="cs"/>
                          <w:rtl/>
                        </w:rPr>
                        <w:t>غیر</w:t>
                      </w:r>
                      <w:r w:rsidRPr="00652C63">
                        <w:rPr>
                          <w:rFonts w:cs="B Nazanin"/>
                        </w:rPr>
                        <w:t>EEG</w:t>
                      </w:r>
                      <w:r>
                        <w:rPr>
                          <w:rFonts w:cs="B Nazanin" w:hint="cs"/>
                          <w:rtl/>
                        </w:rPr>
                        <w:t xml:space="preserve"> </w:t>
                      </w:r>
                      <w:r w:rsidRPr="00652C63">
                        <w:rPr>
                          <w:rFonts w:cs="B Nazanin"/>
                        </w:rPr>
                        <w:t xml:space="preserve"> </w:t>
                      </w:r>
                      <w:r w:rsidRPr="00652C63">
                        <w:rPr>
                          <w:rFonts w:cs="B Nazanin"/>
                          <w:rtl/>
                        </w:rPr>
                        <w:t xml:space="preserve">مانند </w:t>
                      </w:r>
                      <w:r w:rsidRPr="00652C63">
                        <w:rPr>
                          <w:rFonts w:cs="B Nazanin"/>
                        </w:rPr>
                        <w:t xml:space="preserve">Trig </w:t>
                      </w:r>
                      <w:r w:rsidRPr="00652C63">
                        <w:rPr>
                          <w:rFonts w:cs="B Nazanin"/>
                          <w:rtl/>
                        </w:rPr>
                        <w:t>حذف گردید تا مونتاژ فقط روی کانال‌های</w:t>
                      </w:r>
                      <w:r w:rsidRPr="00652C63">
                        <w:rPr>
                          <w:rFonts w:cs="B Nazanin"/>
                        </w:rPr>
                        <w:t xml:space="preserve"> EEG </w:t>
                      </w:r>
                      <w:r w:rsidRPr="00652C63">
                        <w:rPr>
                          <w:rFonts w:cs="B Nazanin"/>
                          <w:rtl/>
                        </w:rPr>
                        <w:t xml:space="preserve">اعمال شود. </w:t>
                      </w:r>
                    </w:p>
                  </w:txbxContent>
                </v:textbox>
                <w10:wrap anchorx="margin"/>
              </v:roundrect>
            </w:pict>
          </mc:Fallback>
        </mc:AlternateContent>
      </w:r>
      <w:r w:rsidR="00652C63">
        <w:rPr>
          <w:noProof/>
        </w:rPr>
        <mc:AlternateContent>
          <mc:Choice Requires="wps">
            <w:drawing>
              <wp:anchor distT="0" distB="0" distL="114300" distR="114300" simplePos="0" relativeHeight="251721728" behindDoc="0" locked="0" layoutInCell="1" allowOverlap="1" wp14:anchorId="759FAEA8" wp14:editId="50C0EED9">
                <wp:simplePos x="0" y="0"/>
                <wp:positionH relativeFrom="margin">
                  <wp:posOffset>3305175</wp:posOffset>
                </wp:positionH>
                <wp:positionV relativeFrom="paragraph">
                  <wp:posOffset>2037715</wp:posOffset>
                </wp:positionV>
                <wp:extent cx="3698875" cy="1142365"/>
                <wp:effectExtent l="0" t="0" r="15875" b="19685"/>
                <wp:wrapNone/>
                <wp:docPr id="659754882" name="Rectangle: Rounded Corners 11"/>
                <wp:cNvGraphicFramePr/>
                <a:graphic xmlns:a="http://schemas.openxmlformats.org/drawingml/2006/main">
                  <a:graphicData uri="http://schemas.microsoft.com/office/word/2010/wordprocessingShape">
                    <wps:wsp>
                      <wps:cNvSpPr/>
                      <wps:spPr>
                        <a:xfrm>
                          <a:off x="0" y="0"/>
                          <a:ext cx="3698875" cy="1142365"/>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20055A5B" w14:textId="468961E8" w:rsidR="00652C63" w:rsidRPr="00652C63" w:rsidRDefault="00652C63" w:rsidP="00652C63">
                            <w:pPr>
                              <w:pStyle w:val="NormalWeb"/>
                              <w:bidi/>
                              <w:spacing w:line="276" w:lineRule="auto"/>
                              <w:jc w:val="lowKashida"/>
                              <w:rPr>
                                <w:rFonts w:cs="B Nazanin"/>
                              </w:rPr>
                            </w:pPr>
                            <w:r w:rsidRPr="00652C63">
                              <w:rPr>
                                <w:rFonts w:cs="B Nazanin"/>
                                <w:rtl/>
                              </w:rPr>
                              <w:t>در این مرحله، نام کانال‌های</w:t>
                            </w:r>
                            <w:r w:rsidRPr="00652C63">
                              <w:rPr>
                                <w:rFonts w:cs="B Nazanin"/>
                              </w:rPr>
                              <w:t xml:space="preserve"> EEG </w:t>
                            </w:r>
                            <w:r w:rsidRPr="00652C63">
                              <w:rPr>
                                <w:rFonts w:cs="B Nazanin"/>
                                <w:rtl/>
                              </w:rPr>
                              <w:t xml:space="preserve">استانداردسازی شد و پسوندهای اضافی مانند </w:t>
                            </w:r>
                            <w:r w:rsidRPr="00652C63">
                              <w:rPr>
                                <w:rFonts w:cs="B Nazanin"/>
                              </w:rPr>
                              <w:t>-LE</w:t>
                            </w:r>
                            <w:r>
                              <w:rPr>
                                <w:rFonts w:cs="B Nazanin" w:hint="cs"/>
                                <w:rtl/>
                              </w:rPr>
                              <w:t xml:space="preserve"> </w:t>
                            </w:r>
                            <w:r w:rsidRPr="00652C63">
                              <w:rPr>
                                <w:rFonts w:cs="B Nazanin"/>
                              </w:rPr>
                              <w:t xml:space="preserve"> </w:t>
                            </w:r>
                            <w:r w:rsidRPr="00652C63">
                              <w:rPr>
                                <w:rFonts w:cs="B Nazanin"/>
                                <w:rtl/>
                              </w:rPr>
                              <w:t>حذف گردید. این کار باعث یکپارچگی نام کانال‌ها با استاندارد 10</w:t>
                            </w:r>
                            <w:r w:rsidRPr="00652C63">
                              <w:rPr>
                                <w:rFonts w:ascii="Arial" w:hAnsi="Arial" w:cs="Arial" w:hint="cs"/>
                                <w:rtl/>
                              </w:rPr>
                              <w:t>–</w:t>
                            </w:r>
                            <w:r w:rsidRPr="00652C63">
                              <w:rPr>
                                <w:rFonts w:cs="B Nazanin"/>
                                <w:rtl/>
                              </w:rPr>
                              <w:t xml:space="preserve">20 </w:t>
                            </w:r>
                            <w:r w:rsidRPr="00652C63">
                              <w:rPr>
                                <w:rFonts w:cs="B Nazanin" w:hint="cs"/>
                                <w:rtl/>
                              </w:rPr>
                              <w:t>و</w:t>
                            </w:r>
                            <w:r w:rsidRPr="00652C63">
                              <w:rPr>
                                <w:rFonts w:cs="B Nazanin"/>
                                <w:rtl/>
                              </w:rPr>
                              <w:t xml:space="preserve"> </w:t>
                            </w:r>
                            <w:r w:rsidRPr="00652C63">
                              <w:rPr>
                                <w:rFonts w:cs="B Nazanin" w:hint="cs"/>
                                <w:rtl/>
                              </w:rPr>
                              <w:t>جلوگیری</w:t>
                            </w:r>
                            <w:r w:rsidRPr="00652C63">
                              <w:rPr>
                                <w:rFonts w:cs="B Nazanin"/>
                                <w:rtl/>
                              </w:rPr>
                              <w:t xml:space="preserve"> </w:t>
                            </w:r>
                            <w:r w:rsidRPr="00652C63">
                              <w:rPr>
                                <w:rFonts w:cs="B Nazanin" w:hint="cs"/>
                                <w:rtl/>
                              </w:rPr>
                              <w:t>از</w:t>
                            </w:r>
                            <w:r w:rsidRPr="00652C63">
                              <w:rPr>
                                <w:rFonts w:cs="B Nazanin"/>
                                <w:rtl/>
                              </w:rPr>
                              <w:t xml:space="preserve"> </w:t>
                            </w:r>
                            <w:r w:rsidRPr="00652C63">
                              <w:rPr>
                                <w:rFonts w:cs="B Nazanin" w:hint="cs"/>
                                <w:rtl/>
                              </w:rPr>
                              <w:t>خطا</w:t>
                            </w:r>
                            <w:r w:rsidRPr="00652C63">
                              <w:rPr>
                                <w:rFonts w:cs="B Nazanin"/>
                                <w:rtl/>
                              </w:rPr>
                              <w:t xml:space="preserve"> </w:t>
                            </w:r>
                            <w:r w:rsidRPr="00652C63">
                              <w:rPr>
                                <w:rFonts w:cs="B Nazanin" w:hint="cs"/>
                                <w:rtl/>
                              </w:rPr>
                              <w:t>در</w:t>
                            </w:r>
                            <w:r w:rsidRPr="00652C63">
                              <w:rPr>
                                <w:rFonts w:cs="B Nazanin"/>
                                <w:rtl/>
                              </w:rPr>
                              <w:t xml:space="preserve"> </w:t>
                            </w:r>
                            <w:r w:rsidRPr="00652C63">
                              <w:rPr>
                                <w:rFonts w:cs="B Nazanin" w:hint="cs"/>
                                <w:rtl/>
                              </w:rPr>
                              <w:t>مراحل</w:t>
                            </w:r>
                            <w:r w:rsidRPr="00652C63">
                              <w:rPr>
                                <w:rFonts w:cs="B Nazanin"/>
                                <w:rtl/>
                              </w:rPr>
                              <w:t xml:space="preserve"> </w:t>
                            </w:r>
                            <w:r w:rsidRPr="00652C63">
                              <w:rPr>
                                <w:rFonts w:cs="B Nazanin" w:hint="cs"/>
                                <w:rtl/>
                              </w:rPr>
                              <w:t>بعدی</w:t>
                            </w:r>
                            <w:r w:rsidRPr="00652C63">
                              <w:rPr>
                                <w:rFonts w:cs="B Nazanin"/>
                                <w:rtl/>
                              </w:rPr>
                              <w:t xml:space="preserve"> </w:t>
                            </w:r>
                            <w:r w:rsidRPr="00652C63">
                              <w:rPr>
                                <w:rFonts w:cs="B Nazanin" w:hint="cs"/>
                                <w:rtl/>
                              </w:rPr>
                              <w:t>تحلیل</w:t>
                            </w:r>
                            <w:r w:rsidRPr="00652C63">
                              <w:rPr>
                                <w:rFonts w:cs="B Nazanin"/>
                                <w:rtl/>
                              </w:rPr>
                              <w:t xml:space="preserve"> </w:t>
                            </w:r>
                            <w:r w:rsidRPr="00652C63">
                              <w:rPr>
                                <w:rFonts w:cs="B Nazanin" w:hint="cs"/>
                                <w:rtl/>
                              </w:rPr>
                              <w:t>شد</w:t>
                            </w:r>
                            <w:r w:rsidRPr="00652C63">
                              <w:rPr>
                                <w:rFonts w:cs="B Nazanin"/>
                              </w:rPr>
                              <w:t>.</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FAEA8" id="_x0000_s1043" style="position:absolute;margin-left:260.25pt;margin-top:160.45pt;width:291.25pt;height:89.9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" fillcolor="white [3201]" strokecolor="#476166" strokeweight="2pt">
                <v:textbox inset="3pt,3pt,3pt,3pt">
                  <w:txbxContent>
                    <w:p w14:paraId="20055A5B" w14:textId="468961E8" w:rsidR="00652C63" w:rsidRPr="00652C63" w:rsidRDefault="00652C63" w:rsidP="00652C63">
                      <w:pPr>
                        <w:pStyle w:val="NormalWeb"/>
                        <w:bidi/>
                        <w:spacing w:line="276" w:lineRule="auto"/>
                        <w:jc w:val="lowKashida"/>
                        <w:rPr>
                          <w:rFonts w:cs="B Nazanin"/>
                        </w:rPr>
                      </w:pPr>
                      <w:r w:rsidRPr="00652C63">
                        <w:rPr>
                          <w:rFonts w:cs="B Nazanin"/>
                          <w:rtl/>
                        </w:rPr>
                        <w:t>در این مرحله، نام کانال‌های</w:t>
                      </w:r>
                      <w:r w:rsidRPr="00652C63">
                        <w:rPr>
                          <w:rFonts w:cs="B Nazanin"/>
                        </w:rPr>
                        <w:t xml:space="preserve"> EEG </w:t>
                      </w:r>
                      <w:r w:rsidRPr="00652C63">
                        <w:rPr>
                          <w:rFonts w:cs="B Nazanin"/>
                          <w:rtl/>
                        </w:rPr>
                        <w:t xml:space="preserve">استانداردسازی شد و پسوندهای اضافی مانند </w:t>
                      </w:r>
                      <w:r w:rsidRPr="00652C63">
                        <w:rPr>
                          <w:rFonts w:cs="B Nazanin"/>
                        </w:rPr>
                        <w:t>-LE</w:t>
                      </w:r>
                      <w:r>
                        <w:rPr>
                          <w:rFonts w:cs="B Nazanin" w:hint="cs"/>
                          <w:rtl/>
                        </w:rPr>
                        <w:t xml:space="preserve"> </w:t>
                      </w:r>
                      <w:r w:rsidRPr="00652C63">
                        <w:rPr>
                          <w:rFonts w:cs="B Nazanin"/>
                        </w:rPr>
                        <w:t xml:space="preserve"> </w:t>
                      </w:r>
                      <w:r w:rsidRPr="00652C63">
                        <w:rPr>
                          <w:rFonts w:cs="B Nazanin"/>
                          <w:rtl/>
                        </w:rPr>
                        <w:t>حذف گردید. این کار باعث یکپارچگی نام کانال‌ها با استاندارد 10</w:t>
                      </w:r>
                      <w:r w:rsidRPr="00652C63">
                        <w:rPr>
                          <w:rFonts w:ascii="Arial" w:hAnsi="Arial" w:cs="Arial" w:hint="cs"/>
                          <w:rtl/>
                        </w:rPr>
                        <w:t>–</w:t>
                      </w:r>
                      <w:r w:rsidRPr="00652C63">
                        <w:rPr>
                          <w:rFonts w:cs="B Nazanin"/>
                          <w:rtl/>
                        </w:rPr>
                        <w:t xml:space="preserve">20 </w:t>
                      </w:r>
                      <w:r w:rsidRPr="00652C63">
                        <w:rPr>
                          <w:rFonts w:cs="B Nazanin" w:hint="cs"/>
                          <w:rtl/>
                        </w:rPr>
                        <w:t>و</w:t>
                      </w:r>
                      <w:r w:rsidRPr="00652C63">
                        <w:rPr>
                          <w:rFonts w:cs="B Nazanin"/>
                          <w:rtl/>
                        </w:rPr>
                        <w:t xml:space="preserve"> </w:t>
                      </w:r>
                      <w:r w:rsidRPr="00652C63">
                        <w:rPr>
                          <w:rFonts w:cs="B Nazanin" w:hint="cs"/>
                          <w:rtl/>
                        </w:rPr>
                        <w:t>جلوگیری</w:t>
                      </w:r>
                      <w:r w:rsidRPr="00652C63">
                        <w:rPr>
                          <w:rFonts w:cs="B Nazanin"/>
                          <w:rtl/>
                        </w:rPr>
                        <w:t xml:space="preserve"> </w:t>
                      </w:r>
                      <w:r w:rsidRPr="00652C63">
                        <w:rPr>
                          <w:rFonts w:cs="B Nazanin" w:hint="cs"/>
                          <w:rtl/>
                        </w:rPr>
                        <w:t>از</w:t>
                      </w:r>
                      <w:r w:rsidRPr="00652C63">
                        <w:rPr>
                          <w:rFonts w:cs="B Nazanin"/>
                          <w:rtl/>
                        </w:rPr>
                        <w:t xml:space="preserve"> </w:t>
                      </w:r>
                      <w:r w:rsidRPr="00652C63">
                        <w:rPr>
                          <w:rFonts w:cs="B Nazanin" w:hint="cs"/>
                          <w:rtl/>
                        </w:rPr>
                        <w:t>خطا</w:t>
                      </w:r>
                      <w:r w:rsidRPr="00652C63">
                        <w:rPr>
                          <w:rFonts w:cs="B Nazanin"/>
                          <w:rtl/>
                        </w:rPr>
                        <w:t xml:space="preserve"> </w:t>
                      </w:r>
                      <w:r w:rsidRPr="00652C63">
                        <w:rPr>
                          <w:rFonts w:cs="B Nazanin" w:hint="cs"/>
                          <w:rtl/>
                        </w:rPr>
                        <w:t>در</w:t>
                      </w:r>
                      <w:r w:rsidRPr="00652C63">
                        <w:rPr>
                          <w:rFonts w:cs="B Nazanin"/>
                          <w:rtl/>
                        </w:rPr>
                        <w:t xml:space="preserve"> </w:t>
                      </w:r>
                      <w:r w:rsidRPr="00652C63">
                        <w:rPr>
                          <w:rFonts w:cs="B Nazanin" w:hint="cs"/>
                          <w:rtl/>
                        </w:rPr>
                        <w:t>مراحل</w:t>
                      </w:r>
                      <w:r w:rsidRPr="00652C63">
                        <w:rPr>
                          <w:rFonts w:cs="B Nazanin"/>
                          <w:rtl/>
                        </w:rPr>
                        <w:t xml:space="preserve"> </w:t>
                      </w:r>
                      <w:r w:rsidRPr="00652C63">
                        <w:rPr>
                          <w:rFonts w:cs="B Nazanin" w:hint="cs"/>
                          <w:rtl/>
                        </w:rPr>
                        <w:t>بعدی</w:t>
                      </w:r>
                      <w:r w:rsidRPr="00652C63">
                        <w:rPr>
                          <w:rFonts w:cs="B Nazanin"/>
                          <w:rtl/>
                        </w:rPr>
                        <w:t xml:space="preserve"> </w:t>
                      </w:r>
                      <w:r w:rsidRPr="00652C63">
                        <w:rPr>
                          <w:rFonts w:cs="B Nazanin" w:hint="cs"/>
                          <w:rtl/>
                        </w:rPr>
                        <w:t>تحلیل</w:t>
                      </w:r>
                      <w:r w:rsidRPr="00652C63">
                        <w:rPr>
                          <w:rFonts w:cs="B Nazanin"/>
                          <w:rtl/>
                        </w:rPr>
                        <w:t xml:space="preserve"> </w:t>
                      </w:r>
                      <w:r w:rsidRPr="00652C63">
                        <w:rPr>
                          <w:rFonts w:cs="B Nazanin" w:hint="cs"/>
                          <w:rtl/>
                        </w:rPr>
                        <w:t>شد</w:t>
                      </w:r>
                      <w:r w:rsidRPr="00652C63">
                        <w:rPr>
                          <w:rFonts w:cs="B Nazanin"/>
                        </w:rPr>
                        <w:t>.</w:t>
                      </w:r>
                    </w:p>
                  </w:txbxContent>
                </v:textbox>
                <w10:wrap anchorx="margin"/>
              </v:roundrect>
            </w:pict>
          </mc:Fallback>
        </mc:AlternateContent>
      </w:r>
      <w:r w:rsidR="00652C63">
        <w:rPr>
          <w:noProof/>
        </w:rPr>
        <mc:AlternateContent>
          <mc:Choice Requires="wps">
            <w:drawing>
              <wp:anchor distT="0" distB="0" distL="114300" distR="114300" simplePos="0" relativeHeight="251719680" behindDoc="0" locked="0" layoutInCell="1" allowOverlap="1" wp14:anchorId="273E7CB8" wp14:editId="5E8FE13E">
                <wp:simplePos x="0" y="0"/>
                <wp:positionH relativeFrom="margin">
                  <wp:posOffset>3305752</wp:posOffset>
                </wp:positionH>
                <wp:positionV relativeFrom="paragraph">
                  <wp:posOffset>673100</wp:posOffset>
                </wp:positionV>
                <wp:extent cx="3698875" cy="1246505"/>
                <wp:effectExtent l="0" t="0" r="15875" b="10795"/>
                <wp:wrapNone/>
                <wp:docPr id="1377278127" name="Rectangle: Rounded Corners 11"/>
                <wp:cNvGraphicFramePr/>
                <a:graphic xmlns:a="http://schemas.openxmlformats.org/drawingml/2006/main">
                  <a:graphicData uri="http://schemas.microsoft.com/office/word/2010/wordprocessingShape">
                    <wps:wsp>
                      <wps:cNvSpPr/>
                      <wps:spPr>
                        <a:xfrm>
                          <a:off x="0" y="0"/>
                          <a:ext cx="3698875" cy="1246505"/>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30F2F015" w14:textId="44E0B302" w:rsidR="00652C63" w:rsidRPr="00652C63" w:rsidRDefault="00652C63" w:rsidP="00652C63">
                            <w:pPr>
                              <w:pStyle w:val="NormalWeb"/>
                              <w:bidi/>
                              <w:spacing w:line="276" w:lineRule="auto"/>
                              <w:jc w:val="lowKashida"/>
                              <w:rPr>
                                <w:rFonts w:cs="B Nazanin"/>
                              </w:rPr>
                            </w:pPr>
                            <w:r w:rsidRPr="00652C63">
                              <w:rPr>
                                <w:rFonts w:cs="B Nazanin"/>
                                <w:rtl/>
                              </w:rPr>
                              <w:t>در این مرحله، داده‌های</w:t>
                            </w:r>
                            <w:r w:rsidRPr="00652C63">
                              <w:rPr>
                                <w:rFonts w:cs="B Nazanin"/>
                              </w:rPr>
                              <w:t xml:space="preserve"> EEG </w:t>
                            </w:r>
                            <w:r w:rsidRPr="00652C63">
                              <w:rPr>
                                <w:rFonts w:cs="B Nazanin"/>
                                <w:rtl/>
                              </w:rPr>
                              <w:t xml:space="preserve">فیلترشده دوباره در قالب </w:t>
                            </w:r>
                            <w:r w:rsidRPr="00652C63">
                              <w:rPr>
                                <w:rFonts w:cs="B Nazanin"/>
                              </w:rPr>
                              <w:t>MNE Raw object</w:t>
                            </w:r>
                            <w:r>
                              <w:rPr>
                                <w:rFonts w:cs="B Nazanin" w:hint="cs"/>
                                <w:rtl/>
                              </w:rPr>
                              <w:t xml:space="preserve"> </w:t>
                            </w:r>
                            <w:r w:rsidRPr="00652C63">
                              <w:rPr>
                                <w:rFonts w:cs="B Nazanin"/>
                              </w:rPr>
                              <w:t xml:space="preserve"> </w:t>
                            </w:r>
                            <w:r w:rsidRPr="00652C63">
                              <w:rPr>
                                <w:rFonts w:cs="B Nazanin"/>
                                <w:rtl/>
                              </w:rPr>
                              <w:t xml:space="preserve">قرار گرفتند تا بتوان بر روی آن‌ها مراحل بعدی </w:t>
                            </w:r>
                            <w:r>
                              <w:rPr>
                                <w:rFonts w:cs="B Nazanin" w:hint="cs"/>
                                <w:rtl/>
                              </w:rPr>
                              <w:t xml:space="preserve">را </w:t>
                            </w:r>
                            <w:r w:rsidRPr="00652C63">
                              <w:rPr>
                                <w:rFonts w:cs="B Nazanin"/>
                                <w:rtl/>
                              </w:rPr>
                              <w:t>انجام داد. این کار تضمین می‌کند که اطلاعات کانال‌ها و ویژگی‌های متادیتا حفظ شده و آماده‌ی تحلیل‌های فضایی و زمانی می‌باشند</w:t>
                            </w:r>
                            <w:r w:rsidRPr="00652C63">
                              <w:rPr>
                                <w:rFonts w:cs="B Nazanin"/>
                              </w:rPr>
                              <w:t>.</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E7CB8" id="_x0000_s1044" style="position:absolute;margin-left:260.3pt;margin-top:53pt;width:291.25pt;height:98.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" fillcolor="white [3201]" strokecolor="#476166" strokeweight="2pt">
                <v:textbox inset="3pt,3pt,3pt,3pt">
                  <w:txbxContent>
                    <w:p w14:paraId="30F2F015" w14:textId="44E0B302" w:rsidR="00652C63" w:rsidRPr="00652C63" w:rsidRDefault="00652C63" w:rsidP="00652C63">
                      <w:pPr>
                        <w:pStyle w:val="NormalWeb"/>
                        <w:bidi/>
                        <w:spacing w:line="276" w:lineRule="auto"/>
                        <w:jc w:val="lowKashida"/>
                        <w:rPr>
                          <w:rFonts w:cs="B Nazanin"/>
                        </w:rPr>
                      </w:pPr>
                      <w:r w:rsidRPr="00652C63">
                        <w:rPr>
                          <w:rFonts w:cs="B Nazanin"/>
                          <w:rtl/>
                        </w:rPr>
                        <w:t>در این مرحله، داده‌های</w:t>
                      </w:r>
                      <w:r w:rsidRPr="00652C63">
                        <w:rPr>
                          <w:rFonts w:cs="B Nazanin"/>
                        </w:rPr>
                        <w:t xml:space="preserve"> EEG </w:t>
                      </w:r>
                      <w:r w:rsidRPr="00652C63">
                        <w:rPr>
                          <w:rFonts w:cs="B Nazanin"/>
                          <w:rtl/>
                        </w:rPr>
                        <w:t xml:space="preserve">فیلترشده دوباره در قالب </w:t>
                      </w:r>
                      <w:r w:rsidRPr="00652C63">
                        <w:rPr>
                          <w:rFonts w:cs="B Nazanin"/>
                        </w:rPr>
                        <w:t>MNE Raw object</w:t>
                      </w:r>
                      <w:r>
                        <w:rPr>
                          <w:rFonts w:cs="B Nazanin" w:hint="cs"/>
                          <w:rtl/>
                        </w:rPr>
                        <w:t xml:space="preserve"> </w:t>
                      </w:r>
                      <w:r w:rsidRPr="00652C63">
                        <w:rPr>
                          <w:rFonts w:cs="B Nazanin"/>
                        </w:rPr>
                        <w:t xml:space="preserve"> </w:t>
                      </w:r>
                      <w:r w:rsidRPr="00652C63">
                        <w:rPr>
                          <w:rFonts w:cs="B Nazanin"/>
                          <w:rtl/>
                        </w:rPr>
                        <w:t xml:space="preserve">قرار گرفتند تا بتوان بر روی آن‌ها مراحل بعدی </w:t>
                      </w:r>
                      <w:r>
                        <w:rPr>
                          <w:rFonts w:cs="B Nazanin" w:hint="cs"/>
                          <w:rtl/>
                        </w:rPr>
                        <w:t xml:space="preserve">را </w:t>
                      </w:r>
                      <w:r w:rsidRPr="00652C63">
                        <w:rPr>
                          <w:rFonts w:cs="B Nazanin"/>
                          <w:rtl/>
                        </w:rPr>
                        <w:t>انجام داد. این کار تضمین می‌کند که اطلاعات کانال‌ها و ویژگی‌های متادیتا حفظ شده و آماده‌ی تحلیل‌های فضایی و زمانی می‌باشند</w:t>
                      </w:r>
                      <w:r w:rsidRPr="00652C63">
                        <w:rPr>
                          <w:rFonts w:cs="B Nazanin"/>
                        </w:rPr>
                        <w:t>.</w:t>
                      </w:r>
                    </w:p>
                  </w:txbxContent>
                </v:textbox>
                <w10:wrap anchorx="margin"/>
              </v:roundrect>
            </w:pict>
          </mc:Fallback>
        </mc:AlternateContent>
      </w:r>
      <w:r w:rsidR="00652C63" w:rsidRPr="00652C63">
        <w:rPr>
          <w:lang w:bidi="fa-IR"/>
        </w:rPr>
        <w:drawing>
          <wp:anchor distT="0" distB="0" distL="114300" distR="114300" simplePos="0" relativeHeight="251717632" behindDoc="0" locked="0" layoutInCell="1" allowOverlap="1" wp14:anchorId="7FA3FD1E" wp14:editId="4A4C3B87">
            <wp:simplePos x="0" y="0"/>
            <wp:positionH relativeFrom="margin">
              <wp:posOffset>-131445</wp:posOffset>
            </wp:positionH>
            <wp:positionV relativeFrom="paragraph">
              <wp:posOffset>3305868</wp:posOffset>
            </wp:positionV>
            <wp:extent cx="3311236" cy="1045922"/>
            <wp:effectExtent l="38100" t="57150" r="99060" b="97155"/>
            <wp:wrapNone/>
            <wp:docPr id="5076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4095" name=""/>
                    <pic:cNvPicPr/>
                  </pic:nvPicPr>
                  <pic:blipFill>
                    <a:blip r:embed="rId31">
                      <a:extLst>
                        <a:ext uri="{28A0092B-C50C-407E-A947-70E740481C1C}">
                          <a14:useLocalDpi xmlns:a14="http://schemas.microsoft.com/office/drawing/2010/main" val="0"/>
                        </a:ext>
                      </a:extLst>
                    </a:blip>
                    <a:stretch>
                      <a:fillRect/>
                    </a:stretch>
                  </pic:blipFill>
                  <pic:spPr>
                    <a:xfrm>
                      <a:off x="0" y="0"/>
                      <a:ext cx="3311236" cy="1045922"/>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52C63" w:rsidRPr="00652C63">
        <w:rPr>
          <w:lang w:bidi="fa-IR"/>
        </w:rPr>
        <w:drawing>
          <wp:anchor distT="0" distB="0" distL="114300" distR="114300" simplePos="0" relativeHeight="251716608" behindDoc="0" locked="0" layoutInCell="1" allowOverlap="1" wp14:anchorId="570A976B" wp14:editId="28249CAA">
            <wp:simplePos x="0" y="0"/>
            <wp:positionH relativeFrom="column">
              <wp:posOffset>-114243</wp:posOffset>
            </wp:positionH>
            <wp:positionV relativeFrom="paragraph">
              <wp:posOffset>2060345</wp:posOffset>
            </wp:positionV>
            <wp:extent cx="3273137" cy="1111867"/>
            <wp:effectExtent l="57150" t="57150" r="99060" b="88900"/>
            <wp:wrapNone/>
            <wp:docPr id="55239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97120" name=""/>
                    <pic:cNvPicPr/>
                  </pic:nvPicPr>
                  <pic:blipFill>
                    <a:blip r:embed="rId32">
                      <a:extLst>
                        <a:ext uri="{28A0092B-C50C-407E-A947-70E740481C1C}">
                          <a14:useLocalDpi xmlns:a14="http://schemas.microsoft.com/office/drawing/2010/main" val="0"/>
                        </a:ext>
                      </a:extLst>
                    </a:blip>
                    <a:stretch>
                      <a:fillRect/>
                    </a:stretch>
                  </pic:blipFill>
                  <pic:spPr>
                    <a:xfrm>
                      <a:off x="0" y="0"/>
                      <a:ext cx="3273137" cy="1111867"/>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52C63" w:rsidRPr="00652C63">
        <w:rPr>
          <w:lang w:bidi="fa-IR"/>
        </w:rPr>
        <w:drawing>
          <wp:anchor distT="0" distB="0" distL="114300" distR="114300" simplePos="0" relativeHeight="251715584" behindDoc="0" locked="0" layoutInCell="1" allowOverlap="1" wp14:anchorId="412626EF" wp14:editId="244DF6E9">
            <wp:simplePos x="0" y="0"/>
            <wp:positionH relativeFrom="margin">
              <wp:posOffset>-103909</wp:posOffset>
            </wp:positionH>
            <wp:positionV relativeFrom="paragraph">
              <wp:posOffset>692150</wp:posOffset>
            </wp:positionV>
            <wp:extent cx="3241964" cy="1241269"/>
            <wp:effectExtent l="57150" t="57150" r="92075" b="92710"/>
            <wp:wrapNone/>
            <wp:docPr id="31082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9429" name=""/>
                    <pic:cNvPicPr/>
                  </pic:nvPicPr>
                  <pic:blipFill>
                    <a:blip r:embed="rId33">
                      <a:extLst>
                        <a:ext uri="{28A0092B-C50C-407E-A947-70E740481C1C}">
                          <a14:useLocalDpi xmlns:a14="http://schemas.microsoft.com/office/drawing/2010/main" val="0"/>
                        </a:ext>
                      </a:extLst>
                    </a:blip>
                    <a:stretch>
                      <a:fillRect/>
                    </a:stretch>
                  </pic:blipFill>
                  <pic:spPr>
                    <a:xfrm>
                      <a:off x="0" y="0"/>
                      <a:ext cx="3241964" cy="1241269"/>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B50B2">
        <w:rPr>
          <w:lang w:bidi="fa-IR"/>
        </w:rPr>
        <w:br w:type="page"/>
      </w:r>
    </w:p>
    <w:p w14:paraId="6085FE13" w14:textId="48658481" w:rsidR="008B50B2" w:rsidRDefault="008B50B2">
      <w:pPr>
        <w:rPr>
          <w:lang w:bidi="fa-IR"/>
        </w:rPr>
      </w:pPr>
    </w:p>
    <w:p w14:paraId="142DCBA1" w14:textId="79992000" w:rsidR="008B50B2" w:rsidRDefault="00CC6555">
      <w:pPr>
        <w:rPr>
          <w:lang w:bidi="fa-IR"/>
        </w:rPr>
      </w:pPr>
      <w:r>
        <w:rPr>
          <w:noProof/>
        </w:rPr>
        <mc:AlternateContent>
          <mc:Choice Requires="wps">
            <w:drawing>
              <wp:anchor distT="0" distB="0" distL="114300" distR="114300" simplePos="0" relativeHeight="251732992" behindDoc="0" locked="0" layoutInCell="1" allowOverlap="1" wp14:anchorId="23F768C4" wp14:editId="4DCBC4B4">
                <wp:simplePos x="0" y="0"/>
                <wp:positionH relativeFrom="column">
                  <wp:posOffset>6751320</wp:posOffset>
                </wp:positionH>
                <wp:positionV relativeFrom="paragraph">
                  <wp:posOffset>815340</wp:posOffset>
                </wp:positionV>
                <wp:extent cx="1828800" cy="1828800"/>
                <wp:effectExtent l="0" t="0" r="0" b="0"/>
                <wp:wrapNone/>
                <wp:docPr id="142488419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0CA723" w14:textId="2353AB50" w:rsidR="00CC6555" w:rsidRPr="00652C63" w:rsidRDefault="00CC6555" w:rsidP="00CC6555">
                            <w:pPr>
                              <w:jc w:val="center"/>
                              <w:rPr>
                                <w:rFonts w:ascii="Vazir" w:hAnsi="Vazir" w:cs="Vazir"/>
                                <w:b/>
                                <w:bCs/>
                                <w:noProof/>
                                <w:color w:val="476166" w:themeColor="accent1"/>
                                <w:sz w:val="22"/>
                                <w:szCs w:val="22"/>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C63">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F768C4" id="_x0000_s1045" type="#_x0000_t202" style="position:absolute;margin-left:531.6pt;margin-top:64.2pt;width:2in;height:2in;z-index:251732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qMDg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" filled="f" stroked="f">
                <v:fill o:detectmouseclick="t"/>
                <v:textbox style="mso-fit-shape-to-text:t">
                  <w:txbxContent>
                    <w:p w14:paraId="400CA723" w14:textId="2353AB50" w:rsidR="00CC6555" w:rsidRPr="00652C63" w:rsidRDefault="00CC6555" w:rsidP="00CC6555">
                      <w:pPr>
                        <w:jc w:val="center"/>
                        <w:rPr>
                          <w:rFonts w:ascii="Vazir" w:hAnsi="Vazir" w:cs="Vazir"/>
                          <w:b/>
                          <w:bCs/>
                          <w:noProof/>
                          <w:color w:val="476166" w:themeColor="accent1"/>
                          <w:sz w:val="22"/>
                          <w:szCs w:val="22"/>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C63">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Vazir" w:hAnsi="Vazir" w:cs="Vazir" w:hint="cs"/>
                          <w:b/>
                          <w:bCs/>
                          <w:noProof/>
                          <w:color w:val="476166" w:themeColor="accent1"/>
                          <w:sz w:val="22"/>
                          <w:szCs w:val="2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8B50B2">
        <w:rPr>
          <w:lang w:bidi="fa-IR"/>
        </w:rPr>
        <w:br w:type="page"/>
      </w:r>
    </w:p>
    <w:p w14:paraId="15873B43" w14:textId="7C4228E6" w:rsidR="008B50B2" w:rsidRDefault="008B50B2">
      <w:pPr>
        <w:rPr>
          <w:lang w:bidi="fa-IR"/>
        </w:rPr>
      </w:pPr>
    </w:p>
    <w:p w14:paraId="1127F066" w14:textId="77777777" w:rsidR="008B50B2" w:rsidRDefault="008B50B2">
      <w:pPr>
        <w:rPr>
          <w:lang w:bidi="fa-IR"/>
        </w:rPr>
      </w:pPr>
      <w:r>
        <w:rPr>
          <w:lang w:bidi="fa-IR"/>
        </w:rPr>
        <w:br w:type="page"/>
      </w:r>
    </w:p>
    <w:p w14:paraId="0A9B20B3" w14:textId="091B649B" w:rsidR="008B50B2" w:rsidRDefault="008B50B2">
      <w:pPr>
        <w:rPr>
          <w:lang w:bidi="fa-IR"/>
        </w:rPr>
      </w:pPr>
    </w:p>
    <w:p w14:paraId="7AEF53D7" w14:textId="77777777" w:rsidR="008B50B2" w:rsidRDefault="008B50B2">
      <w:pPr>
        <w:rPr>
          <w:lang w:bidi="fa-IR"/>
        </w:rPr>
      </w:pPr>
      <w:r>
        <w:rPr>
          <w:lang w:bidi="fa-IR"/>
        </w:rPr>
        <w:br w:type="page"/>
      </w:r>
    </w:p>
    <w:p w14:paraId="236F8A5A" w14:textId="67C3ED43" w:rsidR="008B50B2" w:rsidRDefault="008B50B2">
      <w:pPr>
        <w:rPr>
          <w:lang w:bidi="fa-IR"/>
        </w:rPr>
      </w:pPr>
    </w:p>
    <w:p w14:paraId="62720C9D" w14:textId="77777777" w:rsidR="008B50B2" w:rsidRDefault="008B50B2">
      <w:pPr>
        <w:rPr>
          <w:lang w:bidi="fa-IR"/>
        </w:rPr>
      </w:pPr>
      <w:r>
        <w:rPr>
          <w:lang w:bidi="fa-IR"/>
        </w:rPr>
        <w:br w:type="page"/>
      </w:r>
    </w:p>
    <w:p w14:paraId="5181486A" w14:textId="4C85A745" w:rsidR="008B50B2" w:rsidRDefault="008B50B2">
      <w:pPr>
        <w:rPr>
          <w:lang w:bidi="fa-IR"/>
        </w:rPr>
      </w:pPr>
    </w:p>
    <w:p w14:paraId="3E6ED144" w14:textId="77777777" w:rsidR="008B50B2" w:rsidRDefault="008B50B2">
      <w:pPr>
        <w:rPr>
          <w:lang w:bidi="fa-IR"/>
        </w:rPr>
      </w:pPr>
      <w:r>
        <w:rPr>
          <w:lang w:bidi="fa-IR"/>
        </w:rPr>
        <w:br w:type="page"/>
      </w:r>
    </w:p>
    <w:p w14:paraId="513A8178" w14:textId="76084A56" w:rsidR="008B50B2" w:rsidRDefault="008B50B2">
      <w:pPr>
        <w:rPr>
          <w:lang w:bidi="fa-IR"/>
        </w:rPr>
      </w:pPr>
    </w:p>
    <w:p w14:paraId="3718B8B5" w14:textId="77777777" w:rsidR="008B50B2" w:rsidRDefault="008B50B2">
      <w:pPr>
        <w:rPr>
          <w:lang w:bidi="fa-IR"/>
        </w:rPr>
      </w:pPr>
      <w:r>
        <w:rPr>
          <w:lang w:bidi="fa-IR"/>
        </w:rPr>
        <w:br w:type="page"/>
      </w:r>
    </w:p>
    <w:p w14:paraId="2242C18F" w14:textId="16794E40" w:rsidR="008B50B2" w:rsidRDefault="008B50B2">
      <w:pPr>
        <w:rPr>
          <w:lang w:bidi="fa-IR"/>
        </w:rPr>
      </w:pPr>
    </w:p>
    <w:p w14:paraId="46BBAA3E" w14:textId="77777777" w:rsidR="008B50B2" w:rsidRDefault="008B50B2">
      <w:pPr>
        <w:rPr>
          <w:lang w:bidi="fa-IR"/>
        </w:rPr>
      </w:pPr>
      <w:r>
        <w:rPr>
          <w:lang w:bidi="fa-IR"/>
        </w:rPr>
        <w:br w:type="page"/>
      </w:r>
    </w:p>
    <w:p w14:paraId="315B4BD7" w14:textId="219278FD" w:rsidR="008B50B2" w:rsidRDefault="008B50B2">
      <w:pPr>
        <w:rPr>
          <w:lang w:bidi="fa-IR"/>
        </w:rPr>
      </w:pPr>
    </w:p>
    <w:p w14:paraId="0B38346A" w14:textId="77777777" w:rsidR="008B50B2" w:rsidRDefault="008B50B2">
      <w:pPr>
        <w:rPr>
          <w:lang w:bidi="fa-IR"/>
        </w:rPr>
      </w:pPr>
      <w:r>
        <w:rPr>
          <w:lang w:bidi="fa-IR"/>
        </w:rPr>
        <w:br w:type="page"/>
      </w:r>
    </w:p>
    <w:p w14:paraId="26839907" w14:textId="71B48BE5" w:rsidR="008B50B2" w:rsidRDefault="008B50B2">
      <w:pPr>
        <w:rPr>
          <w:lang w:bidi="fa-IR"/>
        </w:rPr>
      </w:pPr>
    </w:p>
    <w:p w14:paraId="3667C9BA" w14:textId="77777777" w:rsidR="008B50B2" w:rsidRDefault="008B50B2">
      <w:pPr>
        <w:rPr>
          <w:lang w:bidi="fa-IR"/>
        </w:rPr>
      </w:pPr>
      <w:r>
        <w:rPr>
          <w:lang w:bidi="fa-IR"/>
        </w:rPr>
        <w:br w:type="page"/>
      </w:r>
    </w:p>
    <w:p w14:paraId="4EAA2E06" w14:textId="3747274F" w:rsidR="008B50B2" w:rsidRDefault="008B50B2">
      <w:pPr>
        <w:rPr>
          <w:lang w:bidi="fa-IR"/>
        </w:rPr>
      </w:pPr>
    </w:p>
    <w:p w14:paraId="3FBBD4B8" w14:textId="77777777" w:rsidR="008B50B2" w:rsidRDefault="008B50B2">
      <w:pPr>
        <w:rPr>
          <w:lang w:bidi="fa-IR"/>
        </w:rPr>
      </w:pPr>
      <w:r>
        <w:rPr>
          <w:lang w:bidi="fa-IR"/>
        </w:rPr>
        <w:br w:type="page"/>
      </w:r>
    </w:p>
    <w:p w14:paraId="5017ACA5" w14:textId="16F9D2D9" w:rsidR="008B50B2" w:rsidRDefault="008B50B2">
      <w:pPr>
        <w:rPr>
          <w:lang w:bidi="fa-IR"/>
        </w:rPr>
      </w:pPr>
    </w:p>
    <w:p w14:paraId="091A81C9" w14:textId="77777777" w:rsidR="008B50B2" w:rsidRDefault="008B50B2">
      <w:pPr>
        <w:rPr>
          <w:lang w:bidi="fa-IR"/>
        </w:rPr>
      </w:pPr>
      <w:r>
        <w:rPr>
          <w:lang w:bidi="fa-IR"/>
        </w:rPr>
        <w:br w:type="page"/>
      </w:r>
    </w:p>
    <w:p w14:paraId="5C572A2C" w14:textId="3D864DB9" w:rsidR="008B50B2" w:rsidRDefault="008B50B2">
      <w:pPr>
        <w:rPr>
          <w:lang w:bidi="fa-IR"/>
        </w:rPr>
      </w:pPr>
    </w:p>
    <w:p w14:paraId="6460969C" w14:textId="77777777" w:rsidR="008B50B2" w:rsidRDefault="008B50B2">
      <w:pPr>
        <w:rPr>
          <w:lang w:bidi="fa-IR"/>
        </w:rPr>
      </w:pPr>
      <w:r>
        <w:rPr>
          <w:lang w:bidi="fa-IR"/>
        </w:rPr>
        <w:br w:type="page"/>
      </w:r>
    </w:p>
    <w:p w14:paraId="4DDD4AAA" w14:textId="0865846E" w:rsidR="008B50B2" w:rsidRDefault="008B50B2">
      <w:pPr>
        <w:rPr>
          <w:lang w:bidi="fa-IR"/>
        </w:rPr>
      </w:pPr>
    </w:p>
    <w:p w14:paraId="39961786" w14:textId="77777777" w:rsidR="008B50B2" w:rsidRDefault="008B50B2">
      <w:pPr>
        <w:rPr>
          <w:lang w:bidi="fa-IR"/>
        </w:rPr>
      </w:pPr>
      <w:r>
        <w:rPr>
          <w:lang w:bidi="fa-IR"/>
        </w:rPr>
        <w:br w:type="page"/>
      </w:r>
    </w:p>
    <w:p w14:paraId="62C3B0E1" w14:textId="2AB59C8D" w:rsidR="008B50B2" w:rsidRDefault="008B50B2">
      <w:pPr>
        <w:rPr>
          <w:lang w:bidi="fa-IR"/>
        </w:rPr>
      </w:pPr>
    </w:p>
    <w:p w14:paraId="14438978" w14:textId="77777777" w:rsidR="008B50B2" w:rsidRDefault="008B50B2">
      <w:pPr>
        <w:rPr>
          <w:lang w:bidi="fa-IR"/>
        </w:rPr>
      </w:pPr>
      <w:r>
        <w:rPr>
          <w:lang w:bidi="fa-IR"/>
        </w:rPr>
        <w:br w:type="page"/>
      </w:r>
    </w:p>
    <w:p w14:paraId="07B44B33" w14:textId="71743EF8" w:rsidR="008B50B2" w:rsidRDefault="008B50B2">
      <w:pPr>
        <w:rPr>
          <w:lang w:bidi="fa-IR"/>
        </w:rPr>
      </w:pPr>
    </w:p>
    <w:p w14:paraId="13A093D4" w14:textId="77777777" w:rsidR="008B50B2" w:rsidRDefault="008B50B2">
      <w:pPr>
        <w:rPr>
          <w:lang w:bidi="fa-IR"/>
        </w:rPr>
      </w:pPr>
      <w:r>
        <w:rPr>
          <w:lang w:bidi="fa-IR"/>
        </w:rPr>
        <w:br w:type="page"/>
      </w:r>
    </w:p>
    <w:p w14:paraId="7F94259F" w14:textId="29AF69ED" w:rsidR="008B50B2" w:rsidRDefault="008B50B2">
      <w:pPr>
        <w:rPr>
          <w:lang w:bidi="fa-IR"/>
        </w:rPr>
      </w:pPr>
    </w:p>
    <w:p w14:paraId="497F70BB" w14:textId="77777777" w:rsidR="008B50B2" w:rsidRDefault="008B50B2">
      <w:pPr>
        <w:rPr>
          <w:lang w:bidi="fa-IR"/>
        </w:rPr>
      </w:pPr>
      <w:r>
        <w:rPr>
          <w:lang w:bidi="fa-IR"/>
        </w:rPr>
        <w:br w:type="page"/>
      </w:r>
    </w:p>
    <w:p w14:paraId="3558C5F7" w14:textId="6E562903" w:rsidR="008B50B2" w:rsidRDefault="008B50B2">
      <w:pPr>
        <w:rPr>
          <w:lang w:bidi="fa-IR"/>
        </w:rPr>
      </w:pPr>
    </w:p>
    <w:p w14:paraId="7A7055F7" w14:textId="77777777" w:rsidR="008B50B2" w:rsidRDefault="008B50B2">
      <w:pPr>
        <w:rPr>
          <w:lang w:bidi="fa-IR"/>
        </w:rPr>
      </w:pPr>
      <w:r>
        <w:rPr>
          <w:lang w:bidi="fa-IR"/>
        </w:rPr>
        <w:br w:type="page"/>
      </w:r>
    </w:p>
    <w:p w14:paraId="62D707E1" w14:textId="62EFB6A6" w:rsidR="008B50B2" w:rsidRDefault="008B50B2">
      <w:pPr>
        <w:rPr>
          <w:lang w:bidi="fa-IR"/>
        </w:rPr>
      </w:pPr>
    </w:p>
    <w:p w14:paraId="213EE662" w14:textId="77777777" w:rsidR="008B50B2" w:rsidRDefault="008B50B2">
      <w:pPr>
        <w:rPr>
          <w:lang w:bidi="fa-IR"/>
        </w:rPr>
      </w:pPr>
      <w:r>
        <w:rPr>
          <w:lang w:bidi="fa-IR"/>
        </w:rPr>
        <w:br w:type="page"/>
      </w:r>
    </w:p>
    <w:p w14:paraId="65A76C39" w14:textId="6A66E2D9" w:rsidR="008B50B2" w:rsidRDefault="008B50B2">
      <w:pPr>
        <w:rPr>
          <w:lang w:bidi="fa-IR"/>
        </w:rPr>
      </w:pPr>
    </w:p>
    <w:p w14:paraId="08198005" w14:textId="77777777" w:rsidR="008B50B2" w:rsidRDefault="008B50B2">
      <w:pPr>
        <w:rPr>
          <w:lang w:bidi="fa-IR"/>
        </w:rPr>
      </w:pPr>
      <w:r>
        <w:rPr>
          <w:lang w:bidi="fa-IR"/>
        </w:rPr>
        <w:br w:type="page"/>
      </w:r>
    </w:p>
    <w:p w14:paraId="2A9D2A27" w14:textId="77777777" w:rsidR="00215584" w:rsidRDefault="00215584">
      <w:pPr>
        <w:rPr>
          <w:rtl/>
          <w:lang w:bidi="fa-IR"/>
        </w:rPr>
      </w:pPr>
    </w:p>
    <w:sectPr w:rsidR="00215584" w:rsidSect="00405108">
      <w:headerReference w:type="even" r:id="rId34"/>
      <w:headerReference w:type="default" r:id="rId35"/>
      <w:footerReference w:type="even" r:id="rId36"/>
      <w:footerReference w:type="default" r:id="rId37"/>
      <w:pgSz w:w="12240" w:h="15840" w:code="1"/>
      <w:pgMar w:top="720" w:right="720" w:bottom="0" w:left="720" w:header="576"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EE6DD8" w14:textId="77777777" w:rsidR="00792D73" w:rsidRDefault="00792D73" w:rsidP="00E74B29">
      <w:r>
        <w:separator/>
      </w:r>
    </w:p>
  </w:endnote>
  <w:endnote w:type="continuationSeparator" w:id="0">
    <w:p w14:paraId="391A150B" w14:textId="77777777" w:rsidR="00792D73" w:rsidRDefault="00792D7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Vazir">
    <w:panose1 w:val="020B0603030804020204"/>
    <w:charset w:val="00"/>
    <w:family w:val="swiss"/>
    <w:pitch w:val="variable"/>
    <w:sig w:usb0="8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1814363"/>
      <w:docPartObj>
        <w:docPartGallery w:val="Page Numbers (Bottom of Page)"/>
        <w:docPartUnique/>
      </w:docPartObj>
    </w:sdtPr>
    <w:sdtContent>
      <w:p w14:paraId="7507AA79" w14:textId="40976D36" w:rsidR="00BE7CCD" w:rsidRDefault="00BE7CCD">
        <w:pPr>
          <w:pStyle w:val="Footer"/>
        </w:pPr>
        <w:r>
          <w:rPr>
            <w:noProof/>
          </w:rPr>
          <mc:AlternateContent>
            <mc:Choice Requires="wps">
              <w:drawing>
                <wp:anchor distT="0" distB="0" distL="114300" distR="114300" simplePos="0" relativeHeight="251661312" behindDoc="0" locked="0" layoutInCell="1" allowOverlap="1" wp14:anchorId="087E9AFE" wp14:editId="64762D3D">
                  <wp:simplePos x="0" y="0"/>
                  <wp:positionH relativeFrom="margin">
                    <wp:align>center</wp:align>
                  </wp:positionH>
                  <wp:positionV relativeFrom="bottomMargin">
                    <wp:align>center</wp:align>
                  </wp:positionV>
                  <wp:extent cx="647065" cy="238760"/>
                  <wp:effectExtent l="19050" t="19050" r="19685" b="27940"/>
                  <wp:wrapNone/>
                  <wp:docPr id="217900526"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65" cy="238760"/>
                          </a:xfrm>
                          <a:prstGeom prst="bracketPair">
                            <a:avLst>
                              <a:gd name="adj" fmla="val 10951"/>
                            </a:avLst>
                          </a:prstGeom>
                          <a:solidFill>
                            <a:srgbClr val="FFFFFF"/>
                          </a:solidFill>
                          <a:ln w="28575">
                            <a:solidFill>
                              <a:srgbClr val="808080"/>
                            </a:solidFill>
                            <a:round/>
                            <a:headEnd/>
                            <a:tailEnd/>
                          </a:ln>
                        </wps:spPr>
                        <wps:txbx>
                          <w:txbxContent>
                            <w:p w14:paraId="108282F5" w14:textId="77777777" w:rsidR="00BE7CCD" w:rsidRDefault="00BE7CCD">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087E9AF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46" type="#_x0000_t185" style="position:absolute;margin-left:0;margin-top:0;width:50.95pt;height:18.8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" adj="2365" filled="t" strokecolor="gray" strokeweight="2.25pt">
                  <v:textbox inset=",0,,0">
                    <w:txbxContent>
                      <w:p w14:paraId="108282F5" w14:textId="77777777" w:rsidR="00BE7CCD" w:rsidRDefault="00BE7CC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7C0CC22F" wp14:editId="28050AA5">
                  <wp:simplePos x="0" y="0"/>
                  <wp:positionH relativeFrom="margin">
                    <wp:align>center</wp:align>
                  </wp:positionH>
                  <wp:positionV relativeFrom="bottomMargin">
                    <wp:align>center</wp:align>
                  </wp:positionV>
                  <wp:extent cx="5518150" cy="0"/>
                  <wp:effectExtent l="9525" t="9525" r="6350" b="9525"/>
                  <wp:wrapNone/>
                  <wp:docPr id="79668539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7948D9C" id="_x0000_t32" coordsize="21600,21600" o:spt="32" o:oned="t" path="m,l21600,21600e" filled="f">
                  <v:path arrowok="t" fillok="f" o:connecttype="none"/>
                  <o:lock v:ext="edit" shapetype="t"/>
                </v:shapetype>
                <v:shape id="Straight Arrow Connector 4" o:spid="_x0000_s1026" type="#_x0000_t32" style="position:absolute;margin-left:0;margin-top:0;width:434.5pt;height:0;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80863"/>
      <w:docPartObj>
        <w:docPartGallery w:val="Page Numbers (Bottom of Page)"/>
        <w:docPartUnique/>
      </w:docPartObj>
    </w:sdtPr>
    <w:sdtContent>
      <w:p w14:paraId="30B3881B" w14:textId="2A0E3D90" w:rsidR="00A10321" w:rsidRDefault="00A10321">
        <w:pPr>
          <w:pStyle w:val="Footer"/>
        </w:pPr>
        <w:r>
          <w:rPr>
            <w:noProof/>
          </w:rPr>
          <mc:AlternateContent>
            <mc:Choice Requires="wps">
              <w:drawing>
                <wp:anchor distT="0" distB="0" distL="114300" distR="114300" simplePos="0" relativeHeight="251658240" behindDoc="0" locked="0" layoutInCell="1" allowOverlap="1" wp14:anchorId="277B3F7A" wp14:editId="5B03EFC3">
                  <wp:simplePos x="0" y="0"/>
                  <wp:positionH relativeFrom="margin">
                    <wp:posOffset>3209925</wp:posOffset>
                  </wp:positionH>
                  <wp:positionV relativeFrom="bottomMargin">
                    <wp:posOffset>131462</wp:posOffset>
                  </wp:positionV>
                  <wp:extent cx="411892" cy="189471"/>
                  <wp:effectExtent l="0" t="0" r="26670" b="20320"/>
                  <wp:wrapNone/>
                  <wp:docPr id="231325175"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892" cy="189471"/>
                          </a:xfrm>
                          <a:prstGeom prst="bracketPair">
                            <a:avLst>
                              <a:gd name="adj" fmla="val 9560"/>
                            </a:avLst>
                          </a:prstGeom>
                          <a:solidFill>
                            <a:schemeClr val="bg1"/>
                          </a:solidFill>
                          <a:ln>
                            <a:solidFill>
                              <a:srgbClr val="476166"/>
                            </a:solidFill>
                            <a:headEnd/>
                            <a:tailEnd/>
                          </a:ln>
                        </wps:spPr>
                        <wps:style>
                          <a:lnRef idx="1">
                            <a:schemeClr val="accent2"/>
                          </a:lnRef>
                          <a:fillRef idx="0">
                            <a:schemeClr val="accent2"/>
                          </a:fillRef>
                          <a:effectRef idx="0">
                            <a:schemeClr val="accent2"/>
                          </a:effectRef>
                          <a:fontRef idx="minor">
                            <a:schemeClr val="tx1"/>
                          </a:fontRef>
                        </wps:style>
                        <wps:txbx>
                          <w:txbxContent>
                            <w:p w14:paraId="10C47DF1" w14:textId="77777777" w:rsidR="00A10321" w:rsidRPr="00160FD2" w:rsidRDefault="00A10321">
                              <w:pPr>
                                <w:jc w:val="center"/>
                                <w:rPr>
                                  <w:sz w:val="20"/>
                                  <w:szCs w:val="20"/>
                                </w:rPr>
                              </w:pPr>
                              <w:r w:rsidRPr="00160FD2">
                                <w:rPr>
                                  <w:sz w:val="20"/>
                                  <w:szCs w:val="20"/>
                                </w:rPr>
                                <w:fldChar w:fldCharType="begin"/>
                              </w:r>
                              <w:r w:rsidRPr="00160FD2">
                                <w:rPr>
                                  <w:sz w:val="20"/>
                                  <w:szCs w:val="20"/>
                                </w:rPr>
                                <w:instrText xml:space="preserve"> PAGE    \* MERGEFORMAT </w:instrText>
                              </w:r>
                              <w:r w:rsidRPr="00160FD2">
                                <w:rPr>
                                  <w:sz w:val="20"/>
                                  <w:szCs w:val="20"/>
                                </w:rPr>
                                <w:fldChar w:fldCharType="separate"/>
                              </w:r>
                              <w:r w:rsidRPr="00160FD2">
                                <w:rPr>
                                  <w:noProof/>
                                  <w:sz w:val="20"/>
                                  <w:szCs w:val="20"/>
                                </w:rPr>
                                <w:t>2</w:t>
                              </w:r>
                              <w:r w:rsidRPr="00160FD2">
                                <w:rPr>
                                  <w:noProof/>
                                  <w:sz w:val="20"/>
                                  <w:szCs w:val="20"/>
                                </w:rP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277B3F7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47" type="#_x0000_t185" style="position:absolute;margin-left:252.75pt;margin-top:10.35pt;width:32.45pt;height:14.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" adj="2065" filled="t" fillcolor="white [3212]" strokecolor="#476166">
                  <v:textbox inset=",0,,0">
                    <w:txbxContent>
                      <w:p w14:paraId="10C47DF1" w14:textId="77777777" w:rsidR="00A10321" w:rsidRPr="00160FD2" w:rsidRDefault="00A10321">
                        <w:pPr>
                          <w:jc w:val="center"/>
                          <w:rPr>
                            <w:sz w:val="20"/>
                            <w:szCs w:val="20"/>
                          </w:rPr>
                        </w:pPr>
                        <w:r w:rsidRPr="00160FD2">
                          <w:rPr>
                            <w:sz w:val="20"/>
                            <w:szCs w:val="20"/>
                          </w:rPr>
                          <w:fldChar w:fldCharType="begin"/>
                        </w:r>
                        <w:r w:rsidRPr="00160FD2">
                          <w:rPr>
                            <w:sz w:val="20"/>
                            <w:szCs w:val="20"/>
                          </w:rPr>
                          <w:instrText xml:space="preserve"> PAGE    \* MERGEFORMAT </w:instrText>
                        </w:r>
                        <w:r w:rsidRPr="00160FD2">
                          <w:rPr>
                            <w:sz w:val="20"/>
                            <w:szCs w:val="20"/>
                          </w:rPr>
                          <w:fldChar w:fldCharType="separate"/>
                        </w:r>
                        <w:r w:rsidRPr="00160FD2">
                          <w:rPr>
                            <w:noProof/>
                            <w:sz w:val="20"/>
                            <w:szCs w:val="20"/>
                          </w:rPr>
                          <w:t>2</w:t>
                        </w:r>
                        <w:r w:rsidRPr="00160FD2">
                          <w:rPr>
                            <w:noProof/>
                            <w:sz w:val="20"/>
                            <w:szCs w:val="20"/>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1" allowOverlap="1" wp14:anchorId="3E3EF832" wp14:editId="50DDEF49">
                  <wp:simplePos x="0" y="0"/>
                  <wp:positionH relativeFrom="margin">
                    <wp:align>center</wp:align>
                  </wp:positionH>
                  <wp:positionV relativeFrom="bottomMargin">
                    <wp:align>center</wp:align>
                  </wp:positionV>
                  <wp:extent cx="5518150" cy="0"/>
                  <wp:effectExtent l="38100" t="38100" r="63500" b="57150"/>
                  <wp:wrapNone/>
                  <wp:docPr id="146483624"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ln>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bottomMargin">
                    <wp14:pctHeight>0</wp14:pctHeight>
                  </wp14:sizeRelV>
                </wp:anchor>
              </w:drawing>
            </mc:Choice>
            <mc:Fallback>
              <w:pict>
                <v:shapetype w14:anchorId="48FDD406"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" strokecolor="#435b60 [3044]">
                  <v:stroke startarrow="oval" endarrow="oval"/>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397E3" w14:textId="77777777" w:rsidR="00792D73" w:rsidRDefault="00792D73" w:rsidP="00E74B29">
      <w:r>
        <w:separator/>
      </w:r>
    </w:p>
  </w:footnote>
  <w:footnote w:type="continuationSeparator" w:id="0">
    <w:p w14:paraId="1FBFCBD1" w14:textId="77777777" w:rsidR="00792D73" w:rsidRDefault="00792D73"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9F38B" w14:textId="11404D95" w:rsidR="00BE7CCD" w:rsidRDefault="00BE7CCD">
    <w:pPr>
      <w:pStyle w:val="Header"/>
    </w:pPr>
    <w:r>
      <w:rPr>
        <w:noProof/>
      </w:rPr>
      <w:drawing>
        <wp:anchor distT="0" distB="0" distL="114300" distR="114300" simplePos="0" relativeHeight="251662336" behindDoc="0" locked="0" layoutInCell="1" allowOverlap="1" wp14:anchorId="6AED0240" wp14:editId="10208445">
          <wp:simplePos x="0" y="0"/>
          <wp:positionH relativeFrom="page">
            <wp:align>left</wp:align>
          </wp:positionH>
          <wp:positionV relativeFrom="paragraph">
            <wp:posOffset>-531223</wp:posOffset>
          </wp:positionV>
          <wp:extent cx="7811589" cy="2265361"/>
          <wp:effectExtent l="0" t="0" r="0" b="1905"/>
          <wp:wrapNone/>
          <wp:docPr id="1126826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26105" name="Picture 1126826105"/>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7811589" cy="226536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7A396" w14:textId="4572DC6E" w:rsidR="00405108" w:rsidRDefault="00405108">
    <w:pPr>
      <w:pStyle w:val="Header"/>
    </w:pPr>
    <w:r>
      <w:rPr>
        <w:noProof/>
      </w:rPr>
      <w:drawing>
        <wp:anchor distT="0" distB="0" distL="114300" distR="114300" simplePos="0" relativeHeight="251663360" behindDoc="0" locked="0" layoutInCell="1" allowOverlap="1" wp14:anchorId="627F4E03" wp14:editId="2C8E5DF3">
          <wp:simplePos x="0" y="0"/>
          <wp:positionH relativeFrom="column">
            <wp:posOffset>-1143000</wp:posOffset>
          </wp:positionH>
          <wp:positionV relativeFrom="paragraph">
            <wp:posOffset>-365759</wp:posOffset>
          </wp:positionV>
          <wp:extent cx="8643150" cy="1787236"/>
          <wp:effectExtent l="0" t="0" r="5715" b="3810"/>
          <wp:wrapNone/>
          <wp:docPr id="351063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63819" name="Picture 351063819"/>
                  <pic:cNvPicPr/>
                </pic:nvPicPr>
                <pic:blipFill>
                  <a:blip r:embed="rId1">
                    <a:duotone>
                      <a:schemeClr val="accent4">
                        <a:shade val="45000"/>
                        <a:satMod val="135000"/>
                      </a:schemeClr>
                      <a:prstClr val="white"/>
                    </a:duotone>
                    <a:extLst>
                      <a:ext uri="{BEBA8EAE-BF5A-486C-A8C5-ECC9F3942E4B}">
                        <a14:imgProps xmlns:a14="http://schemas.microsoft.com/office/drawing/2010/main">
                          <a14:imgLayer r:embed="rId2">
                            <a14:imgEffect>
                              <a14:saturation sat="20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a:off x="0" y="0"/>
                    <a:ext cx="8673870" cy="179358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B3A0107"/>
    <w:multiLevelType w:val="hybridMultilevel"/>
    <w:tmpl w:val="CA0830F8"/>
    <w:lvl w:ilvl="0" w:tplc="A92A1FB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CF6588"/>
    <w:multiLevelType w:val="multilevel"/>
    <w:tmpl w:val="D6D8BA88"/>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596276"/>
    <w:multiLevelType w:val="multilevel"/>
    <w:tmpl w:val="3768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0"/>
  </w:num>
  <w:num w:numId="2" w16cid:durableId="1294140386">
    <w:abstractNumId w:val="3"/>
  </w:num>
  <w:num w:numId="3" w16cid:durableId="1840079974">
    <w:abstractNumId w:val="2"/>
  </w:num>
  <w:num w:numId="4" w16cid:durableId="12196328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321"/>
    <w:rsid w:val="00086FA5"/>
    <w:rsid w:val="000D60AF"/>
    <w:rsid w:val="000E4641"/>
    <w:rsid w:val="00104D10"/>
    <w:rsid w:val="001428B7"/>
    <w:rsid w:val="00151F66"/>
    <w:rsid w:val="00160FD2"/>
    <w:rsid w:val="00177F8D"/>
    <w:rsid w:val="00185F4A"/>
    <w:rsid w:val="0019004B"/>
    <w:rsid w:val="001C64B1"/>
    <w:rsid w:val="001E097E"/>
    <w:rsid w:val="001F4B42"/>
    <w:rsid w:val="00215584"/>
    <w:rsid w:val="002D2200"/>
    <w:rsid w:val="002F1F1A"/>
    <w:rsid w:val="00337C55"/>
    <w:rsid w:val="003E0BC4"/>
    <w:rsid w:val="00405108"/>
    <w:rsid w:val="0040564B"/>
    <w:rsid w:val="00407E33"/>
    <w:rsid w:val="0048120C"/>
    <w:rsid w:val="004909D9"/>
    <w:rsid w:val="004B120C"/>
    <w:rsid w:val="004C5781"/>
    <w:rsid w:val="00521481"/>
    <w:rsid w:val="00561FDB"/>
    <w:rsid w:val="005A0E93"/>
    <w:rsid w:val="005E598B"/>
    <w:rsid w:val="00652C63"/>
    <w:rsid w:val="00665110"/>
    <w:rsid w:val="00670895"/>
    <w:rsid w:val="006709F1"/>
    <w:rsid w:val="00695F0B"/>
    <w:rsid w:val="006C60E6"/>
    <w:rsid w:val="006F7F82"/>
    <w:rsid w:val="00705AA3"/>
    <w:rsid w:val="00726AFB"/>
    <w:rsid w:val="007667A0"/>
    <w:rsid w:val="00781E42"/>
    <w:rsid w:val="00792D73"/>
    <w:rsid w:val="0079314A"/>
    <w:rsid w:val="007D2F8A"/>
    <w:rsid w:val="007E7573"/>
    <w:rsid w:val="007F4FE5"/>
    <w:rsid w:val="00837914"/>
    <w:rsid w:val="00851ACD"/>
    <w:rsid w:val="0086261E"/>
    <w:rsid w:val="00874FE7"/>
    <w:rsid w:val="008B50B2"/>
    <w:rsid w:val="008D2021"/>
    <w:rsid w:val="00952F7D"/>
    <w:rsid w:val="009A38BA"/>
    <w:rsid w:val="009D5A2C"/>
    <w:rsid w:val="00A10321"/>
    <w:rsid w:val="00A61A31"/>
    <w:rsid w:val="00B25AF4"/>
    <w:rsid w:val="00B43E11"/>
    <w:rsid w:val="00B52050"/>
    <w:rsid w:val="00BC1E80"/>
    <w:rsid w:val="00BE53A3"/>
    <w:rsid w:val="00BE7CCD"/>
    <w:rsid w:val="00C158D7"/>
    <w:rsid w:val="00C44C2F"/>
    <w:rsid w:val="00CC6555"/>
    <w:rsid w:val="00D1400A"/>
    <w:rsid w:val="00D43125"/>
    <w:rsid w:val="00D66A3A"/>
    <w:rsid w:val="00DF198B"/>
    <w:rsid w:val="00E73529"/>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1296FD"/>
  <w15:chartTrackingRefBased/>
  <w15:docId w15:val="{3D7E8300-13CE-4C63-B56F-0485135C9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D5A2C"/>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21558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hyperlink" Target="https://researchoutreach.org/articles/acoustic-waves-to-brain-signals-identifying-the-gating-spring/" TargetMode="External"/><Relationship Id="rId1" Type="http://schemas.openxmlformats.org/officeDocument/2006/relationships/image" Target="media/image22.jpg"/></Relationships>
</file>

<file path=word/_rels/header2.xml.rels><?xml version="1.0" encoding="UTF-8" standalone="yes"?>
<Relationships xmlns="http://schemas.openxmlformats.org/package/2006/relationships"><Relationship Id="rId3" Type="http://schemas.openxmlformats.org/officeDocument/2006/relationships/hyperlink" Target="https://researchoutreach.org/articles/acoustic-waves-to-brain-signals-identifying-the-gating-spring/" TargetMode="External"/><Relationship Id="rId2" Type="http://schemas.microsoft.com/office/2007/relationships/hdphoto" Target="media/hdphoto3.wdp"/><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DF0A1F5B17F4CCDABD9FF980AC2A184"/>
        <w:category>
          <w:name w:val="General"/>
          <w:gallery w:val="placeholder"/>
        </w:category>
        <w:types>
          <w:type w:val="bbPlcHdr"/>
        </w:types>
        <w:behaviors>
          <w:behavior w:val="content"/>
        </w:behaviors>
        <w:guid w:val="{4E4915FE-03C6-4BEC-A066-FCEA9024FA06}"/>
      </w:docPartPr>
      <w:docPartBody>
        <w:p w:rsidR="009535E9" w:rsidRDefault="00000000">
          <w:pPr>
            <w:pStyle w:val="0DF0A1F5B17F4CCDABD9FF980AC2A184"/>
          </w:pPr>
          <w:r>
            <w:t>INTRODUCTION</w:t>
          </w:r>
        </w:p>
      </w:docPartBody>
    </w:docPart>
    <w:docPart>
      <w:docPartPr>
        <w:name w:val="BC9748B9267B4958BAD6CF052C0F6660"/>
        <w:category>
          <w:name w:val="General"/>
          <w:gallery w:val="placeholder"/>
        </w:category>
        <w:types>
          <w:type w:val="bbPlcHdr"/>
        </w:types>
        <w:behaviors>
          <w:behavior w:val="content"/>
        </w:behaviors>
        <w:guid w:val="{DBEB224B-338C-4355-93EF-6EE69B2D56FB}"/>
      </w:docPartPr>
      <w:docPartBody>
        <w:p w:rsidR="009535E9" w:rsidRPr="00E74B29" w:rsidRDefault="00000000" w:rsidP="00874FE7">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p w:rsidR="009535E9" w:rsidRPr="00E74B29" w:rsidRDefault="009535E9" w:rsidP="00874FE7">
          <w:pPr>
            <w:pStyle w:val="Text"/>
          </w:pPr>
        </w:p>
        <w:p w:rsidR="009535E9" w:rsidRDefault="00000000">
          <w:pPr>
            <w:pStyle w:val="BC9748B9267B4958BAD6CF052C0F6660"/>
          </w:pPr>
          <w:r w:rsidRPr="00E74B29">
            <w:t>Lorem Ipsum is simply dummy text of the printing and typesetting industry. Lorem Ipsum has been the industry's standard dummy text ever since the 1500s, when an unknown printer took a galley of type and scrambled it to make a type specimen book.</w:t>
          </w:r>
        </w:p>
      </w:docPartBody>
    </w:docPart>
    <w:docPart>
      <w:docPartPr>
        <w:name w:val="9D87769A5B574A7FA05A08B26E4C822D"/>
        <w:category>
          <w:name w:val="General"/>
          <w:gallery w:val="placeholder"/>
        </w:category>
        <w:types>
          <w:type w:val="bbPlcHdr"/>
        </w:types>
        <w:behaviors>
          <w:behavior w:val="content"/>
        </w:behaviors>
        <w:guid w:val="{F9AEEC3B-68E0-448A-A67F-10EE6E679E9A}"/>
      </w:docPartPr>
      <w:docPartBody>
        <w:p w:rsidR="009535E9" w:rsidRDefault="00000000">
          <w:pPr>
            <w:pStyle w:val="9D87769A5B574A7FA05A08B26E4C822D"/>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Vazir">
    <w:panose1 w:val="020B0603030804020204"/>
    <w:charset w:val="00"/>
    <w:family w:val="swiss"/>
    <w:pitch w:val="variable"/>
    <w:sig w:usb0="8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0F7"/>
    <w:rsid w:val="00037B5D"/>
    <w:rsid w:val="00337C55"/>
    <w:rsid w:val="003D3549"/>
    <w:rsid w:val="004849DF"/>
    <w:rsid w:val="00561FDB"/>
    <w:rsid w:val="005A0E93"/>
    <w:rsid w:val="008C20F7"/>
    <w:rsid w:val="009535E9"/>
    <w:rsid w:val="00B25AF4"/>
    <w:rsid w:val="00EA53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F0A1F5B17F4CCDABD9FF980AC2A184">
    <w:name w:val="0DF0A1F5B17F4CCDABD9FF980AC2A184"/>
  </w:style>
  <w:style w:type="paragraph" w:customStyle="1" w:styleId="Text">
    <w:name w:val="Text"/>
    <w:basedOn w:val="Normal"/>
    <w:uiPriority w:val="5"/>
    <w:qFormat/>
    <w:pPr>
      <w:spacing w:after="0" w:line="240" w:lineRule="auto"/>
    </w:pPr>
    <w:rPr>
      <w:rFonts w:eastAsiaTheme="minorHAnsi"/>
      <w:kern w:val="0"/>
      <w:sz w:val="28"/>
      <w:szCs w:val="28"/>
      <w14:ligatures w14:val="none"/>
    </w:rPr>
  </w:style>
  <w:style w:type="paragraph" w:customStyle="1" w:styleId="BC9748B9267B4958BAD6CF052C0F6660">
    <w:name w:val="BC9748B9267B4958BAD6CF052C0F6660"/>
  </w:style>
  <w:style w:type="paragraph" w:customStyle="1" w:styleId="9D87769A5B574A7FA05A08B26E4C822D">
    <w:name w:val="9D87769A5B574A7FA05A08B26E4C82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2.xml><?xml version="1.0" encoding="utf-8"?>
<ds:datastoreItem xmlns:ds="http://schemas.openxmlformats.org/officeDocument/2006/customXml" ds:itemID="{03C2B868-2A5A-4D55-BC8B-BD1E33C23360}">
  <ds:schemaRefs>
    <ds:schemaRef ds:uri="http://schemas.openxmlformats.org/officeDocument/2006/bibliography"/>
  </ds:schemaRefs>
</ds:datastoreItem>
</file>

<file path=customXml/itemProps3.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583</TotalTime>
  <Pages>28</Pages>
  <Words>120</Words>
  <Characters>689</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farzaneh fkhr</cp:lastModifiedBy>
  <cp:revision>29</cp:revision>
  <cp:lastPrinted>2026-02-06T17:14:00Z</cp:lastPrinted>
  <dcterms:created xsi:type="dcterms:W3CDTF">2026-02-05T18:29:00Z</dcterms:created>
  <dcterms:modified xsi:type="dcterms:W3CDTF">2026-02-09T20:18:00Z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